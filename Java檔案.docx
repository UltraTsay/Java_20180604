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6546" w:rsidRPr="00CB3CCB" w:rsidRDefault="00CB3CCB" w:rsidP="00CB3CCB">
      <w:pPr>
        <w:pStyle w:val="1"/>
        <w:spacing w:after="200"/>
      </w:pPr>
      <w:r w:rsidRPr="00CB3CCB">
        <w:t>JAVA</w:t>
      </w:r>
      <w:r w:rsidR="008D44C2">
        <w:rPr>
          <w:rFonts w:hint="eastAsia"/>
        </w:rPr>
        <w:t>檔案</w:t>
      </w:r>
    </w:p>
    <w:p w:rsidR="008D44C2" w:rsidRDefault="008D44C2" w:rsidP="00CB3CCB">
      <w:pPr>
        <w:ind w:firstLine="240"/>
      </w:pPr>
      <w:r>
        <w:rPr>
          <w:rFonts w:hint="eastAsia"/>
        </w:rPr>
        <w:t>java.io</w:t>
      </w:r>
      <w:r>
        <w:rPr>
          <w:rFonts w:hint="eastAsia"/>
        </w:rPr>
        <w:t>包含</w:t>
      </w:r>
      <w:r>
        <w:rPr>
          <w:rFonts w:hint="eastAsia"/>
        </w:rPr>
        <w:t>IO</w:t>
      </w:r>
      <w:r>
        <w:rPr>
          <w:rFonts w:hint="eastAsia"/>
        </w:rPr>
        <w:t>操作</w:t>
      </w:r>
      <w:r w:rsidR="00C43FB9">
        <w:rPr>
          <w:rFonts w:hint="eastAsia"/>
        </w:rPr>
        <w:t>類別：</w:t>
      </w:r>
      <w:r w:rsidR="00C43FB9">
        <w:rPr>
          <w:rFonts w:hint="eastAsia"/>
        </w:rPr>
        <w:t>File, InputStream, OutputStream, Reader, Writer</w:t>
      </w:r>
      <w:r w:rsidR="00C43FB9">
        <w:rPr>
          <w:rFonts w:hint="eastAsia"/>
        </w:rPr>
        <w:t>和</w:t>
      </w:r>
      <w:r w:rsidR="00C43FB9">
        <w:rPr>
          <w:rFonts w:hint="eastAsia"/>
        </w:rPr>
        <w:t>Serializable</w:t>
      </w:r>
      <w:r w:rsidR="00C43FB9">
        <w:rPr>
          <w:rFonts w:hint="eastAsia"/>
        </w:rPr>
        <w:t>介面。</w:t>
      </w:r>
    </w:p>
    <w:p w:rsidR="00B31628" w:rsidRDefault="008D44C2" w:rsidP="00946B6D">
      <w:pPr>
        <w:pStyle w:val="21"/>
        <w:spacing w:before="200" w:after="40"/>
      </w:pPr>
      <w:r>
        <w:rPr>
          <w:rFonts w:hint="eastAsia"/>
        </w:rPr>
        <w:t>File</w:t>
      </w:r>
      <w:r>
        <w:rPr>
          <w:rFonts w:hint="eastAsia"/>
        </w:rPr>
        <w:t>類別的使用</w:t>
      </w:r>
    </w:p>
    <w:p w:rsidR="008D44C2" w:rsidRDefault="008D44C2" w:rsidP="00CB3CCB">
      <w:pPr>
        <w:ind w:firstLine="240"/>
      </w:pPr>
      <w:r>
        <w:rPr>
          <w:rFonts w:hint="eastAsia"/>
        </w:rPr>
        <w:t>File</w:t>
      </w:r>
    </w:p>
    <w:p w:rsidR="00C43FB9" w:rsidRDefault="00B637F6" w:rsidP="00C43FB9">
      <w:pPr>
        <w:ind w:firstLine="240"/>
      </w:pPr>
      <w:r>
        <w:rPr>
          <w:rFonts w:hint="eastAsia"/>
        </w:rPr>
        <w:t>建</w:t>
      </w:r>
      <w:r w:rsidR="00C43FB9">
        <w:rPr>
          <w:rFonts w:hint="eastAsia"/>
        </w:rPr>
        <w:t>構子</w:t>
      </w:r>
      <w:r w:rsidR="00C43FB9">
        <w:rPr>
          <w:rFonts w:hint="eastAsia"/>
        </w:rPr>
        <w:t>(Java SE, EE)</w:t>
      </w:r>
      <w:r w:rsidR="00C43FB9">
        <w:rPr>
          <w:rFonts w:hint="eastAsia"/>
        </w:rPr>
        <w:t>：</w:t>
      </w:r>
      <w:bookmarkStart w:id="0" w:name="OLE_LINK1"/>
      <w:bookmarkStart w:id="1" w:name="OLE_LINK2"/>
      <w:r w:rsidR="00C43FB9">
        <w:rPr>
          <w:rFonts w:hint="eastAsia"/>
        </w:rPr>
        <w:t>public File(String pathname);</w:t>
      </w:r>
    </w:p>
    <w:bookmarkEnd w:id="0"/>
    <w:bookmarkEnd w:id="1"/>
    <w:p w:rsidR="00C43FB9" w:rsidRDefault="00B637F6" w:rsidP="00C43FB9">
      <w:pPr>
        <w:ind w:firstLine="240"/>
      </w:pPr>
      <w:r>
        <w:rPr>
          <w:rFonts w:hint="eastAsia"/>
        </w:rPr>
        <w:t>建</w:t>
      </w:r>
      <w:r w:rsidR="00C43FB9">
        <w:rPr>
          <w:rFonts w:hint="eastAsia"/>
        </w:rPr>
        <w:t>構子</w:t>
      </w:r>
      <w:r w:rsidR="00C43FB9">
        <w:rPr>
          <w:rFonts w:hint="eastAsia"/>
        </w:rPr>
        <w:t>(Android)</w:t>
      </w:r>
      <w:r w:rsidR="00C43FB9">
        <w:rPr>
          <w:rFonts w:hint="eastAsia"/>
        </w:rPr>
        <w:t>：</w:t>
      </w:r>
      <w:r w:rsidR="00C43FB9">
        <w:rPr>
          <w:rFonts w:hint="eastAsia"/>
        </w:rPr>
        <w:t>public File(File parent, String child);</w:t>
      </w:r>
      <w:r w:rsidR="00C43FB9">
        <w:rPr>
          <w:rFonts w:hint="eastAsia"/>
        </w:rPr>
        <w:t>子路徑可能是</w:t>
      </w:r>
      <w:r w:rsidR="000B5DCD">
        <w:rPr>
          <w:rFonts w:hint="eastAsia"/>
        </w:rPr>
        <w:t>檔案</w:t>
      </w:r>
      <w:r w:rsidR="00C43FB9">
        <w:rPr>
          <w:rFonts w:hint="eastAsia"/>
        </w:rPr>
        <w:t>或資料夾。</w:t>
      </w:r>
    </w:p>
    <w:p w:rsidR="00C43FB9" w:rsidRDefault="00C43FB9" w:rsidP="00C43FB9">
      <w:pPr>
        <w:pStyle w:val="ad"/>
        <w:ind w:left="240" w:hanging="240"/>
      </w:pPr>
      <w:bookmarkStart w:id="2" w:name="OLE_LINK3"/>
      <w:bookmarkStart w:id="3" w:name="OLE_LINK4"/>
      <w:r>
        <w:rPr>
          <w:rFonts w:hint="eastAsia"/>
        </w:rPr>
        <w:t>public class IODemo{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public static void main(String[] args){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File("D:\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>}</w:t>
      </w:r>
    </w:p>
    <w:bookmarkEnd w:id="2"/>
    <w:bookmarkEnd w:id="3"/>
    <w:p w:rsidR="00C43FB9" w:rsidRDefault="00C43FB9" w:rsidP="00C43FB9">
      <w:pPr>
        <w:ind w:firstLine="240"/>
        <w:jc w:val="left"/>
      </w:pPr>
      <w:r>
        <w:rPr>
          <w:rFonts w:hint="eastAsia"/>
        </w:rPr>
        <w:t>新建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 xml:space="preserve">public boolean </w:t>
      </w:r>
      <w:r w:rsidR="005E7DA2">
        <w:rPr>
          <w:rFonts w:hint="eastAsia"/>
        </w:rPr>
        <w:t>createNewFile() throws IOException;</w:t>
      </w:r>
    </w:p>
    <w:p w:rsidR="00C43FB9" w:rsidRDefault="00C43FB9" w:rsidP="00C43FB9">
      <w:pPr>
        <w:ind w:firstLine="240"/>
        <w:jc w:val="left"/>
      </w:pPr>
      <w:r>
        <w:rPr>
          <w:rFonts w:hint="eastAsia"/>
        </w:rPr>
        <w:t>刪除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4" w:name="OLE_LINK5"/>
      <w:bookmarkStart w:id="5" w:name="OLE_LINK6"/>
      <w:r>
        <w:rPr>
          <w:rFonts w:hint="eastAsia"/>
        </w:rPr>
        <w:t xml:space="preserve">public </w:t>
      </w:r>
      <w:r w:rsidR="005E7DA2">
        <w:rPr>
          <w:rFonts w:hint="eastAsia"/>
        </w:rPr>
        <w:t>boolean delete();</w:t>
      </w:r>
      <w:bookmarkEnd w:id="4"/>
      <w:bookmarkEnd w:id="5"/>
    </w:p>
    <w:p w:rsidR="005E7DA2" w:rsidRDefault="000B5DCD" w:rsidP="00C43FB9">
      <w:pPr>
        <w:ind w:firstLine="240"/>
        <w:jc w:val="left"/>
      </w:pPr>
      <w:r>
        <w:rPr>
          <w:rFonts w:hint="eastAsia"/>
        </w:rPr>
        <w:t>檔案</w:t>
      </w:r>
      <w:r w:rsidR="005E7DA2">
        <w:rPr>
          <w:rFonts w:hint="eastAsia"/>
        </w:rPr>
        <w:t>存在：</w:t>
      </w:r>
      <w:r w:rsidR="005E7DA2">
        <w:rPr>
          <w:rFonts w:hint="eastAsia"/>
        </w:rPr>
        <w:t>public boolean exists();</w:t>
      </w:r>
    </w:p>
    <w:p w:rsidR="00C43FB9" w:rsidRDefault="00C43FB9" w:rsidP="00C43FB9">
      <w:pPr>
        <w:pStyle w:val="ad"/>
        <w:ind w:left="240" w:hanging="240"/>
      </w:pPr>
      <w:bookmarkStart w:id="6" w:name="OLE_LINK7"/>
      <w:r>
        <w:rPr>
          <w:rFonts w:hint="eastAsia"/>
        </w:rPr>
        <w:t>public class IODemo{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File("D:\\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file.delete();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ab/>
        <w:t>}</w:t>
      </w:r>
    </w:p>
    <w:p w:rsidR="00C43FB9" w:rsidRDefault="00C43FB9" w:rsidP="00C43FB9">
      <w:pPr>
        <w:pStyle w:val="ad"/>
        <w:ind w:left="240" w:hanging="240"/>
      </w:pPr>
      <w:r>
        <w:rPr>
          <w:rFonts w:hint="eastAsia"/>
        </w:rPr>
        <w:t>}</w:t>
      </w:r>
    </w:p>
    <w:bookmarkEnd w:id="6"/>
    <w:p w:rsidR="00C43FB9" w:rsidRDefault="005E7DA2" w:rsidP="00C43FB9">
      <w:pPr>
        <w:ind w:firstLine="240"/>
        <w:jc w:val="left"/>
      </w:pPr>
      <w:r>
        <w:rPr>
          <w:rFonts w:hint="eastAsia"/>
        </w:rPr>
        <w:t>不同</w:t>
      </w:r>
      <w:r>
        <w:rPr>
          <w:rFonts w:hint="eastAsia"/>
        </w:rPr>
        <w:t>OS</w:t>
      </w:r>
      <w:r>
        <w:rPr>
          <w:rFonts w:hint="eastAsia"/>
        </w:rPr>
        <w:t>有不同目錄分割符號，</w:t>
      </w:r>
      <w:r>
        <w:rPr>
          <w:rFonts w:hint="eastAsia"/>
        </w:rPr>
        <w:t>windows</w:t>
      </w:r>
      <w:r>
        <w:rPr>
          <w:rFonts w:hint="eastAsia"/>
        </w:rPr>
        <w:t>用</w:t>
      </w:r>
      <w:r>
        <w:rPr>
          <w:rFonts w:hint="eastAsia"/>
        </w:rPr>
        <w:t>"\"</w:t>
      </w:r>
      <w:r>
        <w:rPr>
          <w:rFonts w:hint="eastAsia"/>
        </w:rPr>
        <w:t>；</w:t>
      </w:r>
      <w:r>
        <w:rPr>
          <w:rFonts w:hint="eastAsia"/>
        </w:rPr>
        <w:t>Linux</w:t>
      </w:r>
      <w:r>
        <w:rPr>
          <w:rFonts w:hint="eastAsia"/>
        </w:rPr>
        <w:t>使用</w:t>
      </w:r>
      <w:r>
        <w:rPr>
          <w:rFonts w:hint="eastAsia"/>
        </w:rPr>
        <w:t>"/"</w:t>
      </w:r>
      <w:r>
        <w:rPr>
          <w:rFonts w:hint="eastAsia"/>
        </w:rPr>
        <w:t>。</w:t>
      </w:r>
      <w:r>
        <w:rPr>
          <w:rFonts w:hint="eastAsia"/>
        </w:rPr>
        <w:t>Java</w:t>
      </w:r>
      <w:r>
        <w:rPr>
          <w:rFonts w:hint="eastAsia"/>
        </w:rPr>
        <w:t>使用分割常數：</w:t>
      </w:r>
    </w:p>
    <w:p w:rsidR="005E7DA2" w:rsidRDefault="005E7DA2" w:rsidP="00C43FB9">
      <w:pPr>
        <w:ind w:firstLine="240"/>
        <w:jc w:val="left"/>
      </w:pPr>
      <w:r>
        <w:rPr>
          <w:rFonts w:hint="eastAsia"/>
        </w:rPr>
        <w:t xml:space="preserve">public static final String </w:t>
      </w:r>
      <w:r w:rsidRPr="0093160A">
        <w:rPr>
          <w:rFonts w:hint="eastAsia"/>
          <w:color w:val="FF0000"/>
        </w:rPr>
        <w:t>separater</w:t>
      </w:r>
      <w:r>
        <w:rPr>
          <w:rFonts w:hint="eastAsia"/>
        </w:rPr>
        <w:t>;(</w:t>
      </w:r>
      <w:r>
        <w:rPr>
          <w:rFonts w:hint="eastAsia"/>
        </w:rPr>
        <w:t>注意小寫</w:t>
      </w:r>
      <w:r>
        <w:rPr>
          <w:rFonts w:hint="eastAsia"/>
        </w:rPr>
        <w:t>)</w:t>
      </w:r>
    </w:p>
    <w:p w:rsidR="0093160A" w:rsidRDefault="0093160A" w:rsidP="0093160A">
      <w:pPr>
        <w:pStyle w:val="ad"/>
        <w:ind w:left="240" w:hanging="240"/>
      </w:pPr>
      <w:bookmarkStart w:id="7" w:name="OLE_LINK8"/>
      <w:bookmarkStart w:id="8" w:name="OLE_LINK9"/>
      <w:bookmarkStart w:id="9" w:name="OLE_LINK17"/>
      <w:r>
        <w:rPr>
          <w:rFonts w:hint="eastAsia"/>
        </w:rPr>
        <w:t>public class IODemo{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93160A" w:rsidRDefault="0093160A" w:rsidP="0093160A">
      <w:pPr>
        <w:pStyle w:val="ad"/>
        <w:ind w:left="240" w:hanging="240"/>
      </w:pPr>
      <w:bookmarkStart w:id="10" w:name="OLE_LINK10"/>
      <w:bookmarkStart w:id="11" w:name="OLE_LINK11"/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93160A">
        <w:rPr>
          <w:rFonts w:hint="eastAsia"/>
          <w:color w:val="FF0000"/>
        </w:rPr>
        <w:t>+File.separator+</w:t>
      </w:r>
      <w:r>
        <w:rPr>
          <w:rFonts w:hint="eastAsia"/>
        </w:rPr>
        <w:t>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bookmarkEnd w:id="10"/>
    <w:bookmarkEnd w:id="11"/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file.delete();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ab/>
        <w:t>}</w:t>
      </w:r>
    </w:p>
    <w:p w:rsidR="0093160A" w:rsidRDefault="0093160A" w:rsidP="0093160A">
      <w:pPr>
        <w:pStyle w:val="ad"/>
        <w:ind w:left="240" w:hanging="240"/>
      </w:pPr>
      <w:r>
        <w:rPr>
          <w:rFonts w:hint="eastAsia"/>
        </w:rPr>
        <w:t>}</w:t>
      </w:r>
    </w:p>
    <w:bookmarkEnd w:id="7"/>
    <w:bookmarkEnd w:id="8"/>
    <w:bookmarkEnd w:id="9"/>
    <w:p w:rsidR="005E7DA2" w:rsidRDefault="0093160A" w:rsidP="00C43FB9">
      <w:pPr>
        <w:ind w:firstLine="240"/>
        <w:jc w:val="left"/>
      </w:pPr>
      <w:r>
        <w:rPr>
          <w:rFonts w:hint="eastAsia"/>
        </w:rPr>
        <w:t>若有</w:t>
      </w:r>
      <w:bookmarkStart w:id="12" w:name="OLE_LINK14"/>
      <w:bookmarkStart w:id="13" w:name="OLE_LINK15"/>
      <w:bookmarkStart w:id="14" w:name="OLE_LINK16"/>
      <w:r>
        <w:rPr>
          <w:rFonts w:hint="eastAsia"/>
        </w:rPr>
        <w:t>次目錄</w:t>
      </w:r>
      <w:bookmarkEnd w:id="12"/>
      <w:bookmarkEnd w:id="13"/>
      <w:bookmarkEnd w:id="14"/>
      <w:r w:rsidR="006D00EE">
        <w:rPr>
          <w:rFonts w:hint="eastAsia"/>
        </w:rPr>
        <w:t>，則無法直接新建</w:t>
      </w:r>
      <w:r w:rsidR="000B5DCD">
        <w:rPr>
          <w:rFonts w:hint="eastAsia"/>
        </w:rPr>
        <w:t>檔案</w:t>
      </w:r>
      <w:r w:rsidR="006D00EE">
        <w:rPr>
          <w:rFonts w:hint="eastAsia"/>
        </w:rPr>
        <w:t>。</w:t>
      </w:r>
    </w:p>
    <w:p w:rsidR="0093160A" w:rsidRDefault="0093160A" w:rsidP="0093160A">
      <w:pPr>
        <w:pStyle w:val="ad"/>
        <w:ind w:left="240" w:hanging="240"/>
      </w:pPr>
      <w:bookmarkStart w:id="15" w:name="OLE_LINK18"/>
      <w:bookmarkStart w:id="16" w:name="OLE_LINK19"/>
      <w:bookmarkStart w:id="17" w:name="OLE_LINK20"/>
      <w:r>
        <w:rPr>
          <w:rFonts w:hint="eastAsia"/>
        </w:rPr>
        <w:t>File file = new File("D:"</w:t>
      </w:r>
      <w:bookmarkStart w:id="18" w:name="OLE_LINK12"/>
      <w:bookmarkStart w:id="19" w:name="OLE_LINK13"/>
      <w:r w:rsidR="006D00EE">
        <w:rPr>
          <w:rFonts w:hint="eastAsia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>
        <w:rPr>
          <w:rFonts w:hint="eastAsia"/>
        </w:rPr>
        <w:t>"test"</w:t>
      </w:r>
      <w:r w:rsidR="006D00EE">
        <w:rPr>
          <w:rFonts w:hint="eastAsia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 w:rsidR="006D00EE"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 w:rsidR="006D00EE">
        <w:rPr>
          <w:rFonts w:hint="eastAsia"/>
          <w:color w:val="FF0000"/>
        </w:rPr>
        <w:t xml:space="preserve"> </w:t>
      </w:r>
      <w:r>
        <w:rPr>
          <w:rFonts w:hint="eastAsia"/>
        </w:rPr>
        <w:t>"</w:t>
      </w:r>
      <w:r w:rsidR="00341497">
        <w:rPr>
          <w:rFonts w:hint="eastAsia"/>
        </w:rPr>
        <w:t>file.txt</w:t>
      </w:r>
      <w:r>
        <w:rPr>
          <w:rFonts w:hint="eastAsia"/>
        </w:rPr>
        <w:t>")</w:t>
      </w:r>
      <w:bookmarkEnd w:id="18"/>
      <w:bookmarkEnd w:id="19"/>
      <w:r>
        <w:rPr>
          <w:rFonts w:hint="eastAsia"/>
        </w:rPr>
        <w:t>;</w:t>
      </w:r>
      <w:bookmarkEnd w:id="15"/>
      <w:bookmarkEnd w:id="16"/>
      <w:bookmarkEnd w:id="17"/>
    </w:p>
    <w:p w:rsidR="0093160A" w:rsidRPr="006D00EE" w:rsidRDefault="006D00EE" w:rsidP="00C43FB9">
      <w:pPr>
        <w:ind w:firstLine="240"/>
        <w:jc w:val="left"/>
      </w:pPr>
      <w:r>
        <w:rPr>
          <w:rFonts w:hint="eastAsia"/>
        </w:rPr>
        <w:t>須先新建次目錄</w:t>
      </w:r>
    </w:p>
    <w:p w:rsidR="006D00EE" w:rsidRDefault="006D00EE" w:rsidP="006D00EE">
      <w:pPr>
        <w:pStyle w:val="ad"/>
        <w:ind w:left="240" w:hanging="240"/>
      </w:pPr>
      <w:bookmarkStart w:id="20" w:name="OLE_LINK27"/>
      <w:bookmarkStart w:id="21" w:name="OLE_LINK28"/>
      <w:r>
        <w:rPr>
          <w:rFonts w:hint="eastAsia"/>
        </w:rPr>
        <w:lastRenderedPageBreak/>
        <w:t>public class IODemo{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 xml:space="preserve">File file = new File("D:"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"test"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File.separator</w:t>
      </w:r>
      <w:r>
        <w:rPr>
          <w:rFonts w:hint="eastAsia"/>
          <w:color w:val="FF0000"/>
        </w:rPr>
        <w:t xml:space="preserve"> </w:t>
      </w:r>
      <w:r w:rsidRPr="0093160A">
        <w:rPr>
          <w:rFonts w:hint="eastAsia"/>
          <w:color w:val="FF0000"/>
        </w:rPr>
        <w:t>+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6D00EE" w:rsidRDefault="006D00EE" w:rsidP="006D00EE">
      <w:pPr>
        <w:pStyle w:val="ad"/>
        <w:ind w:left="240" w:hanging="240"/>
      </w:pPr>
      <w:bookmarkStart w:id="22" w:name="OLE_LINK80"/>
      <w:bookmarkStart w:id="23" w:name="OLE_LINK81"/>
      <w:r>
        <w:rPr>
          <w:rFonts w:hint="eastAsia"/>
        </w:rPr>
        <w:tab/>
      </w:r>
      <w:r>
        <w:rPr>
          <w:rFonts w:hint="eastAsia"/>
        </w:rPr>
        <w:tab/>
        <w:t>if (!file</w:t>
      </w:r>
      <w:bookmarkStart w:id="24" w:name="OLE_LINK44"/>
      <w:bookmarkStart w:id="25" w:name="OLE_LINK45"/>
      <w:bookmarkStart w:id="26" w:name="OLE_LINK46"/>
      <w:r>
        <w:rPr>
          <w:rFonts w:hint="eastAsia"/>
        </w:rPr>
        <w:t>.getParentFile()</w:t>
      </w:r>
      <w:bookmarkEnd w:id="24"/>
      <w:bookmarkEnd w:id="25"/>
      <w:bookmarkEnd w:id="26"/>
      <w:r w:rsidR="00867A8E">
        <w:rPr>
          <w:rFonts w:hint="eastAsia"/>
        </w:rPr>
        <w:t>.</w:t>
      </w:r>
      <w:r>
        <w:rPr>
          <w:rFonts w:hint="eastAsia"/>
        </w:rPr>
        <w:t>exists()){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file.createNewFile();</w:t>
      </w:r>
    </w:p>
    <w:p w:rsidR="006D00EE" w:rsidRDefault="006D00EE" w:rsidP="006D00EE">
      <w:pPr>
        <w:pStyle w:val="ad"/>
        <w:ind w:left="240" w:hanging="240"/>
      </w:pPr>
      <w:r>
        <w:rPr>
          <w:rFonts w:hint="eastAsia"/>
        </w:rPr>
        <w:tab/>
        <w:t>}</w:t>
      </w:r>
    </w:p>
    <w:bookmarkEnd w:id="22"/>
    <w:bookmarkEnd w:id="23"/>
    <w:p w:rsidR="006D00EE" w:rsidRDefault="006D00EE" w:rsidP="006D00EE">
      <w:pPr>
        <w:pStyle w:val="ad"/>
        <w:ind w:left="240" w:hanging="240"/>
      </w:pPr>
      <w:r>
        <w:rPr>
          <w:rFonts w:hint="eastAsia"/>
        </w:rPr>
        <w:t>}</w:t>
      </w:r>
    </w:p>
    <w:bookmarkEnd w:id="20"/>
    <w:bookmarkEnd w:id="21"/>
    <w:p w:rsidR="005E7DA2" w:rsidRDefault="001E1207" w:rsidP="00C43FB9">
      <w:pPr>
        <w:ind w:firstLine="240"/>
        <w:jc w:val="left"/>
      </w:pPr>
      <w:r>
        <w:rPr>
          <w:rFonts w:hint="eastAsia"/>
        </w:rPr>
        <w:t>多層次目錄</w:t>
      </w:r>
      <w:r>
        <w:rPr>
          <w:rFonts w:hint="eastAsia"/>
        </w:rPr>
        <w:t>mkdir()</w:t>
      </w:r>
      <w:r>
        <w:rPr>
          <w:rFonts w:hint="eastAsia"/>
        </w:rPr>
        <w:t>無法完成新建，要使用</w:t>
      </w:r>
      <w:r w:rsidRPr="001E1207">
        <w:rPr>
          <w:rFonts w:hint="eastAsia"/>
          <w:color w:val="FF0000"/>
        </w:rPr>
        <w:t>mkdirs()</w:t>
      </w:r>
      <w:r>
        <w:rPr>
          <w:rFonts w:hint="eastAsia"/>
        </w:rPr>
        <w:t>。</w:t>
      </w:r>
    </w:p>
    <w:p w:rsidR="001E1207" w:rsidRDefault="000B5DCD" w:rsidP="00C43FB9">
      <w:pPr>
        <w:ind w:firstLine="240"/>
        <w:jc w:val="left"/>
      </w:pPr>
      <w:r>
        <w:rPr>
          <w:rFonts w:hint="eastAsia"/>
        </w:rPr>
        <w:t>檔案</w:t>
      </w:r>
      <w:r w:rsidR="001E1207">
        <w:rPr>
          <w:rFonts w:hint="eastAsia"/>
        </w:rPr>
        <w:t>長度：</w:t>
      </w:r>
      <w:r w:rsidR="001E1207">
        <w:rPr>
          <w:rFonts w:hint="eastAsia"/>
        </w:rPr>
        <w:t>public long length();</w:t>
      </w:r>
    </w:p>
    <w:p w:rsidR="001E1207" w:rsidRDefault="001E1207" w:rsidP="00C43FB9">
      <w:pPr>
        <w:ind w:firstLine="240"/>
        <w:jc w:val="left"/>
      </w:pPr>
      <w:bookmarkStart w:id="27" w:name="OLE_LINK21"/>
      <w:bookmarkStart w:id="28" w:name="OLE_LINK22"/>
      <w:r>
        <w:rPr>
          <w:rFonts w:hint="eastAsia"/>
        </w:rPr>
        <w:t>可讀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29" w:name="OLE_LINK23"/>
      <w:bookmarkStart w:id="30" w:name="OLE_LINK24"/>
      <w:bookmarkStart w:id="31" w:name="OLE_LINK25"/>
      <w:bookmarkStart w:id="32" w:name="OLE_LINK26"/>
      <w:r>
        <w:rPr>
          <w:rFonts w:hint="eastAsia"/>
        </w:rPr>
        <w:t>public boolean canRead();</w:t>
      </w:r>
      <w:bookmarkEnd w:id="29"/>
      <w:bookmarkEnd w:id="30"/>
      <w:bookmarkEnd w:id="31"/>
      <w:bookmarkEnd w:id="32"/>
    </w:p>
    <w:bookmarkEnd w:id="27"/>
    <w:bookmarkEnd w:id="28"/>
    <w:p w:rsidR="001E1207" w:rsidRDefault="001E1207" w:rsidP="001E1207">
      <w:pPr>
        <w:ind w:firstLine="240"/>
        <w:jc w:val="left"/>
      </w:pPr>
      <w:r>
        <w:rPr>
          <w:rFonts w:hint="eastAsia"/>
        </w:rPr>
        <w:t>可寫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boolean canWrite();</w:t>
      </w:r>
    </w:p>
    <w:p w:rsidR="001E1207" w:rsidRDefault="001E1207" w:rsidP="001E1207">
      <w:pPr>
        <w:ind w:firstLine="240"/>
        <w:jc w:val="left"/>
      </w:pPr>
      <w:r>
        <w:rPr>
          <w:rFonts w:hint="eastAsia"/>
        </w:rPr>
        <w:t>可執行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bookmarkStart w:id="33" w:name="OLE_LINK32"/>
      <w:r>
        <w:rPr>
          <w:rFonts w:hint="eastAsia"/>
        </w:rPr>
        <w:t>public boolean canExecute();</w:t>
      </w:r>
    </w:p>
    <w:bookmarkEnd w:id="33"/>
    <w:p w:rsidR="00867A8E" w:rsidRDefault="00867A8E" w:rsidP="00867A8E">
      <w:pPr>
        <w:ind w:firstLine="240"/>
        <w:jc w:val="left"/>
      </w:pPr>
      <w:r>
        <w:rPr>
          <w:rFonts w:hint="eastAsia"/>
        </w:rPr>
        <w:t>路徑是否為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bookmarkStart w:id="34" w:name="OLE_LINK33"/>
      <w:bookmarkStart w:id="35" w:name="OLE_LINK34"/>
      <w:bookmarkStart w:id="36" w:name="OLE_LINK35"/>
      <w:r>
        <w:rPr>
          <w:rFonts w:hint="eastAsia"/>
        </w:rPr>
        <w:t>public boolean is</w:t>
      </w:r>
      <w:bookmarkStart w:id="37" w:name="OLE_LINK40"/>
      <w:bookmarkStart w:id="38" w:name="OLE_LINK41"/>
      <w:bookmarkStart w:id="39" w:name="OLE_LINK42"/>
      <w:r>
        <w:rPr>
          <w:rFonts w:hint="eastAsia"/>
        </w:rPr>
        <w:t>Directory</w:t>
      </w:r>
      <w:bookmarkEnd w:id="37"/>
      <w:bookmarkEnd w:id="38"/>
      <w:bookmarkEnd w:id="39"/>
      <w:r>
        <w:rPr>
          <w:rFonts w:hint="eastAsia"/>
        </w:rPr>
        <w:t>();</w:t>
      </w:r>
      <w:bookmarkEnd w:id="34"/>
      <w:bookmarkEnd w:id="35"/>
      <w:bookmarkEnd w:id="36"/>
    </w:p>
    <w:p w:rsidR="00867A8E" w:rsidRDefault="00867A8E" w:rsidP="001E1207">
      <w:pPr>
        <w:ind w:firstLine="240"/>
        <w:jc w:val="left"/>
      </w:pPr>
      <w:r>
        <w:rPr>
          <w:rFonts w:hint="eastAsia"/>
        </w:rPr>
        <w:t>路徑是否為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boolean isFile();</w:t>
      </w:r>
    </w:p>
    <w:p w:rsidR="001E1207" w:rsidRDefault="001E1207" w:rsidP="001E1207">
      <w:pPr>
        <w:pStyle w:val="ad"/>
        <w:ind w:left="240" w:hanging="240"/>
      </w:pPr>
      <w:bookmarkStart w:id="40" w:name="OLE_LINK48"/>
      <w:bookmarkStart w:id="41" w:name="OLE_LINK49"/>
      <w:r>
        <w:rPr>
          <w:rFonts w:hint="eastAsia"/>
        </w:rPr>
        <w:t>public class IODemo{</w:t>
      </w:r>
    </w:p>
    <w:p w:rsidR="001E1207" w:rsidRPr="00AC088B" w:rsidRDefault="001E1207" w:rsidP="001E1207">
      <w:pPr>
        <w:pStyle w:val="ad"/>
        <w:ind w:left="240" w:hanging="240"/>
      </w:pPr>
      <w:r>
        <w:rPr>
          <w:rFonts w:hint="eastAsia"/>
        </w:rPr>
        <w:tab/>
        <w:t>public static void ma</w:t>
      </w:r>
      <w:r w:rsidRPr="00AC088B">
        <w:rPr>
          <w:rFonts w:hint="eastAsia"/>
        </w:rPr>
        <w:t>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 w:rsidRPr="00AC088B">
        <w:rPr>
          <w:rFonts w:hint="eastAsia"/>
        </w:rPr>
        <w:t xml:space="preserve"> </w:t>
      </w:r>
      <w:r w:rsidRPr="00AC088B">
        <w:rPr>
          <w:rFonts w:hint="eastAsia"/>
        </w:rPr>
        <w:t>{</w:t>
      </w:r>
    </w:p>
    <w:p w:rsidR="001E1207" w:rsidRDefault="001E1207" w:rsidP="001E1207">
      <w:pPr>
        <w:pStyle w:val="ad"/>
        <w:ind w:left="240" w:hanging="240"/>
      </w:pPr>
      <w:r w:rsidRPr="00AC088B">
        <w:rPr>
          <w:rFonts w:hint="eastAsia"/>
        </w:rPr>
        <w:tab/>
      </w:r>
      <w:r w:rsidRPr="00AC088B">
        <w:rPr>
          <w:rFonts w:hint="eastAsia"/>
        </w:rPr>
        <w:tab/>
        <w:t>File file = new File("D:" + File.separator + 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長度：</w:t>
      </w:r>
      <w:r>
        <w:rPr>
          <w:rFonts w:hint="eastAsia"/>
        </w:rPr>
        <w:t>" + file.length());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可讀：</w:t>
      </w:r>
      <w:r>
        <w:rPr>
          <w:rFonts w:hint="eastAsia"/>
        </w:rPr>
        <w:t>" + file.canRead());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可寫：</w:t>
      </w:r>
      <w:r>
        <w:rPr>
          <w:rFonts w:hint="eastAsia"/>
        </w:rPr>
        <w:t>" + file.canWrite());</w:t>
      </w:r>
    </w:p>
    <w:p w:rsidR="00867A8E" w:rsidRDefault="00867A8E" w:rsidP="00867A8E">
      <w:pPr>
        <w:pStyle w:val="ad"/>
        <w:ind w:left="240" w:hanging="240"/>
      </w:pPr>
      <w:bookmarkStart w:id="42" w:name="OLE_LINK36"/>
      <w:bookmarkStart w:id="43" w:name="OLE_LINK37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 w:rsidR="000B5DCD">
        <w:rPr>
          <w:rFonts w:hint="eastAsia"/>
        </w:rPr>
        <w:t>檔案</w:t>
      </w:r>
      <w:r>
        <w:rPr>
          <w:rFonts w:hint="eastAsia"/>
        </w:rPr>
        <w:t>可執：</w:t>
      </w:r>
      <w:r>
        <w:rPr>
          <w:rFonts w:hint="eastAsia"/>
        </w:rPr>
        <w:t>" + file.canExecute());</w:t>
      </w:r>
    </w:p>
    <w:p w:rsidR="00867A8E" w:rsidRDefault="00867A8E" w:rsidP="00867A8E">
      <w:pPr>
        <w:pStyle w:val="ad"/>
        <w:ind w:left="240" w:hanging="240"/>
      </w:pPr>
      <w:bookmarkStart w:id="44" w:name="OLE_LINK38"/>
      <w:bookmarkStart w:id="45" w:name="OLE_LINK39"/>
      <w:bookmarkEnd w:id="42"/>
      <w:bookmarkEnd w:id="43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" + file.isFile());</w:t>
      </w:r>
    </w:p>
    <w:bookmarkEnd w:id="44"/>
    <w:bookmarkEnd w:id="45"/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r>
        <w:rPr>
          <w:rFonts w:hint="eastAsia"/>
        </w:rPr>
        <w:t>" + file.isDirectory());</w:t>
      </w:r>
    </w:p>
    <w:p w:rsidR="00867A8E" w:rsidRDefault="00867A8E" w:rsidP="00867A8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是否</w:t>
      </w:r>
      <w:r w:rsidR="000B5DCD">
        <w:rPr>
          <w:rFonts w:hint="eastAsia"/>
        </w:rPr>
        <w:t>檔案</w:t>
      </w:r>
      <w:r>
        <w:rPr>
          <w:rFonts w:hint="eastAsia"/>
        </w:rPr>
        <w:t>夾：</w:t>
      </w:r>
      <w:r>
        <w:rPr>
          <w:rFonts w:hint="eastAsia"/>
        </w:rPr>
        <w:t>" + file.getParentFile().is</w:t>
      </w:r>
      <w:bookmarkStart w:id="46" w:name="OLE_LINK50"/>
      <w:bookmarkStart w:id="47" w:name="OLE_LINK51"/>
      <w:bookmarkStart w:id="48" w:name="OLE_LINK52"/>
      <w:r>
        <w:rPr>
          <w:rFonts w:hint="eastAsia"/>
        </w:rPr>
        <w:t>Directory()</w:t>
      </w:r>
      <w:bookmarkEnd w:id="46"/>
      <w:bookmarkEnd w:id="47"/>
      <w:bookmarkEnd w:id="48"/>
      <w:r>
        <w:rPr>
          <w:rFonts w:hint="eastAsia"/>
        </w:rPr>
        <w:t>);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ab/>
        <w:t>}</w:t>
      </w:r>
    </w:p>
    <w:p w:rsidR="001E1207" w:rsidRDefault="001E1207" w:rsidP="001E1207">
      <w:pPr>
        <w:pStyle w:val="ad"/>
        <w:ind w:left="240" w:hanging="240"/>
      </w:pPr>
      <w:r>
        <w:rPr>
          <w:rFonts w:hint="eastAsia"/>
        </w:rPr>
        <w:t>}</w:t>
      </w:r>
    </w:p>
    <w:bookmarkEnd w:id="40"/>
    <w:bookmarkEnd w:id="41"/>
    <w:p w:rsidR="00AC088B" w:rsidRDefault="00AC088B" w:rsidP="00AC088B">
      <w:pPr>
        <w:ind w:firstLine="240"/>
        <w:jc w:val="left"/>
      </w:pPr>
      <w:r>
        <w:rPr>
          <w:rFonts w:hint="eastAsia"/>
        </w:rPr>
        <w:t>印出目錄中的內容：</w:t>
      </w:r>
      <w:r>
        <w:rPr>
          <w:rFonts w:hint="eastAsia"/>
        </w:rPr>
        <w:t>public String[] list();</w:t>
      </w:r>
    </w:p>
    <w:p w:rsidR="00AC088B" w:rsidRDefault="00AC088B" w:rsidP="00AC088B">
      <w:pPr>
        <w:ind w:firstLine="240"/>
        <w:jc w:val="left"/>
      </w:pPr>
      <w:r>
        <w:rPr>
          <w:rFonts w:hint="eastAsia"/>
        </w:rPr>
        <w:t>印出目錄中的</w:t>
      </w:r>
      <w:r w:rsidR="000B5DCD">
        <w:rPr>
          <w:rFonts w:hint="eastAsia"/>
        </w:rPr>
        <w:t>檔案</w:t>
      </w:r>
      <w:r>
        <w:rPr>
          <w:rFonts w:hint="eastAsia"/>
        </w:rPr>
        <w:t>：</w:t>
      </w:r>
      <w:r>
        <w:rPr>
          <w:rFonts w:hint="eastAsia"/>
        </w:rPr>
        <w:t>public String[] listFiles();</w:t>
      </w:r>
    </w:p>
    <w:p w:rsidR="00AC088B" w:rsidRDefault="00AC088B" w:rsidP="00AC088B">
      <w:pPr>
        <w:pStyle w:val="ad"/>
        <w:ind w:left="240" w:hanging="240"/>
      </w:pPr>
      <w:bookmarkStart w:id="49" w:name="OLE_LINK55"/>
      <w:bookmarkStart w:id="50" w:name="OLE_LINK56"/>
      <w:r>
        <w:rPr>
          <w:rFonts w:hint="eastAsia"/>
        </w:rPr>
        <w:t>public class IODemo{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  <w:t xml:space="preserve">File </w:t>
      </w:r>
      <w:r>
        <w:rPr>
          <w:color w:val="6A3E3E"/>
        </w:rPr>
        <w:t>file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"D:"</w:t>
      </w:r>
      <w:r>
        <w:t xml:space="preserve"> + File.</w:t>
      </w:r>
      <w:r>
        <w:rPr>
          <w:b/>
          <w:bCs/>
          <w:i/>
          <w:iCs/>
          <w:color w:val="0000C0"/>
        </w:rPr>
        <w:t>separator</w:t>
      </w:r>
      <w:r>
        <w:t>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if</w:t>
      </w:r>
      <w:r>
        <w:t xml:space="preserve"> (</w:t>
      </w:r>
      <w:r>
        <w:rPr>
          <w:color w:val="6A3E3E"/>
        </w:rPr>
        <w:t>file</w:t>
      </w:r>
      <w:r>
        <w:t>.isDirectory()){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 xml:space="preserve">String[] </w:t>
      </w:r>
      <w:r>
        <w:rPr>
          <w:color w:val="6A3E3E"/>
        </w:rPr>
        <w:t>str1</w:t>
      </w:r>
      <w:r>
        <w:t xml:space="preserve"> = </w:t>
      </w:r>
      <w:r>
        <w:rPr>
          <w:color w:val="6A3E3E"/>
        </w:rPr>
        <w:t>file</w:t>
      </w:r>
      <w:r>
        <w:t>.list();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>&lt;</w:t>
      </w:r>
      <w:r>
        <w:rPr>
          <w:color w:val="6A3E3E"/>
        </w:rPr>
        <w:t>str1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x</w:t>
      </w:r>
      <w:r>
        <w:t>++){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str1</w:t>
      </w:r>
      <w:r>
        <w:t>[</w:t>
      </w:r>
      <w:r>
        <w:rPr>
          <w:color w:val="6A3E3E"/>
        </w:rPr>
        <w:t>x</w:t>
      </w:r>
      <w:r>
        <w:t>]);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>}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 xml:space="preserve">File[] </w:t>
      </w:r>
      <w:r>
        <w:rPr>
          <w:color w:val="6A3E3E"/>
          <w:highlight w:val="yellow"/>
        </w:rPr>
        <w:t>str2</w:t>
      </w:r>
      <w:r>
        <w:t xml:space="preserve"> = </w:t>
      </w:r>
      <w:r>
        <w:rPr>
          <w:color w:val="6A3E3E"/>
        </w:rPr>
        <w:t>file</w:t>
      </w:r>
      <w:r>
        <w:t>.listFiles();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rPr>
          <w:b/>
          <w:bCs/>
          <w:color w:val="7F0055"/>
        </w:rPr>
        <w:t>for</w:t>
      </w:r>
      <w:r>
        <w:t xml:space="preserve"> 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x</w:t>
      </w:r>
      <w:r>
        <w:t xml:space="preserve">=0; </w:t>
      </w:r>
      <w:r>
        <w:rPr>
          <w:color w:val="6A3E3E"/>
        </w:rPr>
        <w:t>x</w:t>
      </w:r>
      <w:r>
        <w:t>&lt;</w:t>
      </w:r>
      <w:r>
        <w:rPr>
          <w:color w:val="6A3E3E"/>
          <w:highlight w:val="lightGray"/>
        </w:rPr>
        <w:t>str2</w:t>
      </w:r>
      <w:r>
        <w:t>.</w:t>
      </w:r>
      <w:r>
        <w:rPr>
          <w:color w:val="0000C0"/>
        </w:rPr>
        <w:t>length</w:t>
      </w:r>
      <w:r>
        <w:t xml:space="preserve">; </w:t>
      </w:r>
      <w:r>
        <w:rPr>
          <w:color w:val="6A3E3E"/>
        </w:rPr>
        <w:t>x</w:t>
      </w:r>
      <w:r>
        <w:t>++){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</w: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  <w:highlight w:val="lightGray"/>
        </w:rPr>
        <w:t>str2</w:t>
      </w:r>
      <w:r>
        <w:t>[</w:t>
      </w:r>
      <w:r>
        <w:rPr>
          <w:color w:val="6A3E3E"/>
        </w:rPr>
        <w:t>x</w:t>
      </w:r>
      <w:r>
        <w:t>]);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</w:r>
      <w:r>
        <w:tab/>
        <w:t>}</w:t>
      </w:r>
    </w:p>
    <w:p w:rsidR="00C3296D" w:rsidRDefault="00C3296D" w:rsidP="00C3296D">
      <w:pPr>
        <w:pStyle w:val="ad"/>
        <w:ind w:left="240" w:hanging="240"/>
      </w:pPr>
      <w:r>
        <w:tab/>
      </w:r>
      <w:r>
        <w:tab/>
        <w:t>}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tab/>
        <w:t>}</w:t>
      </w:r>
    </w:p>
    <w:p w:rsidR="00AC088B" w:rsidRDefault="00AC088B" w:rsidP="00AC088B">
      <w:pPr>
        <w:pStyle w:val="ad"/>
        <w:ind w:left="240" w:hanging="240"/>
      </w:pPr>
      <w:r>
        <w:rPr>
          <w:rFonts w:hint="eastAsia"/>
        </w:rPr>
        <w:lastRenderedPageBreak/>
        <w:t>}</w:t>
      </w:r>
    </w:p>
    <w:bookmarkEnd w:id="49"/>
    <w:bookmarkEnd w:id="50"/>
    <w:p w:rsidR="001E1207" w:rsidRDefault="00B967CE" w:rsidP="00C43FB9">
      <w:pPr>
        <w:ind w:firstLine="240"/>
        <w:jc w:val="left"/>
      </w:pPr>
      <w:r>
        <w:rPr>
          <w:rFonts w:hint="eastAsia"/>
        </w:rPr>
        <w:t>要印出所有</w:t>
      </w:r>
      <w:r w:rsidR="000B5DCD">
        <w:rPr>
          <w:rFonts w:hint="eastAsia"/>
        </w:rPr>
        <w:t>檔案</w:t>
      </w:r>
      <w:r>
        <w:rPr>
          <w:rFonts w:hint="eastAsia"/>
        </w:rPr>
        <w:t>，必須使用遞迴程式。</w:t>
      </w:r>
    </w:p>
    <w:p w:rsidR="00B967CE" w:rsidRDefault="00B967CE" w:rsidP="00B967CE">
      <w:pPr>
        <w:pStyle w:val="ad"/>
        <w:ind w:left="240" w:hanging="240"/>
      </w:pPr>
      <w:bookmarkStart w:id="51" w:name="OLE_LINK57"/>
      <w:bookmarkStart w:id="52" w:name="OLE_LINK58"/>
      <w:bookmarkStart w:id="53" w:name="OLE_LINK76"/>
      <w:bookmarkStart w:id="54" w:name="OLE_LINK77"/>
      <w:r>
        <w:rPr>
          <w:rFonts w:hint="eastAsia"/>
        </w:rPr>
        <w:t>public class IODemo{</w:t>
      </w:r>
    </w:p>
    <w:bookmarkEnd w:id="51"/>
    <w:bookmarkEnd w:id="52"/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list(file);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}</w:t>
      </w:r>
    </w:p>
    <w:bookmarkEnd w:id="53"/>
    <w:bookmarkEnd w:id="54"/>
    <w:p w:rsidR="00B967CE" w:rsidRDefault="00B967CE" w:rsidP="00B967CE">
      <w:pPr>
        <w:pStyle w:val="ad"/>
        <w:ind w:left="240" w:hanging="240"/>
      </w:pP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public static void list(File file){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(file.isDirectory()){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File[] f = file.listFiles();</w:t>
      </w:r>
    </w:p>
    <w:p w:rsidR="0018681A" w:rsidRDefault="0018681A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(f!=null){</w:t>
      </w:r>
      <w:r w:rsidR="00946B6D">
        <w:rPr>
          <w:rFonts w:hint="eastAsia"/>
        </w:rPr>
        <w:t>//</w:t>
      </w:r>
      <w:r w:rsidR="00946B6D">
        <w:rPr>
          <w:rFonts w:hint="eastAsia"/>
        </w:rPr>
        <w:t>防止空目錄產生錯誤</w:t>
      </w:r>
    </w:p>
    <w:p w:rsidR="00B967CE" w:rsidRDefault="0018681A" w:rsidP="00B967CE">
      <w:pPr>
        <w:pStyle w:val="ad"/>
        <w:ind w:left="240" w:hanging="240"/>
      </w:pPr>
      <w:r>
        <w:rPr>
          <w:rFonts w:hint="eastAsia"/>
        </w:rPr>
        <w:tab/>
      </w:r>
      <w:r w:rsidR="00B967CE">
        <w:rPr>
          <w:rFonts w:hint="eastAsia"/>
        </w:rPr>
        <w:tab/>
      </w:r>
      <w:r w:rsidR="00B967CE">
        <w:rPr>
          <w:rFonts w:hint="eastAsia"/>
        </w:rPr>
        <w:tab/>
      </w:r>
      <w:r w:rsidR="00B967CE">
        <w:rPr>
          <w:rFonts w:hint="eastAsia"/>
        </w:rPr>
        <w:tab/>
        <w:t>for (int x=0; x&lt;</w:t>
      </w:r>
      <w:r w:rsidR="00C3296D">
        <w:t>f</w:t>
      </w:r>
      <w:r w:rsidR="00B967CE">
        <w:rPr>
          <w:rFonts w:hint="eastAsia"/>
        </w:rPr>
        <w:t>.length; x++){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 w:rsidR="0018681A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list(f[x]);</w:t>
      </w:r>
    </w:p>
    <w:p w:rsidR="0018681A" w:rsidRDefault="0018681A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}else{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System.out.println(file);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ab/>
        <w:t>}</w:t>
      </w:r>
    </w:p>
    <w:p w:rsidR="00B967CE" w:rsidRDefault="00B967CE" w:rsidP="00B967CE">
      <w:pPr>
        <w:pStyle w:val="ad"/>
        <w:ind w:left="240" w:hanging="240"/>
      </w:pPr>
      <w:r>
        <w:rPr>
          <w:rFonts w:hint="eastAsia"/>
        </w:rPr>
        <w:t>}</w:t>
      </w:r>
    </w:p>
    <w:p w:rsidR="00946B6D" w:rsidRDefault="00946B6D" w:rsidP="00946B6D">
      <w:pPr>
        <w:ind w:firstLine="240"/>
        <w:jc w:val="left"/>
      </w:pPr>
      <w:r>
        <w:rPr>
          <w:rFonts w:hint="eastAsia"/>
        </w:rPr>
        <w:t>File</w:t>
      </w:r>
      <w:r>
        <w:rPr>
          <w:rFonts w:hint="eastAsia"/>
        </w:rPr>
        <w:t>類別不支授</w:t>
      </w:r>
      <w:r w:rsidR="000B5DCD">
        <w:rPr>
          <w:rFonts w:hint="eastAsia"/>
        </w:rPr>
        <w:t>檔案</w:t>
      </w:r>
      <w:r>
        <w:rPr>
          <w:rFonts w:hint="eastAsia"/>
        </w:rPr>
        <w:t>內容的操作。</w:t>
      </w:r>
    </w:p>
    <w:p w:rsidR="00946B6D" w:rsidRDefault="006F68B6" w:rsidP="00946B6D">
      <w:pPr>
        <w:pStyle w:val="21"/>
        <w:spacing w:before="200" w:after="40"/>
      </w:pPr>
      <w:r>
        <w:rPr>
          <w:rFonts w:hint="eastAsia"/>
        </w:rPr>
        <w:t>位元組</w:t>
      </w:r>
      <w:r w:rsidR="00946B6D">
        <w:rPr>
          <w:rFonts w:hint="eastAsia"/>
        </w:rPr>
        <w:t>操作</w:t>
      </w:r>
    </w:p>
    <w:p w:rsidR="002D1CFE" w:rsidRDefault="00946B6D" w:rsidP="002D1CFE">
      <w:pPr>
        <w:pStyle w:val="31"/>
        <w:spacing w:before="200"/>
      </w:pPr>
      <w:r>
        <w:rPr>
          <w:rFonts w:hint="eastAsia"/>
        </w:rPr>
        <w:t>O</w:t>
      </w:r>
      <w:r w:rsidR="002D1CFE">
        <w:rPr>
          <w:rFonts w:hint="eastAsia"/>
        </w:rPr>
        <w:t>utputStream</w:t>
      </w:r>
    </w:p>
    <w:p w:rsidR="002D1CFE" w:rsidRDefault="002D1CFE" w:rsidP="002D1CFE">
      <w:pPr>
        <w:pStyle w:val="ad"/>
        <w:ind w:left="240" w:hanging="240"/>
      </w:pPr>
      <w:bookmarkStart w:id="55" w:name="OLE_LINK61"/>
      <w:bookmarkStart w:id="56" w:name="OLE_LINK62"/>
      <w:bookmarkStart w:id="57" w:name="OLE_LINK63"/>
      <w:r>
        <w:rPr>
          <w:rFonts w:hint="eastAsia"/>
        </w:rPr>
        <w:t xml:space="preserve">public </w:t>
      </w:r>
      <w:bookmarkEnd w:id="55"/>
      <w:bookmarkEnd w:id="56"/>
      <w:bookmarkEnd w:id="57"/>
      <w:r>
        <w:rPr>
          <w:rFonts w:hint="eastAsia"/>
        </w:rPr>
        <w:t>abstract class OutputStream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extends Object</w:t>
      </w:r>
    </w:p>
    <w:p w:rsidR="002D1CFE" w:rsidRDefault="002D1CFE" w:rsidP="002D1CFE">
      <w:pPr>
        <w:pStyle w:val="ad"/>
        <w:ind w:left="240" w:hanging="240"/>
      </w:pPr>
      <w:bookmarkStart w:id="58" w:name="OLE_LINK59"/>
      <w:bookmarkStart w:id="59" w:name="OLE_LINK60"/>
      <w:r>
        <w:rPr>
          <w:rFonts w:hint="eastAsia"/>
        </w:rPr>
        <w:t>implements Closeable, Flushable</w:t>
      </w:r>
    </w:p>
    <w:bookmarkEnd w:id="58"/>
    <w:bookmarkEnd w:id="59"/>
    <w:p w:rsidR="002D1CFE" w:rsidRDefault="002D1CFE" w:rsidP="00946B6D">
      <w:pPr>
        <w:pStyle w:val="af0"/>
        <w:ind w:firstLine="240"/>
      </w:pPr>
      <w:r>
        <w:rPr>
          <w:rFonts w:hint="eastAsia"/>
        </w:rPr>
        <w:t>可以關閉。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 xml:space="preserve">public </w:t>
      </w:r>
      <w:bookmarkStart w:id="60" w:name="OLE_LINK64"/>
      <w:bookmarkStart w:id="61" w:name="OLE_LINK65"/>
      <w:bookmarkStart w:id="62" w:name="OLE_LINK66"/>
      <w:r>
        <w:rPr>
          <w:rFonts w:hint="eastAsia"/>
        </w:rPr>
        <w:t xml:space="preserve">interface </w:t>
      </w:r>
      <w:bookmarkEnd w:id="60"/>
      <w:bookmarkEnd w:id="61"/>
      <w:bookmarkEnd w:id="62"/>
      <w:r>
        <w:rPr>
          <w:rFonts w:hint="eastAsia"/>
        </w:rPr>
        <w:t>Closeable{</w:t>
      </w:r>
    </w:p>
    <w:p w:rsidR="002D1CFE" w:rsidRDefault="002D1CFE" w:rsidP="002D1CFE">
      <w:pPr>
        <w:pStyle w:val="ad"/>
        <w:ind w:left="240" w:hanging="240"/>
      </w:pPr>
      <w:bookmarkStart w:id="63" w:name="OLE_LINK67"/>
      <w:bookmarkStart w:id="64" w:name="OLE_LINK68"/>
      <w:r>
        <w:rPr>
          <w:rFonts w:hint="eastAsia"/>
        </w:rPr>
        <w:tab/>
        <w:t>public void close()</w:t>
      </w:r>
      <w:bookmarkStart w:id="65" w:name="OLE_LINK69"/>
      <w:bookmarkStart w:id="66" w:name="OLE_LINK70"/>
      <w:bookmarkStart w:id="67" w:name="OLE_LINK71"/>
      <w:r>
        <w:rPr>
          <w:rFonts w:hint="eastAsia"/>
        </w:rPr>
        <w:t xml:space="preserve"> throws IOException;</w:t>
      </w:r>
      <w:bookmarkEnd w:id="65"/>
      <w:bookmarkEnd w:id="66"/>
      <w:bookmarkEnd w:id="67"/>
    </w:p>
    <w:bookmarkEnd w:id="63"/>
    <w:bookmarkEnd w:id="64"/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2D1CFE" w:rsidP="00946B6D">
      <w:pPr>
        <w:pStyle w:val="af0"/>
        <w:ind w:firstLine="240"/>
      </w:pPr>
      <w:r>
        <w:rPr>
          <w:rFonts w:hint="eastAsia"/>
        </w:rPr>
        <w:t>可以刷新。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public interface Flushable{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ab/>
        <w:t>public void flush() throws IOException;</w:t>
      </w:r>
    </w:p>
    <w:p w:rsidR="002D1CFE" w:rsidRDefault="002D1CFE" w:rsidP="002D1CFE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2D1CFE" w:rsidP="00946B6D">
      <w:pPr>
        <w:pStyle w:val="af0"/>
        <w:ind w:firstLine="240"/>
      </w:pPr>
      <w:bookmarkStart w:id="68" w:name="OLE_LINK72"/>
      <w:bookmarkStart w:id="69" w:name="OLE_LINK73"/>
      <w:r>
        <w:rPr>
          <w:rFonts w:hint="eastAsia"/>
        </w:rPr>
        <w:t>輸出全部</w:t>
      </w:r>
      <w:r w:rsidR="006F68B6">
        <w:rPr>
          <w:rFonts w:hint="eastAsia"/>
        </w:rPr>
        <w:t>位元組</w:t>
      </w:r>
      <w:r>
        <w:rPr>
          <w:rFonts w:hint="eastAsia"/>
        </w:rPr>
        <w:t>資料：</w:t>
      </w:r>
      <w:r>
        <w:rPr>
          <w:rFonts w:hint="eastAsia"/>
        </w:rPr>
        <w:t>public void write(byte[] b) throws throws IOException;</w:t>
      </w:r>
    </w:p>
    <w:p w:rsidR="002D1CFE" w:rsidRDefault="002D1CFE" w:rsidP="002D1CFE">
      <w:pPr>
        <w:pStyle w:val="af0"/>
        <w:ind w:firstLine="240"/>
      </w:pPr>
      <w:bookmarkStart w:id="70" w:name="OLE_LINK74"/>
      <w:bookmarkStart w:id="71" w:name="OLE_LINK75"/>
      <w:bookmarkEnd w:id="68"/>
      <w:bookmarkEnd w:id="69"/>
      <w:r>
        <w:rPr>
          <w:rFonts w:hint="eastAsia"/>
        </w:rPr>
        <w:t>輸出部分</w:t>
      </w:r>
      <w:r w:rsidR="006F68B6">
        <w:rPr>
          <w:rFonts w:hint="eastAsia"/>
        </w:rPr>
        <w:t>位元組</w:t>
      </w:r>
      <w:r>
        <w:rPr>
          <w:rFonts w:hint="eastAsia"/>
        </w:rPr>
        <w:t>資料：</w:t>
      </w:r>
      <w:r>
        <w:rPr>
          <w:rFonts w:hint="eastAsia"/>
        </w:rPr>
        <w:t>public void write(byte[] b, int off, int len) throws throws IOException;</w:t>
      </w:r>
    </w:p>
    <w:bookmarkEnd w:id="70"/>
    <w:bookmarkEnd w:id="71"/>
    <w:p w:rsidR="002D1CFE" w:rsidRDefault="002D1CFE" w:rsidP="002D1CFE">
      <w:pPr>
        <w:pStyle w:val="af0"/>
        <w:ind w:firstLine="240"/>
      </w:pPr>
      <w:r w:rsidRPr="002D1CFE">
        <w:rPr>
          <w:rFonts w:hint="eastAsia"/>
        </w:rPr>
        <w:t>輸出</w:t>
      </w:r>
      <w:r>
        <w:rPr>
          <w:rFonts w:hint="eastAsia"/>
        </w:rPr>
        <w:t>單一</w:t>
      </w:r>
      <w:r w:rsidR="006F68B6">
        <w:rPr>
          <w:rFonts w:hint="eastAsia"/>
        </w:rPr>
        <w:t>位元組</w:t>
      </w:r>
      <w:r w:rsidRPr="002D1CFE">
        <w:rPr>
          <w:rFonts w:hint="eastAsia"/>
        </w:rPr>
        <w:t>資料：</w:t>
      </w:r>
      <w:r w:rsidRPr="002D1CFE">
        <w:rPr>
          <w:rFonts w:hint="eastAsia"/>
        </w:rPr>
        <w:t xml:space="preserve">public </w:t>
      </w:r>
      <w:r>
        <w:rPr>
          <w:rFonts w:hint="eastAsia"/>
        </w:rPr>
        <w:t xml:space="preserve">abstract </w:t>
      </w:r>
      <w:r w:rsidRPr="002D1CFE">
        <w:rPr>
          <w:rFonts w:hint="eastAsia"/>
        </w:rPr>
        <w:t>void write(</w:t>
      </w:r>
      <w:r w:rsidRPr="002D1CFE">
        <w:rPr>
          <w:rFonts w:hint="eastAsia"/>
          <w:color w:val="FF0000"/>
        </w:rPr>
        <w:t>int</w:t>
      </w:r>
      <w:r w:rsidRPr="002D1CFE">
        <w:rPr>
          <w:rFonts w:hint="eastAsia"/>
        </w:rPr>
        <w:t xml:space="preserve"> b</w:t>
      </w:r>
      <w:r>
        <w:rPr>
          <w:rFonts w:hint="eastAsia"/>
        </w:rPr>
        <w:t>) throws throws IOException;</w:t>
      </w:r>
    </w:p>
    <w:p w:rsidR="002D1CFE" w:rsidRDefault="002D1CFE" w:rsidP="00946B6D">
      <w:pPr>
        <w:pStyle w:val="af0"/>
        <w:ind w:firstLine="240"/>
      </w:pPr>
      <w:r>
        <w:rPr>
          <w:rFonts w:hint="eastAsia"/>
        </w:rPr>
        <w:t>OutputStream</w:t>
      </w:r>
      <w:r>
        <w:rPr>
          <w:rFonts w:hint="eastAsia"/>
        </w:rPr>
        <w:t>是抽象類別，要用子類別產生物件。要操作</w:t>
      </w:r>
      <w:r w:rsidR="000B5DCD">
        <w:rPr>
          <w:rFonts w:hint="eastAsia"/>
        </w:rPr>
        <w:t>檔案</w:t>
      </w:r>
      <w:r>
        <w:rPr>
          <w:rFonts w:hint="eastAsia"/>
        </w:rPr>
        <w:t>使用子類別</w:t>
      </w:r>
      <w:r>
        <w:rPr>
          <w:rFonts w:hint="eastAsia"/>
        </w:rPr>
        <w:t>FileOutputStream</w:t>
      </w:r>
      <w:r>
        <w:rPr>
          <w:rFonts w:hint="eastAsia"/>
        </w:rPr>
        <w:t>。</w:t>
      </w:r>
    </w:p>
    <w:p w:rsidR="002D1CFE" w:rsidRDefault="00741BAC" w:rsidP="00946B6D">
      <w:pPr>
        <w:pStyle w:val="af0"/>
        <w:ind w:firstLine="240"/>
      </w:pPr>
      <w:r>
        <w:rPr>
          <w:rFonts w:hint="eastAsia"/>
        </w:rPr>
        <w:t>public FileOutputStream(File file) throws FileNotFoundException;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>public class IODemo{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lastRenderedPageBreak/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</w:t>
      </w:r>
      <w:bookmarkStart w:id="72" w:name="OLE_LINK78"/>
      <w:bookmarkStart w:id="73" w:name="OLE_LINK79"/>
      <w:r w:rsidRPr="00AC088B">
        <w:rPr>
          <w:rFonts w:hint="eastAsia"/>
        </w:rPr>
        <w:t>+ File.separator</w:t>
      </w:r>
      <w:r>
        <w:rPr>
          <w:rFonts w:hint="eastAsia"/>
        </w:rPr>
        <w:t>+"test"</w:t>
      </w:r>
      <w:bookmarkEnd w:id="72"/>
      <w:bookmarkEnd w:id="73"/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41BAC" w:rsidRDefault="00741BAC" w:rsidP="00741BAC">
      <w:pPr>
        <w:pStyle w:val="ad"/>
        <w:ind w:left="240" w:hanging="240"/>
      </w:pP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 = new FileOutputStream(file);//</w:t>
      </w:r>
      <w:r>
        <w:rPr>
          <w:rFonts w:hint="eastAsia"/>
        </w:rPr>
        <w:t>轉型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byte[] data = str.getBytes();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out.write(data);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741BAC" w:rsidRDefault="00741BAC" w:rsidP="00741BAC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741BAC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18050C" w:rsidP="00946B6D">
      <w:pPr>
        <w:pStyle w:val="af0"/>
        <w:ind w:firstLine="240"/>
      </w:pPr>
      <w:r>
        <w:rPr>
          <w:rFonts w:hint="eastAsia"/>
        </w:rPr>
        <w:t>新</w:t>
      </w:r>
      <w:r w:rsidR="000B5DCD">
        <w:rPr>
          <w:rFonts w:hint="eastAsia"/>
        </w:rPr>
        <w:t>檔案</w:t>
      </w:r>
      <w:r>
        <w:rPr>
          <w:rFonts w:hint="eastAsia"/>
        </w:rPr>
        <w:t>換舊</w:t>
      </w:r>
      <w:r w:rsidR="000B5DCD">
        <w:rPr>
          <w:rFonts w:hint="eastAsia"/>
        </w:rPr>
        <w:t>檔案</w:t>
      </w:r>
      <w:r>
        <w:rPr>
          <w:rFonts w:hint="eastAsia"/>
        </w:rPr>
        <w:t>；</w:t>
      </w:r>
      <w:r w:rsidR="000B5DCD">
        <w:rPr>
          <w:rFonts w:hint="eastAsia"/>
        </w:rPr>
        <w:t>檔案</w:t>
      </w:r>
      <w:r>
        <w:rPr>
          <w:rFonts w:hint="eastAsia"/>
        </w:rPr>
        <w:t>不存在會新建。</w:t>
      </w:r>
    </w:p>
    <w:p w:rsidR="00B967CE" w:rsidRDefault="00946B6D" w:rsidP="002D1CFE">
      <w:pPr>
        <w:pStyle w:val="31"/>
        <w:spacing w:before="200"/>
      </w:pPr>
      <w:r>
        <w:rPr>
          <w:rFonts w:hint="eastAsia"/>
        </w:rPr>
        <w:t>InputStream</w:t>
      </w:r>
    </w:p>
    <w:p w:rsidR="00946B6D" w:rsidRDefault="005267C7" w:rsidP="00946B6D">
      <w:pPr>
        <w:pStyle w:val="a3"/>
        <w:ind w:left="240" w:firstLine="240"/>
      </w:pPr>
      <w:r>
        <w:rPr>
          <w:rFonts w:hint="eastAsia"/>
        </w:rPr>
        <w:t>讀取資料到陣列，回傳讀取個數：</w:t>
      </w:r>
      <w:r>
        <w:rPr>
          <w:rFonts w:hint="eastAsia"/>
        </w:rPr>
        <w:t>public int read(byte[] b) throws IOException;</w:t>
      </w:r>
    </w:p>
    <w:p w:rsidR="005267C7" w:rsidRPr="00946B6D" w:rsidRDefault="005267C7" w:rsidP="005267C7">
      <w:pPr>
        <w:pStyle w:val="a3"/>
        <w:ind w:left="240" w:firstLine="240"/>
      </w:pPr>
      <w:r>
        <w:rPr>
          <w:rFonts w:hint="eastAsia"/>
        </w:rPr>
        <w:t>讀取部分資料到陣列，回傳讀取個數：</w:t>
      </w:r>
      <w:r>
        <w:rPr>
          <w:rFonts w:hint="eastAsia"/>
        </w:rPr>
        <w:t>public int read(byte[] b, int off, int len) throws IOException;</w:t>
      </w:r>
    </w:p>
    <w:p w:rsidR="005267C7" w:rsidRDefault="005267C7" w:rsidP="005267C7">
      <w:pPr>
        <w:pStyle w:val="a3"/>
        <w:ind w:left="240" w:firstLine="240"/>
      </w:pPr>
      <w:r>
        <w:rPr>
          <w:rFonts w:hint="eastAsia"/>
        </w:rPr>
        <w:t>InputStream</w:t>
      </w:r>
      <w:r>
        <w:rPr>
          <w:rFonts w:hint="eastAsia"/>
        </w:rPr>
        <w:t>是抽象類別，要實體化物件必須使用子類別</w:t>
      </w:r>
      <w:r>
        <w:rPr>
          <w:rFonts w:hint="eastAsia"/>
        </w:rPr>
        <w:t>FileInputStream</w:t>
      </w:r>
      <w:r>
        <w:rPr>
          <w:rFonts w:hint="eastAsia"/>
        </w:rPr>
        <w:t>。</w:t>
      </w:r>
    </w:p>
    <w:p w:rsidR="005267C7" w:rsidRPr="00946B6D" w:rsidRDefault="005267C7" w:rsidP="005267C7">
      <w:pPr>
        <w:pStyle w:val="a3"/>
        <w:ind w:left="240" w:firstLine="240"/>
      </w:pPr>
      <w:r>
        <w:rPr>
          <w:rFonts w:hint="eastAsia"/>
        </w:rPr>
        <w:t>建構子：</w:t>
      </w:r>
      <w:r>
        <w:rPr>
          <w:rFonts w:hint="eastAsia"/>
        </w:rPr>
        <w:t>public FileInputStream(File file) throws FileNotFoundException;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>public class IODemo{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5267C7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 = in.read(data);</w:t>
      </w:r>
    </w:p>
    <w:p w:rsidR="005267C7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</w:t>
      </w:r>
      <w:r w:rsidR="005267C7">
        <w:rPr>
          <w:rFonts w:hint="eastAsia"/>
        </w:rPr>
        <w:t>.close();</w:t>
      </w:r>
    </w:p>
    <w:p w:rsidR="00995070" w:rsidRDefault="00995070" w:rsidP="005267C7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["+new String(data, 0, len) +"]");</w:t>
      </w:r>
    </w:p>
    <w:p w:rsidR="005267C7" w:rsidRDefault="005267C7" w:rsidP="005267C7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5267C7">
      <w:pPr>
        <w:pStyle w:val="ad"/>
        <w:ind w:left="240" w:hanging="240"/>
      </w:pPr>
      <w:r>
        <w:rPr>
          <w:rFonts w:hint="eastAsia"/>
        </w:rPr>
        <w:t>}</w:t>
      </w:r>
    </w:p>
    <w:p w:rsidR="00995070" w:rsidRDefault="00995070" w:rsidP="00995070">
      <w:pPr>
        <w:pStyle w:val="a3"/>
        <w:ind w:left="240" w:firstLine="240"/>
      </w:pPr>
      <w:r>
        <w:rPr>
          <w:rFonts w:hint="eastAsia"/>
        </w:rPr>
        <w:t>讀取單個</w:t>
      </w:r>
      <w:r w:rsidR="006F68B6">
        <w:rPr>
          <w:rFonts w:hint="eastAsia"/>
        </w:rPr>
        <w:t>位元組</w:t>
      </w:r>
      <w:r>
        <w:rPr>
          <w:rFonts w:hint="eastAsia"/>
        </w:rPr>
        <w:t>：</w:t>
      </w:r>
      <w:r>
        <w:rPr>
          <w:rFonts w:hint="eastAsia"/>
        </w:rPr>
        <w:t>public abstract int read() throws IOException;</w:t>
      </w:r>
    </w:p>
    <w:p w:rsidR="005267C7" w:rsidRDefault="00995070" w:rsidP="00946B6D">
      <w:pPr>
        <w:pStyle w:val="a3"/>
        <w:ind w:left="240" w:firstLine="240"/>
      </w:pPr>
      <w:r>
        <w:rPr>
          <w:rFonts w:hint="eastAsia"/>
        </w:rPr>
        <w:t>每一次讀取一個</w:t>
      </w:r>
      <w:r w:rsidR="006F68B6">
        <w:rPr>
          <w:rFonts w:hint="eastAsia"/>
        </w:rPr>
        <w:t>位元組</w:t>
      </w:r>
      <w:r>
        <w:rPr>
          <w:rFonts w:hint="eastAsia"/>
        </w:rPr>
        <w:t>，並回傳下一個</w:t>
      </w:r>
      <w:r w:rsidR="006F68B6">
        <w:rPr>
          <w:rFonts w:hint="eastAsia"/>
        </w:rPr>
        <w:t>位元組</w:t>
      </w:r>
      <w:r>
        <w:rPr>
          <w:rFonts w:hint="eastAsia"/>
        </w:rPr>
        <w:t>位址；讀到檔案結尾，回傳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>public class IODemo{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995070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995070" w:rsidRDefault="00995070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buf = new StringBuffer();</w:t>
      </w:r>
    </w:p>
    <w:p w:rsidR="00BD75B9" w:rsidRDefault="00BD75B9" w:rsidP="00995070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0;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do{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temp = in.read()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(temp != -1) buf.append((char) temp);</w:t>
      </w:r>
    </w:p>
    <w:p w:rsidR="00995070" w:rsidRDefault="00BD75B9" w:rsidP="00995070">
      <w:pPr>
        <w:pStyle w:val="ad"/>
        <w:ind w:left="240" w:hanging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}while (temp != -1)</w:t>
      </w:r>
      <w:r w:rsidR="00995070">
        <w:rPr>
          <w:rFonts w:hint="eastAsia"/>
        </w:rPr>
        <w:t>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</w:t>
      </w:r>
      <w:r w:rsidR="00BD75B9">
        <w:rPr>
          <w:rFonts w:hint="eastAsia"/>
        </w:rPr>
        <w:t>buf</w:t>
      </w:r>
      <w:r>
        <w:rPr>
          <w:rFonts w:hint="eastAsia"/>
        </w:rPr>
        <w:t>+"]");</w:t>
      </w:r>
    </w:p>
    <w:p w:rsidR="00BD75B9" w:rsidRDefault="00BD75B9" w:rsidP="00995070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995070" w:rsidRDefault="00995070" w:rsidP="00995070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995070">
      <w:pPr>
        <w:pStyle w:val="ad"/>
        <w:ind w:left="240" w:hanging="240"/>
      </w:pPr>
      <w:r>
        <w:rPr>
          <w:rFonts w:hint="eastAsia"/>
        </w:rPr>
        <w:t>}</w:t>
      </w:r>
    </w:p>
    <w:p w:rsidR="00995070" w:rsidRDefault="00995070" w:rsidP="00946B6D">
      <w:pPr>
        <w:pStyle w:val="a3"/>
        <w:ind w:left="240" w:firstLine="240"/>
      </w:pP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public class IODemo{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InputStream in = new InputStream(file);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StringBuffer buf = new StringBuffer();</w:t>
      </w:r>
    </w:p>
    <w:p w:rsidR="00BD75B9" w:rsidRDefault="00BD75B9" w:rsidP="00BD75B9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temp = 0;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while (temp = in.read()) != -1) buf.append((char) temp);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["+buf+"]");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ab/>
        <w:t>}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}</w:t>
      </w:r>
    </w:p>
    <w:p w:rsidR="005E7DA2" w:rsidRDefault="006F68B6" w:rsidP="00946B6D">
      <w:pPr>
        <w:pStyle w:val="21"/>
        <w:spacing w:before="200" w:after="40"/>
      </w:pPr>
      <w:r>
        <w:rPr>
          <w:rFonts w:hint="eastAsia"/>
        </w:rPr>
        <w:t>字元</w:t>
      </w:r>
      <w:r w:rsidR="00946B6D">
        <w:rPr>
          <w:rFonts w:hint="eastAsia"/>
        </w:rPr>
        <w:t>操作</w:t>
      </w:r>
    </w:p>
    <w:p w:rsidR="00946B6D" w:rsidRDefault="00BD75B9" w:rsidP="002D1CFE">
      <w:pPr>
        <w:pStyle w:val="31"/>
        <w:spacing w:before="200"/>
      </w:pPr>
      <w:r>
        <w:rPr>
          <w:rFonts w:hint="eastAsia"/>
        </w:rPr>
        <w:t>Writer</w:t>
      </w:r>
    </w:p>
    <w:p w:rsidR="005E7DA2" w:rsidRDefault="00BD75B9" w:rsidP="00BD75B9">
      <w:pPr>
        <w:pStyle w:val="ad"/>
        <w:ind w:left="240" w:hanging="240"/>
      </w:pPr>
      <w:r>
        <w:rPr>
          <w:rFonts w:hint="eastAsia"/>
        </w:rPr>
        <w:t>public abstract class Writer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extends Object</w:t>
      </w:r>
    </w:p>
    <w:p w:rsidR="00BD75B9" w:rsidRDefault="00BD75B9" w:rsidP="00BD75B9">
      <w:pPr>
        <w:pStyle w:val="ad"/>
        <w:ind w:left="240" w:hanging="240"/>
      </w:pPr>
      <w:r>
        <w:rPr>
          <w:rFonts w:hint="eastAsia"/>
        </w:rPr>
        <w:t>implements Appendable, Closeable, Flushable</w:t>
      </w:r>
    </w:p>
    <w:p w:rsidR="00BD75B9" w:rsidRDefault="00BD75B9" w:rsidP="00C43FB9">
      <w:pPr>
        <w:ind w:firstLine="240"/>
        <w:jc w:val="left"/>
      </w:pPr>
      <w:r>
        <w:rPr>
          <w:rFonts w:hint="eastAsia"/>
        </w:rPr>
        <w:t>輸出字串：</w:t>
      </w:r>
      <w:r>
        <w:rPr>
          <w:rFonts w:hint="eastAsia"/>
        </w:rPr>
        <w:t>public void write(String str) throws IOException;</w:t>
      </w:r>
    </w:p>
    <w:p w:rsidR="00BD75B9" w:rsidRDefault="00BD75B9" w:rsidP="00C43FB9">
      <w:pPr>
        <w:ind w:firstLine="240"/>
        <w:jc w:val="left"/>
      </w:pPr>
      <w:r>
        <w:rPr>
          <w:rFonts w:hint="eastAsia"/>
        </w:rPr>
        <w:t>輸出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void write(char[] cbuf) throws IOException;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class IODemo{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Writer out = new FileWriter(file);//</w:t>
      </w:r>
      <w:r>
        <w:rPr>
          <w:rFonts w:hint="eastAsia"/>
        </w:rPr>
        <w:t>轉型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out.write(str);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}</w:t>
      </w:r>
    </w:p>
    <w:p w:rsidR="00C43FB9" w:rsidRDefault="00BD75B9" w:rsidP="002D1CFE">
      <w:pPr>
        <w:pStyle w:val="31"/>
        <w:spacing w:before="200"/>
      </w:pPr>
      <w:r>
        <w:rPr>
          <w:rFonts w:hint="eastAsia"/>
        </w:rPr>
        <w:t>Reader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abstract class Reader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extends Object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implements Closeable, Flushable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lastRenderedPageBreak/>
        <w:t>讀取單個</w:t>
      </w:r>
      <w:r w:rsidR="006F68B6">
        <w:rPr>
          <w:rFonts w:hint="eastAsia"/>
        </w:rPr>
        <w:t>字元</w:t>
      </w:r>
      <w:r>
        <w:rPr>
          <w:rFonts w:hint="eastAsia"/>
        </w:rPr>
        <w:t>：</w:t>
      </w:r>
      <w:r>
        <w:rPr>
          <w:rFonts w:hint="eastAsia"/>
        </w:rPr>
        <w:t>public int read()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讀取內容到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int read(char[] cbuf)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讀取部分內容到</w:t>
      </w:r>
      <w:r w:rsidR="006F68B6">
        <w:rPr>
          <w:rFonts w:hint="eastAsia"/>
        </w:rPr>
        <w:t>字元</w:t>
      </w:r>
      <w:r>
        <w:rPr>
          <w:rFonts w:hint="eastAsia"/>
        </w:rPr>
        <w:t>陣列：</w:t>
      </w:r>
      <w:r>
        <w:rPr>
          <w:rFonts w:hint="eastAsia"/>
        </w:rPr>
        <w:t>public abstract int read(char[] cbuf, int off, int len) throws IOException;</w:t>
      </w:r>
    </w:p>
    <w:p w:rsidR="006E728C" w:rsidRDefault="006E728C" w:rsidP="006E728C">
      <w:pPr>
        <w:ind w:firstLine="240"/>
        <w:jc w:val="left"/>
      </w:pPr>
      <w:r>
        <w:rPr>
          <w:rFonts w:hint="eastAsia"/>
        </w:rPr>
        <w:t>Reader</w:t>
      </w:r>
      <w:r>
        <w:rPr>
          <w:rFonts w:hint="eastAsia"/>
        </w:rPr>
        <w:t>是抽象類別，要實體化物件要用</w:t>
      </w:r>
      <w:r>
        <w:rPr>
          <w:rFonts w:hint="eastAsia"/>
        </w:rPr>
        <w:t>FileReader</w:t>
      </w:r>
      <w:r>
        <w:rPr>
          <w:rFonts w:hint="eastAsia"/>
        </w:rPr>
        <w:t>。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public class IODemo{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(file.exists()){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Reader in = new FileReader(file);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char[] data = new char[1024];</w:t>
      </w:r>
    </w:p>
    <w:p w:rsidR="006E728C" w:rsidRDefault="006E728C" w:rsidP="006E728C">
      <w:pPr>
        <w:pStyle w:val="ad"/>
        <w:ind w:left="98" w:hangingChars="41" w:hanging="98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len = in.read(data);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in.close();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讀取資料：</w:t>
      </w:r>
      <w:r>
        <w:rPr>
          <w:rFonts w:hint="eastAsia"/>
        </w:rPr>
        <w:t>["+</w:t>
      </w:r>
      <w:r w:rsidR="00AB7FB0">
        <w:rPr>
          <w:rFonts w:hint="eastAsia"/>
        </w:rPr>
        <w:t>new String(data, 0, len)</w:t>
      </w:r>
      <w:r>
        <w:rPr>
          <w:rFonts w:hint="eastAsia"/>
        </w:rPr>
        <w:t>+"]");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ab/>
        <w:t>}</w:t>
      </w:r>
    </w:p>
    <w:p w:rsidR="006E728C" w:rsidRDefault="006E728C" w:rsidP="006E728C">
      <w:pPr>
        <w:pStyle w:val="ad"/>
        <w:ind w:left="240" w:hanging="240"/>
      </w:pPr>
      <w:r>
        <w:rPr>
          <w:rFonts w:hint="eastAsia"/>
        </w:rPr>
        <w:t>}</w:t>
      </w:r>
    </w:p>
    <w:p w:rsidR="002D1CFE" w:rsidRDefault="006F68B6" w:rsidP="00AB7FB0">
      <w:pPr>
        <w:pStyle w:val="21"/>
        <w:spacing w:before="200" w:after="40"/>
      </w:pPr>
      <w:r>
        <w:rPr>
          <w:rFonts w:hint="eastAsia"/>
        </w:rPr>
        <w:t>位</w:t>
      </w:r>
      <w:r w:rsidR="00AB7FB0">
        <w:rPr>
          <w:rFonts w:hint="eastAsia"/>
        </w:rPr>
        <w:t>元</w:t>
      </w:r>
      <w:r>
        <w:rPr>
          <w:rFonts w:hint="eastAsia"/>
        </w:rPr>
        <w:t>組</w:t>
      </w:r>
      <w:r>
        <w:rPr>
          <w:rFonts w:hint="eastAsia"/>
        </w:rPr>
        <w:t>(byte)</w:t>
      </w:r>
      <w:r w:rsidR="00AB7FB0">
        <w:rPr>
          <w:rFonts w:hint="eastAsia"/>
        </w:rPr>
        <w:t>和字</w:t>
      </w:r>
      <w:r>
        <w:rPr>
          <w:rFonts w:hint="eastAsia"/>
        </w:rPr>
        <w:t>元</w:t>
      </w:r>
      <w:r>
        <w:rPr>
          <w:rFonts w:hint="eastAsia"/>
        </w:rPr>
        <w:t>(char)</w:t>
      </w:r>
    </w:p>
    <w:p w:rsidR="002D1CFE" w:rsidRDefault="00AB7FB0" w:rsidP="00CB3CCB">
      <w:pPr>
        <w:ind w:firstLine="240"/>
      </w:pPr>
      <w:r>
        <w:rPr>
          <w:rFonts w:hint="eastAsia"/>
        </w:rPr>
        <w:t>文本</w:t>
      </w:r>
      <w:r w:rsidR="000B5DCD">
        <w:rPr>
          <w:rFonts w:hint="eastAsia"/>
        </w:rPr>
        <w:t>檔案</w:t>
      </w:r>
      <w:r>
        <w:rPr>
          <w:rFonts w:hint="eastAsia"/>
        </w:rPr>
        <w:t>使用</w:t>
      </w:r>
      <w:r w:rsidR="006F68B6">
        <w:rPr>
          <w:rFonts w:hint="eastAsia"/>
        </w:rPr>
        <w:t>字元</w:t>
      </w:r>
      <w:r>
        <w:rPr>
          <w:rFonts w:hint="eastAsia"/>
        </w:rPr>
        <w:t>為單位；其他</w:t>
      </w:r>
      <w:r>
        <w:rPr>
          <w:rFonts w:hint="eastAsia"/>
        </w:rPr>
        <w:t>(</w:t>
      </w:r>
      <w:r>
        <w:rPr>
          <w:rFonts w:hint="eastAsia"/>
        </w:rPr>
        <w:t>網路、圖像、音訊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使用字元為單位。</w:t>
      </w:r>
      <w:r w:rsidR="006F68B6">
        <w:rPr>
          <w:rFonts w:hint="eastAsia"/>
        </w:rPr>
        <w:t>字元</w:t>
      </w:r>
      <w:r>
        <w:rPr>
          <w:rFonts w:hint="eastAsia"/>
        </w:rPr>
        <w:t>在處理中文比</w:t>
      </w:r>
      <w:r w:rsidR="006F68B6">
        <w:rPr>
          <w:rFonts w:hint="eastAsia"/>
        </w:rPr>
        <w:t>位元組</w:t>
      </w:r>
      <w:r>
        <w:rPr>
          <w:rFonts w:hint="eastAsia"/>
        </w:rPr>
        <w:t>方便。</w:t>
      </w:r>
    </w:p>
    <w:p w:rsidR="00AB7FB0" w:rsidRDefault="00AB7FB0" w:rsidP="00CB3CCB">
      <w:pPr>
        <w:ind w:firstLine="240"/>
      </w:pPr>
      <w:r>
        <w:rPr>
          <w:rFonts w:hint="eastAsia"/>
        </w:rPr>
        <w:t>OutputStream</w:t>
      </w:r>
      <w:r>
        <w:rPr>
          <w:rFonts w:hint="eastAsia"/>
        </w:rPr>
        <w:t>即使沒有關閉</w:t>
      </w:r>
      <w:r w:rsidR="000B5DCD">
        <w:rPr>
          <w:rFonts w:hint="eastAsia"/>
        </w:rPr>
        <w:t>檔案</w:t>
      </w:r>
      <w:r>
        <w:rPr>
          <w:rFonts w:hint="eastAsia"/>
        </w:rPr>
        <w:t>，也</w:t>
      </w:r>
      <w:r>
        <w:rPr>
          <w:rFonts w:hint="eastAsia"/>
        </w:rPr>
        <w:t>OK</w:t>
      </w:r>
      <w:r>
        <w:rPr>
          <w:rFonts w:hint="eastAsia"/>
        </w:rPr>
        <w:t>。一般資料的傳輸以此為主。</w:t>
      </w:r>
    </w:p>
    <w:p w:rsidR="00AB7FB0" w:rsidRDefault="00AB7FB0" w:rsidP="00CB3CCB">
      <w:pPr>
        <w:ind w:firstLine="240"/>
      </w:pPr>
      <w:r>
        <w:rPr>
          <w:rFonts w:hint="eastAsia"/>
        </w:rPr>
        <w:t>Writer</w:t>
      </w:r>
      <w:r>
        <w:rPr>
          <w:rFonts w:hint="eastAsia"/>
        </w:rPr>
        <w:t>在結束時一定要關閉</w:t>
      </w:r>
      <w:r w:rsidR="000B5DCD">
        <w:rPr>
          <w:rFonts w:hint="eastAsia"/>
        </w:rPr>
        <w:t>檔案</w:t>
      </w:r>
      <w:r>
        <w:rPr>
          <w:rFonts w:hint="eastAsia"/>
        </w:rPr>
        <w:t>，因為</w:t>
      </w:r>
      <w:r>
        <w:rPr>
          <w:rFonts w:hint="eastAsia"/>
        </w:rPr>
        <w:t>Writer</w:t>
      </w:r>
      <w:r>
        <w:rPr>
          <w:rFonts w:hint="eastAsia"/>
        </w:rPr>
        <w:t>將資料儲存在緩衝區。須用</w:t>
      </w:r>
      <w:r>
        <w:rPr>
          <w:rFonts w:hint="eastAsia"/>
        </w:rPr>
        <w:t>close()</w:t>
      </w:r>
      <w:r>
        <w:rPr>
          <w:rFonts w:hint="eastAsia"/>
        </w:rPr>
        <w:t>或</w:t>
      </w:r>
      <w:r>
        <w:rPr>
          <w:rFonts w:hint="eastAsia"/>
        </w:rPr>
        <w:t>flush()</w:t>
      </w:r>
      <w:r>
        <w:rPr>
          <w:rFonts w:hint="eastAsia"/>
        </w:rPr>
        <w:t>將資料清空。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>public class copy{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public static void main(String[] args) throws Exception{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(args.length !=2){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指令錯誤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inFile = new File(args[0]);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(!inFile.exists()){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檔案不存在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outFile = new File(args[1]);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(!outFile.getParentFile().exists()){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outFile.getParentFile().mkdirs();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InputStream input = new FileInputStream(inFile);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output = new FileOutputStream(outFile);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int temp =0;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while ((temp = input.read()) != -1) output.write(temp);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}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>}</w:t>
      </w:r>
    </w:p>
    <w:p w:rsidR="00FB2892" w:rsidRDefault="006F0B8B" w:rsidP="00CB3CCB">
      <w:pPr>
        <w:ind w:firstLine="240"/>
      </w:pPr>
      <w:r>
        <w:rPr>
          <w:rFonts w:hint="eastAsia"/>
        </w:rPr>
        <w:t>每次操作多</w:t>
      </w:r>
      <w:r w:rsidR="006F68B6">
        <w:rPr>
          <w:rFonts w:hint="eastAsia"/>
        </w:rPr>
        <w:t>位元組</w:t>
      </w:r>
      <w:r>
        <w:rPr>
          <w:rFonts w:hint="eastAsia"/>
        </w:rPr>
        <w:t>。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>public class copy{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public static void main(String[] args) throws Exception{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(args.length !=2){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指令錯誤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inFile = new File(args[0]);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(!inFile.exists()){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檔案不存在</w:t>
      </w:r>
      <w:r>
        <w:rPr>
          <w:rFonts w:hint="eastAsia"/>
        </w:rPr>
        <w:t>");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System.exit(1);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outFile = new File(args[1]);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(!outFile.getParentFile().exists()){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outFile.getParentFile().mkdirs();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6F0B8B" w:rsidRDefault="006F0B8B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byte[] data = new byte[1024];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InputStream input = new FileInputStream(inFile);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output = new FileOutputStream(outFile);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int temp =0;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while ((temp = input.read(</w:t>
      </w:r>
      <w:r w:rsidR="006F0B8B">
        <w:rPr>
          <w:rFonts w:hint="eastAsia"/>
        </w:rPr>
        <w:t>data</w:t>
      </w:r>
      <w:r>
        <w:rPr>
          <w:rFonts w:hint="eastAsia"/>
        </w:rPr>
        <w:t>)) != -1) output.write(</w:t>
      </w:r>
      <w:r w:rsidR="006F0B8B">
        <w:rPr>
          <w:rFonts w:hint="eastAsia"/>
        </w:rPr>
        <w:t>data,0 ,</w:t>
      </w:r>
      <w:r>
        <w:rPr>
          <w:rFonts w:hint="eastAsia"/>
        </w:rPr>
        <w:t>temp);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input.close();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output.close();</w:t>
      </w:r>
    </w:p>
    <w:p w:rsidR="00FB2892" w:rsidRDefault="00FB2892" w:rsidP="00FB2892">
      <w:pPr>
        <w:pStyle w:val="ad"/>
        <w:ind w:left="240" w:hanging="240"/>
      </w:pPr>
      <w:r>
        <w:rPr>
          <w:rFonts w:hint="eastAsia"/>
        </w:rPr>
        <w:tab/>
        <w:t>}</w:t>
      </w:r>
    </w:p>
    <w:p w:rsidR="00FB2892" w:rsidRDefault="00FB2892" w:rsidP="006F0B8B">
      <w:pPr>
        <w:pStyle w:val="ad"/>
        <w:ind w:left="240" w:hanging="240"/>
      </w:pPr>
      <w:r>
        <w:rPr>
          <w:rFonts w:hint="eastAsia"/>
        </w:rPr>
        <w:t>}</w:t>
      </w:r>
    </w:p>
    <w:p w:rsidR="006A3944" w:rsidRDefault="00A565B0" w:rsidP="00A565B0">
      <w:pPr>
        <w:pStyle w:val="21"/>
        <w:spacing w:before="200" w:after="40"/>
      </w:pPr>
      <w:r>
        <w:rPr>
          <w:rFonts w:hint="eastAsia"/>
        </w:rPr>
        <w:t>Byte to Char</w:t>
      </w:r>
    </w:p>
    <w:p w:rsidR="006A3944" w:rsidRDefault="006A3944" w:rsidP="006A3944">
      <w:pPr>
        <w:pStyle w:val="af0"/>
        <w:ind w:firstLine="240"/>
      </w:pPr>
      <w:r>
        <w:rPr>
          <w:rFonts w:hint="eastAsia"/>
        </w:rPr>
        <w:t>輸出</w:t>
      </w:r>
      <w:r w:rsidR="00A565B0">
        <w:rPr>
          <w:rFonts w:hint="eastAsia"/>
        </w:rPr>
        <w:t>位</w:t>
      </w:r>
      <w:r>
        <w:rPr>
          <w:rFonts w:hint="eastAsia"/>
        </w:rPr>
        <w:t>元</w:t>
      </w:r>
      <w:r w:rsidR="00A565B0">
        <w:rPr>
          <w:rFonts w:hint="eastAsia"/>
        </w:rPr>
        <w:t>組</w:t>
      </w:r>
      <w:r w:rsidR="00A565B0">
        <w:rPr>
          <w:rFonts w:hint="eastAsia"/>
        </w:rPr>
        <w:t>(Byte)</w:t>
      </w:r>
      <w:r>
        <w:rPr>
          <w:rFonts w:hint="eastAsia"/>
        </w:rPr>
        <w:t>流轉成字</w:t>
      </w:r>
      <w:r w:rsidR="00A565B0">
        <w:rPr>
          <w:rFonts w:hint="eastAsia"/>
        </w:rPr>
        <w:t>元</w:t>
      </w:r>
      <w:r>
        <w:rPr>
          <w:rFonts w:hint="eastAsia"/>
        </w:rPr>
        <w:t>流：</w:t>
      </w:r>
      <w:r>
        <w:rPr>
          <w:rFonts w:hint="eastAsia"/>
        </w:rPr>
        <w:t>OutputStreamWriter</w:t>
      </w:r>
    </w:p>
    <w:p w:rsidR="006A3944" w:rsidRDefault="006A3944" w:rsidP="006A3944">
      <w:pPr>
        <w:pStyle w:val="af0"/>
        <w:ind w:firstLine="240"/>
      </w:pPr>
      <w:r>
        <w:rPr>
          <w:rFonts w:hint="eastAsia"/>
        </w:rPr>
        <w:t>輸入</w:t>
      </w:r>
      <w:r w:rsidR="00A565B0">
        <w:rPr>
          <w:rFonts w:hint="eastAsia"/>
        </w:rPr>
        <w:t>位元組</w:t>
      </w:r>
      <w:r w:rsidR="00A565B0">
        <w:rPr>
          <w:rFonts w:hint="eastAsia"/>
        </w:rPr>
        <w:t>(Byte)</w:t>
      </w:r>
      <w:r>
        <w:rPr>
          <w:rFonts w:hint="eastAsia"/>
        </w:rPr>
        <w:t>流轉成字</w:t>
      </w:r>
      <w:r w:rsidR="00A565B0">
        <w:rPr>
          <w:rFonts w:hint="eastAsia"/>
        </w:rPr>
        <w:t>元</w:t>
      </w:r>
      <w:r>
        <w:rPr>
          <w:rFonts w:hint="eastAsia"/>
        </w:rPr>
        <w:t>流：</w:t>
      </w:r>
      <w:r>
        <w:rPr>
          <w:rFonts w:hint="eastAsia"/>
        </w:rPr>
        <w:t>InputStreamReader</w:t>
      </w:r>
    </w:p>
    <w:p w:rsidR="00B637F6" w:rsidRDefault="00B637F6" w:rsidP="006A3944">
      <w:pPr>
        <w:pStyle w:val="af0"/>
        <w:ind w:firstLine="240"/>
      </w:pPr>
      <w:r>
        <w:rPr>
          <w:rFonts w:hint="eastAsia"/>
        </w:rPr>
        <w:t>OutputStreamWriter</w:t>
      </w:r>
      <w:r>
        <w:rPr>
          <w:rFonts w:hint="eastAsia"/>
        </w:rPr>
        <w:t>建構子：</w:t>
      </w:r>
      <w:r>
        <w:rPr>
          <w:rFonts w:hint="eastAsia"/>
        </w:rPr>
        <w:t>public OutputStreamWriter(OutputStream out);</w:t>
      </w:r>
    </w:p>
    <w:p w:rsidR="00B637F6" w:rsidRDefault="00B637F6" w:rsidP="00B637F6">
      <w:pPr>
        <w:pStyle w:val="af0"/>
        <w:ind w:firstLine="240"/>
      </w:pPr>
      <w:r>
        <w:rPr>
          <w:rFonts w:hint="eastAsia"/>
        </w:rPr>
        <w:t>InputStreamReader</w:t>
      </w:r>
      <w:r>
        <w:rPr>
          <w:rFonts w:hint="eastAsia"/>
        </w:rPr>
        <w:t>建構子：</w:t>
      </w:r>
      <w:r>
        <w:rPr>
          <w:rFonts w:hint="eastAsia"/>
        </w:rPr>
        <w:t>public InputStreamReader(InputStream in);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>public class IODemo{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F429F4">
        <w:rPr>
          <w:rFonts w:hint="eastAsia"/>
        </w:rPr>
        <w:t xml:space="preserve"> </w:t>
      </w:r>
      <w:r w:rsidR="00F429F4">
        <w:t>throws Exception</w:t>
      </w:r>
      <w:r w:rsidR="00F429F4">
        <w:rPr>
          <w:rFonts w:hint="eastAsia"/>
        </w:rPr>
        <w:t xml:space="preserve"> </w:t>
      </w:r>
      <w:r>
        <w:rPr>
          <w:rFonts w:hint="eastAsia"/>
        </w:rPr>
        <w:t>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File file = new File("D:"</w:t>
      </w:r>
      <w:r w:rsidRPr="00AC088B">
        <w:rPr>
          <w:rFonts w:hint="eastAsia"/>
        </w:rPr>
        <w:t xml:space="preserve"> + File.separator</w:t>
      </w:r>
      <w:r>
        <w:rPr>
          <w:rFonts w:hint="eastAsia"/>
        </w:rPr>
        <w:t>+"test"</w:t>
      </w:r>
      <w:r w:rsidRPr="00AC088B">
        <w:rPr>
          <w:rFonts w:hint="eastAsia"/>
        </w:rPr>
        <w:t>+ File.separator</w:t>
      </w:r>
      <w:r>
        <w:rPr>
          <w:rFonts w:hint="eastAsia"/>
        </w:rPr>
        <w:t>+"</w:t>
      </w:r>
      <w:r w:rsidR="00341497">
        <w:rPr>
          <w:rFonts w:hint="eastAsia"/>
        </w:rPr>
        <w:t>file.txt</w:t>
      </w:r>
      <w:r>
        <w:rPr>
          <w:rFonts w:hint="eastAsia"/>
        </w:rPr>
        <w:t>");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if (!file.getParentFile().exists()){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file.getParentFile().mkdir();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B637F6" w:rsidRDefault="00B637F6" w:rsidP="00B637F6">
      <w:pPr>
        <w:pStyle w:val="ad"/>
        <w:ind w:left="240" w:hanging="240"/>
      </w:pPr>
    </w:p>
    <w:p w:rsidR="00B637F6" w:rsidRDefault="00B637F6" w:rsidP="00B637F6">
      <w:pPr>
        <w:pStyle w:val="ad"/>
        <w:tabs>
          <w:tab w:val="clear" w:pos="360"/>
        </w:tabs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OutputStream out = new FileOutputStream(file);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Writer w = new OutputStreamWriter(out);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String str = "Hello World";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695966">
        <w:t>w</w:t>
      </w:r>
      <w:r>
        <w:rPr>
          <w:rFonts w:hint="eastAsia"/>
        </w:rPr>
        <w:t>.write(str);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w.close();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  <w:t>out.close();//</w:t>
      </w:r>
      <w:r>
        <w:rPr>
          <w:rFonts w:hint="eastAsia"/>
        </w:rPr>
        <w:t>關閉有順序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ab/>
        <w:t>}</w:t>
      </w:r>
    </w:p>
    <w:p w:rsidR="00B637F6" w:rsidRDefault="00B637F6" w:rsidP="00B637F6">
      <w:pPr>
        <w:pStyle w:val="ad"/>
        <w:ind w:left="240" w:hanging="240"/>
      </w:pPr>
      <w:r>
        <w:rPr>
          <w:rFonts w:hint="eastAsia"/>
        </w:rPr>
        <w:t>}</w:t>
      </w:r>
    </w:p>
    <w:p w:rsidR="006C798F" w:rsidRDefault="006C798F" w:rsidP="0086556B">
      <w:pPr>
        <w:pStyle w:val="21"/>
        <w:spacing w:before="200" w:after="40"/>
      </w:pPr>
      <w:r>
        <w:rPr>
          <w:rFonts w:hint="eastAsia"/>
        </w:rPr>
        <w:t>記憶體操作串流</w:t>
      </w:r>
    </w:p>
    <w:p w:rsidR="006C798F" w:rsidRDefault="006C798F" w:rsidP="006C798F">
      <w:pPr>
        <w:pStyle w:val="af0"/>
        <w:ind w:firstLine="240"/>
      </w:pPr>
      <w:r>
        <w:rPr>
          <w:rFonts w:hint="eastAsia"/>
        </w:rPr>
        <w:t>進行</w:t>
      </w:r>
      <w:r>
        <w:rPr>
          <w:rFonts w:hint="eastAsia"/>
        </w:rPr>
        <w:t>IO</w:t>
      </w:r>
      <w:r>
        <w:rPr>
          <w:rFonts w:hint="eastAsia"/>
        </w:rPr>
        <w:t>操作，但不希望產生檔案。</w:t>
      </w:r>
    </w:p>
    <w:p w:rsidR="006C798F" w:rsidRDefault="006C798F" w:rsidP="006C798F">
      <w:pPr>
        <w:pStyle w:val="af0"/>
        <w:ind w:firstLine="240"/>
      </w:pPr>
      <w:r>
        <w:rPr>
          <w:rFonts w:hint="eastAsia"/>
        </w:rPr>
        <w:t>位元組操作串流：</w:t>
      </w:r>
      <w:r>
        <w:rPr>
          <w:rFonts w:hint="eastAsia"/>
        </w:rPr>
        <w:t>ByteArrayInputStream, ByteArrayOutputStream</w:t>
      </w:r>
      <w:r>
        <w:rPr>
          <w:rFonts w:hint="eastAsia"/>
        </w:rPr>
        <w:t>。</w:t>
      </w:r>
    </w:p>
    <w:p w:rsidR="006C798F" w:rsidRDefault="006C798F" w:rsidP="006C798F">
      <w:pPr>
        <w:pStyle w:val="af0"/>
        <w:ind w:firstLine="240"/>
      </w:pPr>
      <w:r>
        <w:rPr>
          <w:rFonts w:hint="eastAsia"/>
        </w:rPr>
        <w:t>字元操作串流：</w:t>
      </w:r>
      <w:r>
        <w:t>Char</w:t>
      </w:r>
      <w:r>
        <w:rPr>
          <w:rFonts w:hint="eastAsia"/>
        </w:rPr>
        <w:t xml:space="preserve">ArrayInputStream, </w:t>
      </w:r>
      <w:r>
        <w:t>Char</w:t>
      </w:r>
      <w:r>
        <w:rPr>
          <w:rFonts w:hint="eastAsia"/>
        </w:rPr>
        <w:t>ArrayOutputStream</w:t>
      </w:r>
      <w:r>
        <w:rPr>
          <w:rFonts w:hint="eastAsia"/>
        </w:rPr>
        <w:t>。</w:t>
      </w:r>
    </w:p>
    <w:p w:rsidR="006C798F" w:rsidRDefault="006C798F" w:rsidP="006C798F">
      <w:pPr>
        <w:pStyle w:val="af0"/>
        <w:ind w:firstLine="240"/>
      </w:pPr>
      <w:r>
        <w:rPr>
          <w:rFonts w:hint="eastAsia"/>
        </w:rPr>
        <w:t>檔案輸出串流：程式</w:t>
      </w:r>
      <w:r>
        <w:t>→OutputStream→</w:t>
      </w:r>
      <w:r>
        <w:rPr>
          <w:rFonts w:hint="eastAsia"/>
        </w:rPr>
        <w:t>檔案</w:t>
      </w:r>
      <w:r>
        <w:rPr>
          <w:rFonts w:hint="eastAsia"/>
        </w:rPr>
        <w:t xml:space="preserve">  </w:t>
      </w:r>
      <w:r>
        <w:rPr>
          <w:rFonts w:hint="eastAsia"/>
        </w:rPr>
        <w:t>以程為準做為輸出端</w:t>
      </w:r>
    </w:p>
    <w:p w:rsidR="006C798F" w:rsidRDefault="006C798F" w:rsidP="006C798F">
      <w:pPr>
        <w:pStyle w:val="af0"/>
        <w:ind w:firstLine="240"/>
      </w:pPr>
      <w:r>
        <w:rPr>
          <w:rFonts w:hint="eastAsia"/>
        </w:rPr>
        <w:t>檔案輸入串流：程式</w:t>
      </w:r>
      <w:r>
        <w:t>←</w:t>
      </w:r>
      <w:r>
        <w:rPr>
          <w:rFonts w:hint="eastAsia"/>
        </w:rPr>
        <w:t>I</w:t>
      </w:r>
      <w:r>
        <w:t>nputStream←</w:t>
      </w:r>
      <w:r>
        <w:rPr>
          <w:rFonts w:hint="eastAsia"/>
        </w:rPr>
        <w:t>檔案</w:t>
      </w:r>
      <w:r>
        <w:rPr>
          <w:rFonts w:hint="eastAsia"/>
        </w:rPr>
        <w:t xml:space="preserve">  </w:t>
      </w:r>
      <w:r>
        <w:rPr>
          <w:rFonts w:hint="eastAsia"/>
        </w:rPr>
        <w:t>以程為準做為輸入端</w:t>
      </w:r>
    </w:p>
    <w:p w:rsidR="006C798F" w:rsidRDefault="006C798F" w:rsidP="006C798F">
      <w:pPr>
        <w:pStyle w:val="af0"/>
        <w:ind w:firstLine="240"/>
      </w:pPr>
      <w:r>
        <w:rPr>
          <w:rFonts w:hint="eastAsia"/>
        </w:rPr>
        <w:t>記憶體輸出串流：程式</w:t>
      </w:r>
      <w:r>
        <w:t>→OutputStream→</w:t>
      </w:r>
      <w:r>
        <w:rPr>
          <w:rFonts w:hint="eastAsia"/>
        </w:rPr>
        <w:t>記憶體</w:t>
      </w:r>
      <w:r>
        <w:rPr>
          <w:rFonts w:hint="eastAsia"/>
        </w:rPr>
        <w:t xml:space="preserve">  </w:t>
      </w:r>
      <w:r>
        <w:rPr>
          <w:rFonts w:hint="eastAsia"/>
        </w:rPr>
        <w:t>以記憶體為準做為輸入端</w:t>
      </w:r>
    </w:p>
    <w:p w:rsidR="006C798F" w:rsidRPr="006C798F" w:rsidRDefault="006C798F" w:rsidP="006C798F">
      <w:pPr>
        <w:pStyle w:val="af0"/>
        <w:ind w:firstLine="240"/>
      </w:pPr>
      <w:r>
        <w:rPr>
          <w:rFonts w:hint="eastAsia"/>
        </w:rPr>
        <w:t>記憶體輸入串流：程式</w:t>
      </w:r>
      <w:r>
        <w:t>←</w:t>
      </w:r>
      <w:r>
        <w:rPr>
          <w:rFonts w:hint="eastAsia"/>
        </w:rPr>
        <w:t>I</w:t>
      </w:r>
      <w:r>
        <w:t>nputStream←</w:t>
      </w:r>
      <w:r>
        <w:rPr>
          <w:rFonts w:hint="eastAsia"/>
        </w:rPr>
        <w:t>記憶體</w:t>
      </w:r>
      <w:r>
        <w:rPr>
          <w:rFonts w:hint="eastAsia"/>
        </w:rPr>
        <w:t xml:space="preserve">  </w:t>
      </w:r>
      <w:r>
        <w:rPr>
          <w:rFonts w:hint="eastAsia"/>
        </w:rPr>
        <w:t>以記憶體為準做為輸出端</w:t>
      </w:r>
    </w:p>
    <w:p w:rsidR="006C798F" w:rsidRDefault="006C798F" w:rsidP="006C798F">
      <w:pPr>
        <w:pStyle w:val="ad"/>
        <w:ind w:left="240" w:hanging="240"/>
      </w:pPr>
      <w:r>
        <w:rPr>
          <w:rFonts w:hint="eastAsia"/>
        </w:rPr>
        <w:t>public class IODemo{</w:t>
      </w:r>
    </w:p>
    <w:p w:rsidR="006C798F" w:rsidRDefault="006C798F" w:rsidP="006C798F">
      <w:pPr>
        <w:pStyle w:val="ad"/>
        <w:ind w:left="240" w:hanging="240"/>
      </w:pPr>
      <w:r>
        <w:rPr>
          <w:rFonts w:hint="eastAsia"/>
        </w:rPr>
        <w:tab/>
        <w:t xml:space="preserve">public static void main(String[] args) </w:t>
      </w:r>
      <w:r>
        <w:t>throws Exception</w:t>
      </w:r>
      <w:r>
        <w:rPr>
          <w:rFonts w:hint="eastAsia"/>
        </w:rPr>
        <w:t xml:space="preserve"> {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</w:r>
      <w:r>
        <w:rPr>
          <w:rFonts w:hint="eastAsia"/>
        </w:rPr>
        <w:t>S</w:t>
      </w:r>
      <w:r>
        <w:t>tring str = "helloworld";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  <w:t>InputStream input = new ByteArrayInputStream(str.getBytes());</w:t>
      </w:r>
    </w:p>
    <w:p w:rsidR="00F429F4" w:rsidRDefault="00F429F4" w:rsidP="00F429F4">
      <w:pPr>
        <w:pStyle w:val="ad"/>
        <w:ind w:left="240" w:hanging="240"/>
      </w:pPr>
      <w:r>
        <w:tab/>
      </w:r>
      <w:r>
        <w:tab/>
        <w:t>OutputStream output = new ByteArrayOutputStream();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  <w:t>Int temp = 0;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  <w:t>While ((temp = input.read()) !=-1){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</w:r>
      <w:r>
        <w:tab/>
        <w:t>Output.write(Character.toUpperCase(temp));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  <w:t>}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  <w:t>String data = output.toString();</w:t>
      </w:r>
    </w:p>
    <w:p w:rsidR="00F429F4" w:rsidRDefault="00F429F4" w:rsidP="006C798F">
      <w:pPr>
        <w:pStyle w:val="ad"/>
        <w:ind w:left="240" w:hanging="240"/>
      </w:pPr>
      <w:r>
        <w:tab/>
      </w:r>
      <w:r>
        <w:tab/>
        <w:t>Input.close();</w:t>
      </w:r>
    </w:p>
    <w:p w:rsidR="006C798F" w:rsidRDefault="006C798F" w:rsidP="006C798F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F429F4">
        <w:t>output</w:t>
      </w:r>
      <w:r>
        <w:rPr>
          <w:rFonts w:hint="eastAsia"/>
        </w:rPr>
        <w:t>.close();</w:t>
      </w:r>
    </w:p>
    <w:p w:rsidR="006C798F" w:rsidRDefault="006C798F" w:rsidP="006C798F">
      <w:pPr>
        <w:pStyle w:val="ad"/>
        <w:ind w:left="240" w:hanging="240"/>
      </w:pPr>
      <w:r>
        <w:rPr>
          <w:rFonts w:hint="eastAsia"/>
        </w:rPr>
        <w:tab/>
      </w:r>
      <w:r>
        <w:rPr>
          <w:rFonts w:hint="eastAsia"/>
        </w:rPr>
        <w:tab/>
      </w:r>
      <w:r w:rsidR="00F429F4">
        <w:t>System.out.println</w:t>
      </w:r>
      <w:r>
        <w:rPr>
          <w:rFonts w:hint="eastAsia"/>
        </w:rPr>
        <w:t>(</w:t>
      </w:r>
      <w:r w:rsidR="00F429F4">
        <w:t>data</w:t>
      </w:r>
      <w:r>
        <w:rPr>
          <w:rFonts w:hint="eastAsia"/>
        </w:rPr>
        <w:t>);//</w:t>
      </w:r>
      <w:r>
        <w:rPr>
          <w:rFonts w:hint="eastAsia"/>
        </w:rPr>
        <w:t>關閉有順序</w:t>
      </w:r>
    </w:p>
    <w:p w:rsidR="006C798F" w:rsidRDefault="006C798F" w:rsidP="006C798F">
      <w:pPr>
        <w:pStyle w:val="ad"/>
        <w:ind w:left="240" w:hanging="240"/>
      </w:pPr>
      <w:r>
        <w:rPr>
          <w:rFonts w:hint="eastAsia"/>
        </w:rPr>
        <w:tab/>
        <w:t>}</w:t>
      </w:r>
    </w:p>
    <w:p w:rsidR="006C798F" w:rsidRDefault="006C798F" w:rsidP="006C798F">
      <w:pPr>
        <w:pStyle w:val="ad"/>
        <w:ind w:left="240" w:hanging="240"/>
      </w:pPr>
      <w:r>
        <w:rPr>
          <w:rFonts w:hint="eastAsia"/>
        </w:rPr>
        <w:t>}</w:t>
      </w:r>
    </w:p>
    <w:p w:rsidR="00F429F4" w:rsidRDefault="00F429F4" w:rsidP="0086556B">
      <w:pPr>
        <w:pStyle w:val="21"/>
        <w:spacing w:before="200" w:after="40"/>
      </w:pPr>
      <w:r>
        <w:t>System</w:t>
      </w:r>
      <w:r>
        <w:rPr>
          <w:rFonts w:hint="eastAsia"/>
        </w:rPr>
        <w:t>類別的</w:t>
      </w:r>
      <w:r>
        <w:rPr>
          <w:rFonts w:hint="eastAsia"/>
        </w:rPr>
        <w:t>IO</w:t>
      </w:r>
    </w:p>
    <w:p w:rsidR="00F429F4" w:rsidRDefault="004B1F8B" w:rsidP="00F429F4">
      <w:pPr>
        <w:pStyle w:val="a3"/>
        <w:ind w:left="240" w:firstLine="240"/>
      </w:pPr>
      <w:r>
        <w:rPr>
          <w:rFonts w:hint="eastAsia"/>
        </w:rPr>
        <w:t>S</w:t>
      </w:r>
      <w:r>
        <w:t>ystem</w:t>
      </w:r>
    </w:p>
    <w:p w:rsidR="004B1F8B" w:rsidRDefault="004B1F8B" w:rsidP="00F429F4">
      <w:pPr>
        <w:pStyle w:val="a3"/>
        <w:ind w:left="240" w:firstLine="240"/>
      </w:pPr>
      <w:r>
        <w:rPr>
          <w:rFonts w:hint="eastAsia"/>
        </w:rPr>
        <w:t>錯誤：</w:t>
      </w:r>
      <w:r>
        <w:rPr>
          <w:rFonts w:hint="eastAsia"/>
        </w:rPr>
        <w:t>public static final PrintStream err;</w:t>
      </w:r>
    </w:p>
    <w:p w:rsidR="004B1F8B" w:rsidRDefault="004B1F8B" w:rsidP="00F429F4">
      <w:pPr>
        <w:pStyle w:val="a3"/>
        <w:ind w:left="240" w:firstLine="240"/>
      </w:pPr>
      <w:r>
        <w:rPr>
          <w:rFonts w:hint="eastAsia"/>
        </w:rPr>
        <w:t>輸出：</w:t>
      </w:r>
      <w:r>
        <w:rPr>
          <w:rFonts w:hint="eastAsia"/>
        </w:rPr>
        <w:t xml:space="preserve">public static final PrintStream </w:t>
      </w:r>
      <w:r>
        <w:t>out</w:t>
      </w:r>
      <w:r>
        <w:rPr>
          <w:rFonts w:hint="eastAsia"/>
        </w:rPr>
        <w:t>;</w:t>
      </w:r>
    </w:p>
    <w:p w:rsidR="004B1F8B" w:rsidRDefault="004B1F8B" w:rsidP="00F429F4">
      <w:pPr>
        <w:pStyle w:val="a3"/>
        <w:ind w:left="240" w:firstLine="240"/>
      </w:pPr>
      <w:r>
        <w:rPr>
          <w:rFonts w:hint="eastAsia"/>
        </w:rPr>
        <w:t>輸入：</w:t>
      </w:r>
      <w:r>
        <w:rPr>
          <w:rFonts w:hint="eastAsia"/>
        </w:rPr>
        <w:t>public static final InputStream in;</w:t>
      </w:r>
    </w:p>
    <w:p w:rsidR="004B1F8B" w:rsidRDefault="004B1F8B" w:rsidP="00F429F4">
      <w:pPr>
        <w:pStyle w:val="a3"/>
        <w:ind w:left="240" w:firstLine="240"/>
      </w:pPr>
      <w:r>
        <w:t>err</w:t>
      </w:r>
      <w:r>
        <w:rPr>
          <w:rFonts w:hint="eastAsia"/>
        </w:rPr>
        <w:t>紅色。</w:t>
      </w:r>
    </w:p>
    <w:p w:rsidR="004B1F8B" w:rsidRPr="004B1F8B" w:rsidRDefault="004B1F8B" w:rsidP="00F429F4">
      <w:pPr>
        <w:pStyle w:val="a3"/>
        <w:ind w:left="240" w:firstLine="240"/>
      </w:pPr>
      <w:r>
        <w:rPr>
          <w:rFonts w:hint="eastAsia"/>
        </w:rPr>
        <w:t>e</w:t>
      </w:r>
      <w:r>
        <w:t>rr</w:t>
      </w:r>
      <w:r>
        <w:rPr>
          <w:rFonts w:hint="eastAsia"/>
        </w:rPr>
        <w:t>是不希望客戶看到的錯誤。</w:t>
      </w:r>
    </w:p>
    <w:p w:rsidR="006A3944" w:rsidRDefault="0086556B" w:rsidP="0086556B">
      <w:pPr>
        <w:pStyle w:val="21"/>
        <w:spacing w:before="200" w:after="40"/>
      </w:pPr>
      <w:r>
        <w:rPr>
          <w:rFonts w:hint="eastAsia"/>
        </w:rPr>
        <w:lastRenderedPageBreak/>
        <w:t>B</w:t>
      </w:r>
      <w:r>
        <w:t>ufferedReader</w:t>
      </w:r>
    </w:p>
    <w:p w:rsidR="0086556B" w:rsidRDefault="0086556B" w:rsidP="0086556B">
      <w:pPr>
        <w:pStyle w:val="af0"/>
        <w:ind w:firstLine="240"/>
      </w:pPr>
      <w:r>
        <w:rPr>
          <w:rFonts w:hint="eastAsia"/>
        </w:rPr>
        <w:t>BufferedReader</w:t>
      </w:r>
      <w:r>
        <w:rPr>
          <w:rFonts w:hint="eastAsia"/>
        </w:rPr>
        <w:t>類別的建構子：</w:t>
      </w:r>
      <w:r>
        <w:rPr>
          <w:rFonts w:hint="eastAsia"/>
        </w:rPr>
        <w:t>public BufferedReader(Reader in)</w:t>
      </w:r>
    </w:p>
    <w:p w:rsidR="0086556B" w:rsidRPr="0086556B" w:rsidRDefault="0086556B" w:rsidP="0086556B">
      <w:pPr>
        <w:pStyle w:val="af0"/>
        <w:ind w:firstLine="240"/>
      </w:pPr>
      <w:r>
        <w:rPr>
          <w:rFonts w:hint="eastAsia"/>
        </w:rPr>
        <w:t>BufferedReader</w:t>
      </w:r>
      <w:r>
        <w:rPr>
          <w:rFonts w:hint="eastAsia"/>
        </w:rPr>
        <w:t>類的讀取方法：</w:t>
      </w:r>
      <w:r>
        <w:rPr>
          <w:rFonts w:hint="eastAsia"/>
        </w:rPr>
        <w:t>public String readLine() throws IOException</w:t>
      </w:r>
    </w:p>
    <w:p w:rsidR="0086556B" w:rsidRDefault="0086556B" w:rsidP="0086556B">
      <w:pPr>
        <w:pStyle w:val="ad"/>
        <w:ind w:left="240" w:hanging="240"/>
      </w:pPr>
      <w:r>
        <w:rPr>
          <w:rFonts w:hint="eastAsia"/>
        </w:rPr>
        <w:t>public class IODemo{</w:t>
      </w:r>
    </w:p>
    <w:p w:rsidR="0086556B" w:rsidRDefault="0086556B" w:rsidP="0086556B">
      <w:pPr>
        <w:pStyle w:val="ad"/>
        <w:ind w:left="240" w:hanging="240"/>
      </w:pPr>
      <w:r>
        <w:rPr>
          <w:rFonts w:hint="eastAsia"/>
        </w:rPr>
        <w:tab/>
        <w:t>public static void main(String[] args)</w:t>
      </w:r>
      <w:r w:rsidR="006C798F">
        <w:rPr>
          <w:rFonts w:hint="eastAsia"/>
        </w:rPr>
        <w:t xml:space="preserve"> </w:t>
      </w:r>
      <w:r>
        <w:t>throws Exception</w:t>
      </w:r>
      <w:r>
        <w:rPr>
          <w:rFonts w:hint="eastAsia"/>
        </w:rPr>
        <w:t>{</w:t>
      </w:r>
    </w:p>
    <w:p w:rsidR="0086556B" w:rsidRDefault="0086556B" w:rsidP="0086556B">
      <w:pPr>
        <w:pStyle w:val="ad"/>
        <w:ind w:left="240" w:hanging="240"/>
      </w:pPr>
      <w:r>
        <w:tab/>
      </w:r>
      <w:r>
        <w:tab/>
        <w:t>BufferedReader buf = new BufferedReader(</w:t>
      </w:r>
    </w:p>
    <w:p w:rsidR="0086556B" w:rsidRDefault="0086556B" w:rsidP="0086556B">
      <w:pPr>
        <w:pStyle w:val="ad"/>
        <w:ind w:left="240" w:hanging="240"/>
      </w:pPr>
      <w:r>
        <w:tab/>
      </w:r>
      <w:r>
        <w:tab/>
      </w:r>
      <w:r>
        <w:tab/>
        <w:t>New InputStreamReader(System.in));</w:t>
      </w:r>
    </w:p>
    <w:p w:rsidR="0086556B" w:rsidRDefault="0086556B" w:rsidP="0086556B">
      <w:pPr>
        <w:pStyle w:val="ad"/>
        <w:ind w:left="240" w:hanging="240"/>
      </w:pPr>
      <w:r>
        <w:tab/>
      </w:r>
      <w:r>
        <w:tab/>
        <w:t>System.out.println("</w:t>
      </w:r>
      <w:r>
        <w:rPr>
          <w:rFonts w:hint="eastAsia"/>
        </w:rPr>
        <w:t>輸入：</w:t>
      </w:r>
      <w:r>
        <w:t>"</w:t>
      </w:r>
      <w:r>
        <w:rPr>
          <w:rFonts w:hint="eastAsia"/>
        </w:rPr>
        <w:t>);</w:t>
      </w:r>
    </w:p>
    <w:p w:rsidR="0086556B" w:rsidRDefault="0086556B" w:rsidP="0086556B">
      <w:pPr>
        <w:pStyle w:val="ad"/>
        <w:ind w:left="240" w:hanging="240"/>
      </w:pPr>
      <w:r>
        <w:tab/>
      </w:r>
      <w:r>
        <w:tab/>
        <w:t>String str = buf.readLine();</w:t>
      </w:r>
    </w:p>
    <w:p w:rsidR="0086556B" w:rsidRDefault="0086556B" w:rsidP="0086556B">
      <w:pPr>
        <w:pStyle w:val="ad"/>
        <w:ind w:left="240" w:hanging="240"/>
      </w:pPr>
      <w:r>
        <w:tab/>
      </w:r>
      <w:r>
        <w:tab/>
        <w:t>System.out.println("</w:t>
      </w:r>
      <w:r>
        <w:rPr>
          <w:rFonts w:hint="eastAsia"/>
        </w:rPr>
        <w:t>輸入的是：</w:t>
      </w:r>
      <w:r>
        <w:t>"</w:t>
      </w:r>
      <w:r>
        <w:rPr>
          <w:rFonts w:hint="eastAsia"/>
        </w:rPr>
        <w:t>+</w:t>
      </w:r>
      <w:r>
        <w:t>str</w:t>
      </w:r>
      <w:r>
        <w:rPr>
          <w:rFonts w:hint="eastAsia"/>
        </w:rPr>
        <w:t>);</w:t>
      </w:r>
    </w:p>
    <w:p w:rsidR="0086556B" w:rsidRDefault="0086556B" w:rsidP="0086556B">
      <w:pPr>
        <w:pStyle w:val="ad"/>
        <w:ind w:left="240" w:hanging="240"/>
      </w:pPr>
      <w:r>
        <w:rPr>
          <w:rFonts w:hint="eastAsia"/>
        </w:rPr>
        <w:tab/>
        <w:t>}</w:t>
      </w:r>
    </w:p>
    <w:p w:rsidR="0086556B" w:rsidRDefault="0086556B" w:rsidP="0086556B">
      <w:pPr>
        <w:pStyle w:val="ad"/>
        <w:ind w:left="240" w:hanging="240"/>
      </w:pPr>
      <w:r>
        <w:rPr>
          <w:rFonts w:hint="eastAsia"/>
        </w:rPr>
        <w:t>}</w:t>
      </w:r>
    </w:p>
    <w:p w:rsidR="00736917" w:rsidRDefault="00736917" w:rsidP="00736917">
      <w:pPr>
        <w:pStyle w:val="21"/>
        <w:spacing w:before="200" w:after="40"/>
      </w:pPr>
      <w:r>
        <w:rPr>
          <w:rFonts w:hint="eastAsia"/>
        </w:rPr>
        <w:t>S</w:t>
      </w:r>
      <w:r>
        <w:t>canner</w:t>
      </w:r>
    </w:p>
    <w:p w:rsidR="00736917" w:rsidRDefault="00736917" w:rsidP="00070D96">
      <w:pPr>
        <w:pStyle w:val="af0"/>
        <w:ind w:firstLine="240"/>
      </w:pPr>
      <w:r>
        <w:rPr>
          <w:rFonts w:hint="eastAsia"/>
        </w:rPr>
        <w:t>負責輸入。</w:t>
      </w:r>
    </w:p>
    <w:p w:rsidR="00070D96" w:rsidRPr="00736917" w:rsidRDefault="00070D96" w:rsidP="00070D96">
      <w:pPr>
        <w:pStyle w:val="af0"/>
        <w:ind w:firstLine="240"/>
      </w:pPr>
      <w:r>
        <w:rPr>
          <w:rFonts w:hint="eastAsia"/>
        </w:rPr>
        <w:t>S</w:t>
      </w:r>
      <w:r>
        <w:t>canner</w:t>
      </w:r>
      <w:r>
        <w:rPr>
          <w:rFonts w:hint="eastAsia"/>
        </w:rPr>
        <w:t>的建構子：</w:t>
      </w:r>
      <w:r>
        <w:rPr>
          <w:rFonts w:hint="eastAsia"/>
        </w:rPr>
        <w:t>public Scanner(InputStream source)</w:t>
      </w:r>
    </w:p>
    <w:p w:rsidR="00070D96" w:rsidRDefault="00070D96" w:rsidP="00070D96">
      <w:pPr>
        <w:pStyle w:val="ad"/>
        <w:ind w:left="240" w:hanging="240"/>
      </w:pPr>
      <w:r>
        <w:rPr>
          <w:rFonts w:hint="eastAsia"/>
        </w:rPr>
        <w:t>public class IODemo{</w:t>
      </w:r>
    </w:p>
    <w:p w:rsidR="00070D96" w:rsidRDefault="00070D96" w:rsidP="00070D96">
      <w:pPr>
        <w:pStyle w:val="ad"/>
        <w:ind w:left="240" w:hanging="240"/>
      </w:pPr>
      <w:r>
        <w:rPr>
          <w:rFonts w:hint="eastAsia"/>
        </w:rPr>
        <w:tab/>
        <w:t xml:space="preserve">public static void main(String[] args) </w:t>
      </w:r>
      <w:r>
        <w:t>throws Exception</w:t>
      </w:r>
      <w:r>
        <w:rPr>
          <w:rFonts w:hint="eastAsia"/>
        </w:rPr>
        <w:t>{</w:t>
      </w:r>
    </w:p>
    <w:p w:rsidR="00070D96" w:rsidRDefault="00070D96" w:rsidP="00070D96">
      <w:pPr>
        <w:pStyle w:val="ad"/>
        <w:ind w:left="240" w:hanging="240"/>
      </w:pPr>
      <w:r>
        <w:tab/>
      </w:r>
      <w:r>
        <w:tab/>
      </w:r>
      <w:r>
        <w:rPr>
          <w:rFonts w:hint="eastAsia"/>
        </w:rPr>
        <w:t>S</w:t>
      </w:r>
      <w:r>
        <w:t>canner scan = new Scanner(System.in);</w:t>
      </w:r>
    </w:p>
    <w:p w:rsidR="00070D96" w:rsidRDefault="00070D96" w:rsidP="00070D96">
      <w:pPr>
        <w:pStyle w:val="ad"/>
        <w:ind w:left="240" w:hanging="240"/>
      </w:pPr>
      <w:r>
        <w:tab/>
      </w:r>
      <w:r>
        <w:tab/>
        <w:t>System.out.println("</w:t>
      </w:r>
      <w:r>
        <w:rPr>
          <w:rFonts w:hint="eastAsia"/>
        </w:rPr>
        <w:t>輸入：</w:t>
      </w:r>
      <w:r>
        <w:t>"</w:t>
      </w:r>
      <w:r>
        <w:rPr>
          <w:rFonts w:hint="eastAsia"/>
        </w:rPr>
        <w:t>);</w:t>
      </w:r>
    </w:p>
    <w:p w:rsidR="00070D96" w:rsidRDefault="00070D96" w:rsidP="00070D96">
      <w:pPr>
        <w:pStyle w:val="ad"/>
        <w:ind w:left="240" w:hanging="240"/>
      </w:pPr>
      <w:r>
        <w:tab/>
      </w:r>
      <w:r>
        <w:tab/>
        <w:t>if (scan.hasNextInt()){</w:t>
      </w:r>
    </w:p>
    <w:p w:rsidR="00070D96" w:rsidRDefault="00070D96" w:rsidP="00070D96">
      <w:pPr>
        <w:pStyle w:val="ad"/>
        <w:ind w:left="240" w:hanging="240"/>
      </w:pPr>
      <w:r>
        <w:tab/>
      </w:r>
      <w:r>
        <w:tab/>
      </w:r>
      <w:r>
        <w:tab/>
        <w:t>String str = scan.next();</w:t>
      </w:r>
    </w:p>
    <w:p w:rsidR="00070D96" w:rsidRDefault="00070D96" w:rsidP="00070D96">
      <w:pPr>
        <w:pStyle w:val="ad"/>
        <w:ind w:left="240" w:hanging="240"/>
      </w:pPr>
      <w:r>
        <w:tab/>
      </w:r>
      <w:r>
        <w:tab/>
      </w:r>
      <w:r>
        <w:tab/>
        <w:t>System.out.println("</w:t>
      </w:r>
      <w:r>
        <w:rPr>
          <w:rFonts w:hint="eastAsia"/>
        </w:rPr>
        <w:t>輸入的是：</w:t>
      </w:r>
      <w:r>
        <w:t>"</w:t>
      </w:r>
      <w:r>
        <w:rPr>
          <w:rFonts w:hint="eastAsia"/>
        </w:rPr>
        <w:t>+</w:t>
      </w:r>
      <w:r>
        <w:t>str</w:t>
      </w:r>
      <w:r>
        <w:rPr>
          <w:rFonts w:hint="eastAsia"/>
        </w:rPr>
        <w:t>);</w:t>
      </w:r>
    </w:p>
    <w:p w:rsidR="00070D96" w:rsidRDefault="00070D96" w:rsidP="00070D96">
      <w:pPr>
        <w:pStyle w:val="ad"/>
        <w:tabs>
          <w:tab w:val="clear" w:pos="360"/>
        </w:tabs>
        <w:ind w:left="240" w:hanging="240"/>
      </w:pPr>
      <w:r>
        <w:tab/>
      </w:r>
      <w:r>
        <w:tab/>
        <w:t>}</w:t>
      </w:r>
    </w:p>
    <w:p w:rsidR="00070D96" w:rsidRDefault="00070D96" w:rsidP="00070D96">
      <w:pPr>
        <w:pStyle w:val="ad"/>
        <w:ind w:left="240" w:hanging="240"/>
      </w:pPr>
      <w:r>
        <w:rPr>
          <w:rFonts w:hint="eastAsia"/>
        </w:rPr>
        <w:tab/>
        <w:t>}</w:t>
      </w:r>
    </w:p>
    <w:p w:rsidR="00070D96" w:rsidRDefault="00070D96" w:rsidP="00070D96">
      <w:pPr>
        <w:pStyle w:val="ad"/>
        <w:ind w:left="240" w:hanging="240"/>
      </w:pPr>
      <w:r>
        <w:rPr>
          <w:rFonts w:hint="eastAsia"/>
        </w:rPr>
        <w:t>}</w:t>
      </w:r>
    </w:p>
    <w:p w:rsidR="006A3944" w:rsidRDefault="00AD51BF" w:rsidP="006A3944">
      <w:pPr>
        <w:pStyle w:val="af0"/>
        <w:ind w:firstLine="240"/>
      </w:pPr>
      <w:r>
        <w:rPr>
          <w:rFonts w:hint="eastAsia"/>
        </w:rPr>
        <w:t>要輸入日期：</w:t>
      </w:r>
    </w:p>
    <w:p w:rsidR="00AD51BF" w:rsidRDefault="00AD51BF" w:rsidP="00AD51BF">
      <w:pPr>
        <w:pStyle w:val="ad"/>
        <w:ind w:left="240" w:hanging="240"/>
      </w:pPr>
      <w:r>
        <w:rPr>
          <w:rFonts w:hint="eastAsia"/>
        </w:rPr>
        <w:t>public class IODemo{</w:t>
      </w:r>
    </w:p>
    <w:p w:rsidR="00AD51BF" w:rsidRDefault="00AD51BF" w:rsidP="00AD51BF">
      <w:pPr>
        <w:pStyle w:val="ad"/>
        <w:ind w:left="240" w:hanging="240"/>
      </w:pPr>
      <w:r>
        <w:rPr>
          <w:rFonts w:hint="eastAsia"/>
        </w:rPr>
        <w:tab/>
        <w:t xml:space="preserve">public static void main(String[] args) </w:t>
      </w:r>
      <w:r>
        <w:t>throws Exception</w:t>
      </w:r>
      <w:r>
        <w:rPr>
          <w:rFonts w:hint="eastAsia"/>
        </w:rPr>
        <w:t>{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</w:r>
      <w:r>
        <w:rPr>
          <w:rFonts w:hint="eastAsia"/>
        </w:rPr>
        <w:t>S</w:t>
      </w:r>
      <w:r>
        <w:t>canner scan = new Scanner(System.in);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  <w:t>System.out.println("</w:t>
      </w:r>
      <w:r>
        <w:rPr>
          <w:rFonts w:hint="eastAsia"/>
        </w:rPr>
        <w:t>輸入：</w:t>
      </w:r>
      <w:r>
        <w:t>"</w:t>
      </w:r>
      <w:r>
        <w:rPr>
          <w:rFonts w:hint="eastAsia"/>
        </w:rPr>
        <w:t>);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  <w:t>if (scan.hasNext(</w:t>
      </w:r>
      <w:r>
        <w:rPr>
          <w:rFonts w:hint="eastAsia"/>
        </w:rPr>
        <w:t>"\\</w:t>
      </w:r>
      <w:r>
        <w:t>d(4)-\\d(2)-\\d(2)")){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</w:r>
      <w:r>
        <w:tab/>
        <w:t>String str = scan.next();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</w:r>
      <w:r>
        <w:tab/>
        <w:t>Date date = new SimpleDateFormat("yyyy-MM-dd").parse(str);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</w:r>
      <w:r>
        <w:tab/>
        <w:t>System.out.println("</w:t>
      </w:r>
      <w:r>
        <w:rPr>
          <w:rFonts w:hint="eastAsia"/>
        </w:rPr>
        <w:t>輸入的日期是：</w:t>
      </w:r>
      <w:r>
        <w:t>"</w:t>
      </w:r>
      <w:r>
        <w:rPr>
          <w:rFonts w:hint="eastAsia"/>
        </w:rPr>
        <w:t>+</w:t>
      </w:r>
      <w:r>
        <w:t>date</w:t>
      </w:r>
      <w:r>
        <w:rPr>
          <w:rFonts w:hint="eastAsia"/>
        </w:rPr>
        <w:t>);</w:t>
      </w:r>
    </w:p>
    <w:p w:rsidR="00AD51BF" w:rsidRDefault="00AD51BF" w:rsidP="00AD51BF">
      <w:pPr>
        <w:pStyle w:val="ad"/>
        <w:tabs>
          <w:tab w:val="clear" w:pos="360"/>
        </w:tabs>
        <w:ind w:left="240" w:hanging="240"/>
      </w:pPr>
      <w:r>
        <w:tab/>
      </w:r>
      <w:r>
        <w:tab/>
        <w:t>}else{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</w:r>
      <w:r>
        <w:tab/>
        <w:t>System.out.println("</w:t>
      </w:r>
      <w:r>
        <w:rPr>
          <w:rFonts w:hint="eastAsia"/>
        </w:rPr>
        <w:t>輸入的日期錯誤</w:t>
      </w:r>
      <w:r>
        <w:t>"</w:t>
      </w:r>
      <w:r>
        <w:rPr>
          <w:rFonts w:hint="eastAsia"/>
        </w:rPr>
        <w:t>);</w:t>
      </w:r>
    </w:p>
    <w:p w:rsidR="00AD51BF" w:rsidRDefault="00AD51BF" w:rsidP="00AD51BF">
      <w:pPr>
        <w:pStyle w:val="ad"/>
        <w:ind w:left="240" w:hanging="240"/>
      </w:pPr>
      <w:r>
        <w:tab/>
      </w:r>
      <w:r>
        <w:tab/>
      </w:r>
      <w:r>
        <w:rPr>
          <w:rFonts w:hint="eastAsia"/>
        </w:rPr>
        <w:t>}</w:t>
      </w:r>
    </w:p>
    <w:p w:rsidR="00AD51BF" w:rsidRDefault="00AD51BF" w:rsidP="00AD51BF">
      <w:pPr>
        <w:pStyle w:val="ad"/>
        <w:ind w:left="240" w:hanging="240"/>
      </w:pPr>
      <w:r>
        <w:rPr>
          <w:rFonts w:hint="eastAsia"/>
        </w:rPr>
        <w:tab/>
        <w:t>}</w:t>
      </w:r>
    </w:p>
    <w:p w:rsidR="00AD51BF" w:rsidRDefault="00AD51BF" w:rsidP="00AD51BF">
      <w:pPr>
        <w:pStyle w:val="ad"/>
        <w:ind w:left="240" w:hanging="240"/>
      </w:pPr>
      <w:r>
        <w:rPr>
          <w:rFonts w:hint="eastAsia"/>
        </w:rPr>
        <w:t>}</w:t>
      </w:r>
    </w:p>
    <w:p w:rsidR="00AD51BF" w:rsidRDefault="00E7293A" w:rsidP="006A3944">
      <w:pPr>
        <w:pStyle w:val="af0"/>
        <w:ind w:firstLine="240"/>
      </w:pPr>
      <w:r>
        <w:rPr>
          <w:rFonts w:hint="eastAsia"/>
        </w:rPr>
        <w:t>從檔案讀取：</w:t>
      </w:r>
    </w:p>
    <w:p w:rsidR="00E7293A" w:rsidRDefault="00E7293A" w:rsidP="00E7293A">
      <w:pPr>
        <w:pStyle w:val="ad"/>
        <w:ind w:left="240" w:hanging="240"/>
      </w:pPr>
      <w:r>
        <w:rPr>
          <w:rFonts w:hint="eastAsia"/>
        </w:rPr>
        <w:t>public class IODemo{</w:t>
      </w:r>
    </w:p>
    <w:p w:rsidR="00E7293A" w:rsidRDefault="00E7293A" w:rsidP="00E7293A">
      <w:pPr>
        <w:pStyle w:val="ad"/>
        <w:ind w:left="240" w:hanging="240"/>
      </w:pPr>
      <w:r>
        <w:rPr>
          <w:rFonts w:hint="eastAsia"/>
        </w:rPr>
        <w:tab/>
        <w:t xml:space="preserve">public static void main(String[] args) </w:t>
      </w:r>
      <w:r>
        <w:t>throws Exception</w:t>
      </w:r>
      <w:r>
        <w:rPr>
          <w:rFonts w:hint="eastAsia"/>
        </w:rPr>
        <w:t>{</w:t>
      </w:r>
    </w:p>
    <w:p w:rsidR="00E7293A" w:rsidRDefault="00E7293A" w:rsidP="00E7293A">
      <w:pPr>
        <w:pStyle w:val="ad"/>
        <w:ind w:left="240" w:hanging="240"/>
      </w:pPr>
      <w:r>
        <w:tab/>
      </w:r>
      <w:r>
        <w:tab/>
      </w:r>
      <w:r>
        <w:rPr>
          <w:rFonts w:hint="eastAsia"/>
        </w:rPr>
        <w:t>S</w:t>
      </w:r>
      <w:r>
        <w:t>canner scan = new Scanner(</w:t>
      </w:r>
      <w:r w:rsidR="004D3614">
        <w:t>new FileInputStream(new File("D:\\test.txt")</w:t>
      </w:r>
      <w:r>
        <w:t>);</w:t>
      </w:r>
    </w:p>
    <w:p w:rsidR="004D3614" w:rsidRDefault="004D3614" w:rsidP="00E7293A">
      <w:pPr>
        <w:pStyle w:val="ad"/>
        <w:ind w:left="240" w:hanging="240"/>
      </w:pPr>
      <w:r>
        <w:tab/>
      </w:r>
      <w:r>
        <w:tab/>
        <w:t>scan.useDelimiter("\n");</w:t>
      </w:r>
    </w:p>
    <w:p w:rsidR="00E7293A" w:rsidRDefault="004D3614" w:rsidP="00E7293A">
      <w:pPr>
        <w:pStyle w:val="ad"/>
        <w:ind w:left="240" w:hanging="240"/>
      </w:pPr>
      <w:r>
        <w:lastRenderedPageBreak/>
        <w:tab/>
      </w:r>
      <w:r>
        <w:tab/>
        <w:t xml:space="preserve">while </w:t>
      </w:r>
      <w:r w:rsidR="00E7293A">
        <w:t>(scan.hasNext()){</w:t>
      </w:r>
    </w:p>
    <w:p w:rsidR="00E7293A" w:rsidRDefault="00E7293A" w:rsidP="00E7293A">
      <w:pPr>
        <w:pStyle w:val="ad"/>
        <w:ind w:left="240" w:hanging="240"/>
      </w:pPr>
      <w:r>
        <w:tab/>
      </w:r>
      <w:r>
        <w:tab/>
      </w:r>
      <w:r>
        <w:tab/>
        <w:t>System.out.print(</w:t>
      </w:r>
      <w:r w:rsidR="004D3614">
        <w:t>scan.next()</w:t>
      </w:r>
      <w:r>
        <w:rPr>
          <w:rFonts w:hint="eastAsia"/>
        </w:rPr>
        <w:t>);</w:t>
      </w:r>
    </w:p>
    <w:p w:rsidR="00E7293A" w:rsidRDefault="00E7293A" w:rsidP="004D3614">
      <w:pPr>
        <w:pStyle w:val="ad"/>
        <w:tabs>
          <w:tab w:val="clear" w:pos="360"/>
        </w:tabs>
        <w:ind w:left="240" w:hanging="240"/>
      </w:pPr>
      <w:r>
        <w:tab/>
      </w:r>
      <w:r>
        <w:tab/>
        <w:t>}</w:t>
      </w:r>
    </w:p>
    <w:p w:rsidR="00E7293A" w:rsidRDefault="00E7293A" w:rsidP="00E7293A">
      <w:pPr>
        <w:pStyle w:val="ad"/>
        <w:ind w:left="240" w:hanging="240"/>
      </w:pPr>
      <w:r>
        <w:rPr>
          <w:rFonts w:hint="eastAsia"/>
        </w:rPr>
        <w:tab/>
        <w:t>}</w:t>
      </w:r>
    </w:p>
    <w:p w:rsidR="00E7293A" w:rsidRDefault="00E7293A" w:rsidP="00E7293A">
      <w:pPr>
        <w:pStyle w:val="ad"/>
        <w:ind w:left="240" w:hanging="240"/>
      </w:pPr>
      <w:r>
        <w:rPr>
          <w:rFonts w:hint="eastAsia"/>
        </w:rPr>
        <w:t>}</w:t>
      </w:r>
    </w:p>
    <w:p w:rsidR="007A665F" w:rsidRDefault="005B2E27" w:rsidP="005B2E27">
      <w:pPr>
        <w:pStyle w:val="21"/>
        <w:spacing w:before="200" w:after="40"/>
      </w:pPr>
      <w:r>
        <w:rPr>
          <w:rFonts w:hint="eastAsia"/>
        </w:rPr>
        <w:t>印出系統基本資料</w:t>
      </w:r>
    </w:p>
    <w:p w:rsidR="004D3614" w:rsidRDefault="004D3614" w:rsidP="004D3614">
      <w:pPr>
        <w:pStyle w:val="ad"/>
        <w:ind w:left="240" w:hanging="240"/>
      </w:pPr>
      <w:r>
        <w:rPr>
          <w:rFonts w:hint="eastAsia"/>
        </w:rPr>
        <w:t>public class IODemo{</w:t>
      </w:r>
    </w:p>
    <w:p w:rsidR="004D3614" w:rsidRDefault="004D3614" w:rsidP="004D3614">
      <w:pPr>
        <w:pStyle w:val="ad"/>
        <w:ind w:left="240" w:hanging="240"/>
      </w:pPr>
      <w:r>
        <w:rPr>
          <w:rFonts w:hint="eastAsia"/>
        </w:rPr>
        <w:tab/>
        <w:t xml:space="preserve">public static void main(String[] args) </w:t>
      </w:r>
      <w:r>
        <w:t>throws Exception</w:t>
      </w:r>
      <w:r>
        <w:rPr>
          <w:rFonts w:hint="eastAsia"/>
        </w:rPr>
        <w:t>{</w:t>
      </w:r>
    </w:p>
    <w:p w:rsidR="004D3614" w:rsidRDefault="004D3614" w:rsidP="004D3614">
      <w:pPr>
        <w:pStyle w:val="ad"/>
        <w:ind w:left="240" w:hanging="240"/>
      </w:pPr>
      <w:r>
        <w:tab/>
      </w:r>
      <w:r>
        <w:tab/>
      </w:r>
      <w:r w:rsidR="003C46C4">
        <w:t>System.getProperties().list(System.out</w:t>
      </w:r>
      <w:r>
        <w:rPr>
          <w:rFonts w:hint="eastAsia"/>
        </w:rPr>
        <w:t>);</w:t>
      </w:r>
    </w:p>
    <w:p w:rsidR="004D3614" w:rsidRDefault="004D3614" w:rsidP="004D3614">
      <w:pPr>
        <w:pStyle w:val="ad"/>
        <w:ind w:left="240" w:hanging="240"/>
      </w:pPr>
      <w:r>
        <w:rPr>
          <w:rFonts w:hint="eastAsia"/>
        </w:rPr>
        <w:tab/>
        <w:t>}</w:t>
      </w:r>
    </w:p>
    <w:p w:rsidR="004D3614" w:rsidRDefault="004D3614" w:rsidP="004D3614">
      <w:pPr>
        <w:pStyle w:val="ad"/>
        <w:ind w:left="240" w:hanging="240"/>
      </w:pPr>
      <w:r>
        <w:rPr>
          <w:rFonts w:hint="eastAsia"/>
        </w:rPr>
        <w:t>}</w:t>
      </w:r>
    </w:p>
    <w:p w:rsidR="004D3614" w:rsidRDefault="00E15F57" w:rsidP="005B2E27">
      <w:pPr>
        <w:pStyle w:val="21"/>
        <w:spacing w:before="200" w:after="40"/>
      </w:pPr>
      <w:r>
        <w:rPr>
          <w:rFonts w:hint="eastAsia"/>
        </w:rPr>
        <w:t>物件串列化</w:t>
      </w:r>
    </w:p>
    <w:p w:rsidR="00E15F57" w:rsidRDefault="00E15F57" w:rsidP="006A3944">
      <w:pPr>
        <w:pStyle w:val="af0"/>
        <w:ind w:firstLine="240"/>
      </w:pPr>
      <w:r>
        <w:rPr>
          <w:rFonts w:hint="eastAsia"/>
        </w:rPr>
        <w:t>建構子：</w:t>
      </w:r>
      <w:r>
        <w:rPr>
          <w:rFonts w:hint="eastAsia"/>
        </w:rPr>
        <w:t xml:space="preserve">public </w:t>
      </w:r>
      <w:r>
        <w:t>ObjectOutputStream(OutputStream out) throws IOException</w:t>
      </w:r>
    </w:p>
    <w:p w:rsidR="00E15F57" w:rsidRDefault="00E15F57" w:rsidP="00E15F57">
      <w:pPr>
        <w:pStyle w:val="af0"/>
        <w:ind w:firstLine="240"/>
      </w:pPr>
      <w:r>
        <w:rPr>
          <w:rFonts w:hint="eastAsia"/>
        </w:rPr>
        <w:t>物件輸出方法：</w:t>
      </w:r>
      <w:r>
        <w:rPr>
          <w:rFonts w:hint="eastAsia"/>
        </w:rPr>
        <w:t xml:space="preserve">public final void writObject(Object obj) </w:t>
      </w:r>
      <w:r>
        <w:t>throws IOException</w:t>
      </w:r>
    </w:p>
    <w:p w:rsidR="005B2E27" w:rsidRDefault="005B2E27" w:rsidP="005B2E27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java.io.File;</w:t>
      </w:r>
    </w:p>
    <w:p w:rsidR="005B2E27" w:rsidRDefault="005B2E27" w:rsidP="005B2E27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java.io.FileOutputStream;</w:t>
      </w:r>
    </w:p>
    <w:p w:rsidR="005B2E27" w:rsidRDefault="005B2E27" w:rsidP="005B2E27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java.io.ObjectOutputStream;</w:t>
      </w:r>
    </w:p>
    <w:p w:rsidR="005B2E27" w:rsidRDefault="005B2E27" w:rsidP="005B2E27">
      <w:pPr>
        <w:pStyle w:val="ad"/>
        <w:ind w:left="240" w:hanging="240"/>
      </w:pPr>
      <w:r>
        <w:rPr>
          <w:b/>
          <w:bCs/>
          <w:color w:val="7F0055"/>
        </w:rPr>
        <w:t>import</w:t>
      </w:r>
      <w:r>
        <w:t xml:space="preserve"> java.io.Serializable;</w:t>
      </w:r>
    </w:p>
    <w:p w:rsidR="005B2E27" w:rsidRDefault="005B2E27" w:rsidP="005B2E27">
      <w:pPr>
        <w:pStyle w:val="ad"/>
        <w:ind w:left="240" w:hanging="240"/>
      </w:pPr>
    </w:p>
    <w:p w:rsidR="005B2E27" w:rsidRDefault="005B2E27" w:rsidP="005B2E27">
      <w:pPr>
        <w:pStyle w:val="ad"/>
        <w:ind w:left="240" w:hanging="240"/>
      </w:pPr>
      <w:r>
        <w:rPr>
          <w:color w:val="646464"/>
        </w:rPr>
        <w:t>@SuppressWarnings</w:t>
      </w:r>
      <w:r>
        <w:t>(</w:t>
      </w:r>
      <w:r>
        <w:rPr>
          <w:color w:val="2A00FF"/>
        </w:rPr>
        <w:t>"serial"</w:t>
      </w:r>
      <w:r>
        <w:t>)</w:t>
      </w:r>
    </w:p>
    <w:p w:rsidR="005B2E27" w:rsidRDefault="005B2E27" w:rsidP="005B2E27">
      <w:pPr>
        <w:pStyle w:val="ad"/>
        <w:ind w:left="240" w:hanging="240"/>
      </w:pPr>
      <w:r>
        <w:rPr>
          <w:b/>
          <w:bCs/>
          <w:color w:val="7F0055"/>
        </w:rPr>
        <w:t>class</w:t>
      </w:r>
      <w:r>
        <w:t xml:space="preserve"> Person </w:t>
      </w:r>
      <w:r>
        <w:rPr>
          <w:b/>
          <w:bCs/>
          <w:color w:val="7F0055"/>
        </w:rPr>
        <w:t>implements</w:t>
      </w:r>
      <w:r>
        <w:t xml:space="preserve"> Serializable{</w:t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private</w:t>
      </w:r>
      <w:r>
        <w:t xml:space="preserve"> String </w:t>
      </w:r>
      <w:r>
        <w:rPr>
          <w:color w:val="0000C0"/>
        </w:rPr>
        <w:t>name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private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Person(String </w:t>
      </w:r>
      <w:r>
        <w:rPr>
          <w:color w:val="6A3E3E"/>
        </w:rPr>
        <w:t>name</w:t>
      </w:r>
      <w:r>
        <w:t xml:space="preserve">, 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  <w:t>}</w:t>
      </w:r>
    </w:p>
    <w:p w:rsidR="005B2E27" w:rsidRDefault="005B2E27" w:rsidP="005B2E27">
      <w:pPr>
        <w:pStyle w:val="ad"/>
        <w:ind w:left="240" w:hanging="240"/>
      </w:pPr>
      <w:r>
        <w:tab/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color w:val="646464"/>
        </w:rPr>
        <w:t>@Override</w:t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String toString() {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2A00FF"/>
        </w:rPr>
        <w:t>"</w:t>
      </w:r>
      <w:r>
        <w:rPr>
          <w:color w:val="2A00FF"/>
        </w:rPr>
        <w:t>姓名：</w:t>
      </w:r>
      <w:r>
        <w:rPr>
          <w:color w:val="2A00FF"/>
        </w:rPr>
        <w:t>"</w:t>
      </w:r>
      <w:r>
        <w:t xml:space="preserve"> + 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+ </w:t>
      </w:r>
      <w:r>
        <w:rPr>
          <w:color w:val="2A00FF"/>
        </w:rPr>
        <w:t xml:space="preserve">", </w:t>
      </w:r>
      <w:r>
        <w:rPr>
          <w:color w:val="2A00FF"/>
        </w:rPr>
        <w:t>年齡：</w:t>
      </w:r>
      <w:r>
        <w:rPr>
          <w:color w:val="2A00FF"/>
        </w:rPr>
        <w:t>"</w:t>
      </w:r>
      <w:r>
        <w:t xml:space="preserve"> + </w:t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  <w:t>}</w:t>
      </w:r>
    </w:p>
    <w:p w:rsidR="005B2E27" w:rsidRDefault="005B2E27" w:rsidP="005B2E27">
      <w:pPr>
        <w:pStyle w:val="ad"/>
        <w:ind w:left="240" w:hanging="240"/>
      </w:pP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String getName() {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name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  <w:t>}</w:t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setName(String </w:t>
      </w:r>
      <w:r>
        <w:rPr>
          <w:color w:val="6A3E3E"/>
        </w:rPr>
        <w:t>name</w:t>
      </w:r>
      <w:r>
        <w:t>) {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name</w:t>
      </w:r>
      <w:r>
        <w:t xml:space="preserve"> = </w:t>
      </w:r>
      <w:r>
        <w:rPr>
          <w:color w:val="6A3E3E"/>
        </w:rPr>
        <w:t>name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  <w:t>}</w:t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</w:t>
      </w:r>
      <w:r>
        <w:t xml:space="preserve"> getAge() {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return</w:t>
      </w:r>
      <w:r>
        <w:t xml:space="preserve"> </w:t>
      </w:r>
      <w:r>
        <w:rPr>
          <w:color w:val="0000C0"/>
        </w:rPr>
        <w:t>age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  <w:t>}</w:t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setAge(</w:t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age</w:t>
      </w:r>
      <w:r>
        <w:t>) {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age</w:t>
      </w:r>
      <w:r>
        <w:t xml:space="preserve"> = </w:t>
      </w:r>
      <w:r>
        <w:rPr>
          <w:color w:val="6A3E3E"/>
        </w:rPr>
        <w:t>age</w:t>
      </w:r>
      <w:r>
        <w:t>;</w:t>
      </w:r>
    </w:p>
    <w:p w:rsidR="005B2E27" w:rsidRDefault="005B2E27" w:rsidP="005B2E27">
      <w:pPr>
        <w:pStyle w:val="ad"/>
        <w:ind w:left="240" w:hanging="240"/>
      </w:pPr>
      <w:r>
        <w:tab/>
        <w:t>}</w:t>
      </w:r>
    </w:p>
    <w:p w:rsidR="005B2E27" w:rsidRDefault="005B2E27" w:rsidP="005B2E27">
      <w:pPr>
        <w:pStyle w:val="ad"/>
        <w:ind w:left="240" w:hanging="240"/>
      </w:pPr>
      <w:r>
        <w:t>}</w:t>
      </w:r>
    </w:p>
    <w:p w:rsidR="005B2E27" w:rsidRDefault="005B2E27" w:rsidP="005B2E27">
      <w:pPr>
        <w:pStyle w:val="ad"/>
        <w:ind w:left="240" w:hanging="240"/>
      </w:pPr>
    </w:p>
    <w:p w:rsidR="005B2E27" w:rsidRDefault="005B2E27" w:rsidP="005B2E27">
      <w:pPr>
        <w:pStyle w:val="ad"/>
        <w:ind w:left="240" w:hanging="240"/>
      </w:pPr>
    </w:p>
    <w:p w:rsidR="005B2E27" w:rsidRDefault="005B2E27" w:rsidP="005B2E27">
      <w:pPr>
        <w:pStyle w:val="ad"/>
        <w:ind w:left="240" w:hanging="240"/>
      </w:pPr>
      <w:r>
        <w:rPr>
          <w:b/>
          <w:bCs/>
          <w:color w:val="7F0055"/>
        </w:rPr>
        <w:lastRenderedPageBreak/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ObjectSerialize {</w:t>
      </w:r>
    </w:p>
    <w:p w:rsidR="005B2E27" w:rsidRDefault="005B2E27" w:rsidP="005B2E27">
      <w:pPr>
        <w:pStyle w:val="ad"/>
        <w:ind w:left="240" w:hanging="240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static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main(String[] </w:t>
      </w:r>
      <w:r>
        <w:rPr>
          <w:color w:val="6A3E3E"/>
        </w:rPr>
        <w:t>args</w:t>
      </w:r>
      <w:r>
        <w:t xml:space="preserve">) </w:t>
      </w:r>
      <w:r>
        <w:rPr>
          <w:b/>
          <w:bCs/>
          <w:color w:val="7F0055"/>
        </w:rPr>
        <w:t>throws</w:t>
      </w:r>
      <w:r>
        <w:t xml:space="preserve"> Exception{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  <w:t xml:space="preserve">Person </w:t>
      </w:r>
      <w:r>
        <w:rPr>
          <w:color w:val="6A3E3E"/>
        </w:rPr>
        <w:t>per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Person(</w:t>
      </w:r>
      <w:r>
        <w:rPr>
          <w:color w:val="2A00FF"/>
        </w:rPr>
        <w:t>"</w:t>
      </w:r>
      <w:r>
        <w:rPr>
          <w:color w:val="2A00FF"/>
        </w:rPr>
        <w:t>張三</w:t>
      </w:r>
      <w:r>
        <w:rPr>
          <w:color w:val="2A00FF"/>
        </w:rPr>
        <w:t>"</w:t>
      </w:r>
      <w:r>
        <w:t>,20);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  <w:t xml:space="preserve">File </w:t>
      </w:r>
      <w:r>
        <w:rPr>
          <w:color w:val="6A3E3E"/>
        </w:rPr>
        <w:t>file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File(</w:t>
      </w:r>
      <w:r>
        <w:rPr>
          <w:color w:val="2A00FF"/>
        </w:rPr>
        <w:t>"D:\\person.txt"</w:t>
      </w:r>
      <w:r>
        <w:t>);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  <w:t xml:space="preserve">ObjectOutputStream </w:t>
      </w:r>
      <w:r>
        <w:rPr>
          <w:color w:val="6A3E3E"/>
        </w:rPr>
        <w:t>oos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ObjectOutputStream(</w:t>
      </w:r>
      <w:r>
        <w:rPr>
          <w:b/>
          <w:bCs/>
          <w:color w:val="7F0055"/>
        </w:rPr>
        <w:t>new</w:t>
      </w:r>
      <w:r>
        <w:t xml:space="preserve"> FileOutputStream(</w:t>
      </w:r>
      <w:r>
        <w:rPr>
          <w:color w:val="6A3E3E"/>
        </w:rPr>
        <w:t>file</w:t>
      </w:r>
      <w:r>
        <w:t>));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color w:val="6A3E3E"/>
        </w:rPr>
        <w:t>oos</w:t>
      </w:r>
      <w:r>
        <w:t>.writeObject(</w:t>
      </w:r>
      <w:r>
        <w:rPr>
          <w:color w:val="6A3E3E"/>
        </w:rPr>
        <w:t>per</w:t>
      </w:r>
      <w:r>
        <w:t>);</w:t>
      </w:r>
    </w:p>
    <w:p w:rsidR="005B2E27" w:rsidRDefault="005B2E27" w:rsidP="005B2E27">
      <w:pPr>
        <w:pStyle w:val="ad"/>
        <w:ind w:left="240" w:hanging="240"/>
      </w:pPr>
      <w:r>
        <w:tab/>
      </w:r>
      <w:r>
        <w:tab/>
      </w:r>
      <w:r>
        <w:rPr>
          <w:color w:val="6A3E3E"/>
        </w:rPr>
        <w:t>oos</w:t>
      </w:r>
      <w:r>
        <w:t>.close();</w:t>
      </w:r>
    </w:p>
    <w:p w:rsidR="005B2E27" w:rsidRDefault="005B2E27" w:rsidP="005B2E27">
      <w:pPr>
        <w:pStyle w:val="ad"/>
        <w:ind w:left="240" w:hanging="240"/>
      </w:pPr>
      <w:r>
        <w:tab/>
        <w:t>}</w:t>
      </w:r>
    </w:p>
    <w:p w:rsidR="005B2E27" w:rsidRDefault="005B2E27" w:rsidP="005B2E27">
      <w:pPr>
        <w:pStyle w:val="ad"/>
        <w:ind w:left="240" w:hanging="240"/>
      </w:pPr>
      <w:r>
        <w:t>}</w:t>
      </w:r>
    </w:p>
    <w:p w:rsidR="006A3944" w:rsidRDefault="005B2E27" w:rsidP="005B2E27">
      <w:pPr>
        <w:pStyle w:val="af0"/>
        <w:ind w:firstLine="240"/>
      </w:pPr>
      <w:r>
        <w:rPr>
          <w:rFonts w:hint="eastAsia"/>
        </w:rPr>
        <w:t>轉出</w:t>
      </w:r>
    </w:p>
    <w:p w:rsidR="005B2E27" w:rsidRPr="005B2E27" w:rsidRDefault="005B2E27" w:rsidP="005B2E27">
      <w:pPr>
        <w:pStyle w:val="ad"/>
        <w:ind w:left="240" w:hanging="240"/>
      </w:pPr>
      <w:r w:rsidRPr="005B2E27">
        <w:t>import java.io.File;</w:t>
      </w:r>
    </w:p>
    <w:p w:rsidR="005B2E27" w:rsidRPr="005B2E27" w:rsidRDefault="005B2E27" w:rsidP="005B2E27">
      <w:pPr>
        <w:pStyle w:val="ad"/>
        <w:ind w:left="240" w:hanging="240"/>
      </w:pPr>
      <w:r w:rsidRPr="005B2E27">
        <w:t>import java.io.FileInputStream;</w:t>
      </w:r>
    </w:p>
    <w:p w:rsidR="005B2E27" w:rsidRPr="005B2E27" w:rsidRDefault="005B2E27" w:rsidP="005B2E27">
      <w:pPr>
        <w:pStyle w:val="ad"/>
        <w:ind w:left="240" w:hanging="240"/>
      </w:pPr>
      <w:r w:rsidRPr="005B2E27">
        <w:t>import java.io.ObjectInputStream;</w:t>
      </w:r>
    </w:p>
    <w:p w:rsidR="005B2E27" w:rsidRPr="005B2E27" w:rsidRDefault="005B2E27" w:rsidP="005B2E27">
      <w:pPr>
        <w:pStyle w:val="ad"/>
        <w:ind w:left="240" w:hanging="240"/>
      </w:pPr>
      <w:r w:rsidRPr="005B2E27">
        <w:t>import java.io.Serializable;</w:t>
      </w:r>
    </w:p>
    <w:p w:rsidR="005B2E27" w:rsidRPr="005B2E27" w:rsidRDefault="005B2E27" w:rsidP="005B2E27">
      <w:pPr>
        <w:pStyle w:val="ad"/>
        <w:ind w:left="240" w:hanging="240"/>
      </w:pPr>
    </w:p>
    <w:p w:rsidR="005B2E27" w:rsidRPr="005B2E27" w:rsidRDefault="005B2E27" w:rsidP="005B2E27">
      <w:pPr>
        <w:pStyle w:val="ad"/>
        <w:ind w:left="240" w:hanging="240"/>
      </w:pPr>
      <w:r w:rsidRPr="005B2E27">
        <w:t>public class ObjectInput {</w:t>
      </w:r>
    </w:p>
    <w:p w:rsidR="005B2E27" w:rsidRPr="005B2E27" w:rsidRDefault="005B2E27" w:rsidP="005B2E27">
      <w:pPr>
        <w:pStyle w:val="ad"/>
        <w:ind w:left="240" w:hanging="240"/>
      </w:pPr>
      <w:r w:rsidRPr="005B2E27">
        <w:tab/>
        <w:t>public static void main(String[] args) throws Exception{</w:t>
      </w:r>
    </w:p>
    <w:p w:rsidR="005B2E27" w:rsidRPr="005B2E27" w:rsidRDefault="005B2E27" w:rsidP="005B2E27">
      <w:pPr>
        <w:pStyle w:val="ad"/>
        <w:ind w:left="240" w:hanging="240"/>
      </w:pPr>
      <w:bookmarkStart w:id="74" w:name="_GoBack"/>
      <w:bookmarkEnd w:id="74"/>
      <w:r w:rsidRPr="005B2E27">
        <w:tab/>
      </w:r>
      <w:r w:rsidRPr="005B2E27">
        <w:tab/>
        <w:t>File file = new File("D:\\person.txt");</w:t>
      </w:r>
    </w:p>
    <w:p w:rsidR="005B2E27" w:rsidRPr="005B2E27" w:rsidRDefault="005B2E27" w:rsidP="005B2E27">
      <w:pPr>
        <w:pStyle w:val="ad"/>
        <w:ind w:left="240" w:hanging="240"/>
      </w:pPr>
      <w:r w:rsidRPr="005B2E27">
        <w:tab/>
      </w:r>
      <w:r w:rsidRPr="005B2E27">
        <w:tab/>
        <w:t>ObjectInputStream ois = new ObjectInputStream(new FileInputStream(file));</w:t>
      </w:r>
    </w:p>
    <w:p w:rsidR="005B2E27" w:rsidRPr="005B2E27" w:rsidRDefault="005B2E27" w:rsidP="005B2E27">
      <w:pPr>
        <w:pStyle w:val="ad"/>
        <w:ind w:left="240" w:hanging="240"/>
      </w:pPr>
      <w:r w:rsidRPr="005B2E27">
        <w:tab/>
      </w:r>
      <w:r w:rsidRPr="005B2E27">
        <w:tab/>
        <w:t>Object obj = ois.readObject();</w:t>
      </w:r>
    </w:p>
    <w:p w:rsidR="005B2E27" w:rsidRPr="005B2E27" w:rsidRDefault="005B2E27" w:rsidP="005B2E27">
      <w:pPr>
        <w:pStyle w:val="ad"/>
        <w:ind w:left="240" w:hanging="240"/>
      </w:pPr>
      <w:r w:rsidRPr="005B2E27">
        <w:tab/>
      </w:r>
      <w:r w:rsidRPr="005B2E27">
        <w:tab/>
        <w:t>System.out.println(obj);</w:t>
      </w:r>
    </w:p>
    <w:p w:rsidR="005B2E27" w:rsidRPr="005B2E27" w:rsidRDefault="005B2E27" w:rsidP="005B2E27">
      <w:pPr>
        <w:pStyle w:val="ad"/>
        <w:ind w:left="240" w:hanging="240"/>
      </w:pPr>
      <w:r w:rsidRPr="005B2E27">
        <w:tab/>
      </w:r>
      <w:r w:rsidRPr="005B2E27">
        <w:tab/>
        <w:t>ois.close();</w:t>
      </w:r>
    </w:p>
    <w:p w:rsidR="005B2E27" w:rsidRPr="005B2E27" w:rsidRDefault="005B2E27" w:rsidP="005B2E27">
      <w:pPr>
        <w:pStyle w:val="ad"/>
        <w:ind w:left="240" w:hanging="240"/>
      </w:pPr>
      <w:r w:rsidRPr="005B2E27">
        <w:tab/>
        <w:t>}</w:t>
      </w:r>
    </w:p>
    <w:p w:rsidR="005B2E27" w:rsidRPr="005B2E27" w:rsidRDefault="005B2E27" w:rsidP="005B2E27">
      <w:pPr>
        <w:pStyle w:val="ad"/>
        <w:ind w:left="240" w:hanging="240"/>
      </w:pPr>
      <w:r w:rsidRPr="005B2E27">
        <w:t>}</w:t>
      </w:r>
    </w:p>
    <w:p w:rsidR="006A3944" w:rsidRPr="006A3944" w:rsidRDefault="006A3944" w:rsidP="006A3944">
      <w:pPr>
        <w:pStyle w:val="af0"/>
        <w:ind w:firstLine="240"/>
      </w:pPr>
    </w:p>
    <w:sectPr w:rsidR="006A3944" w:rsidRPr="006A3944" w:rsidSect="00CF266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 w:code="9"/>
      <w:pgMar w:top="567" w:right="567" w:bottom="567" w:left="567" w:header="284" w:footer="284" w:gutter="0"/>
      <w:cols w:num="2" w:sep="1" w:space="620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3F0" w:rsidRDefault="00AF03F0" w:rsidP="00697497">
      <w:pPr>
        <w:ind w:firstLine="240"/>
      </w:pPr>
      <w:r>
        <w:separator/>
      </w:r>
    </w:p>
  </w:endnote>
  <w:endnote w:type="continuationSeparator" w:id="0">
    <w:p w:rsidR="00AF03F0" w:rsidRDefault="00AF03F0" w:rsidP="00697497">
      <w:pPr>
        <w:ind w:firstLine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全真新中明">
    <w:altName w:val="微軟正黑體"/>
    <w:charset w:val="88"/>
    <w:family w:val="modern"/>
    <w:pitch w:val="fixed"/>
    <w:sig w:usb0="00000000" w:usb1="08080000" w:usb2="00000010" w:usb3="00000000" w:csb0="00100000" w:csb1="00000000"/>
  </w:font>
  <w:font w:name="新細明體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全真中明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細明體">
    <w:altName w:val="MingLiU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 w:rsidP="00FE4C2D">
    <w:pPr>
      <w:pStyle w:val="a9"/>
    </w:pPr>
    <w:r>
      <w:rPr>
        <w:rStyle w:val="a8"/>
      </w:rPr>
      <w:t xml:space="preserve">–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B2E27">
      <w:rPr>
        <w:rStyle w:val="a8"/>
      </w:rPr>
      <w:t>2</w:t>
    </w:r>
    <w:r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 w:rsidP="00FE4C2D">
    <w:pPr>
      <w:pStyle w:val="a9"/>
    </w:pPr>
    <w:r>
      <w:rPr>
        <w:rStyle w:val="a8"/>
      </w:rPr>
      <w:t xml:space="preserve">– </w:t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B2E27">
      <w:rPr>
        <w:rStyle w:val="a8"/>
      </w:rPr>
      <w:t>5</w:t>
    </w:r>
    <w:r>
      <w:rPr>
        <w:rStyle w:val="a8"/>
      </w:rPr>
      <w:fldChar w:fldCharType="end"/>
    </w:r>
    <w:r>
      <w:rPr>
        <w:rStyle w:val="a8"/>
      </w:rPr>
      <w:t xml:space="preserve"> 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3F0" w:rsidRDefault="00AF03F0" w:rsidP="00697497">
      <w:pPr>
        <w:ind w:firstLine="240"/>
      </w:pPr>
      <w:r>
        <w:separator/>
      </w:r>
    </w:p>
  </w:footnote>
  <w:footnote w:type="continuationSeparator" w:id="0">
    <w:p w:rsidR="00AF03F0" w:rsidRDefault="00AF03F0" w:rsidP="00697497">
      <w:pPr>
        <w:ind w:firstLine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 w:rsidP="00FE4C2D">
    <w:pPr>
      <w:pStyle w:val="a7"/>
      <w:ind w:left="567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798F" w:rsidRDefault="006C798F">
    <w:pPr>
      <w:pStyle w:val="a7"/>
      <w:ind w:right="56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34808"/>
    <w:multiLevelType w:val="hybridMultilevel"/>
    <w:tmpl w:val="5AEA34BA"/>
    <w:lvl w:ilvl="0" w:tplc="B0D09220">
      <w:start w:val="1"/>
      <w:numFmt w:val="bullet"/>
      <w:pStyle w:val="5"/>
      <w:lvlText w:val=""/>
      <w:lvlJc w:val="left"/>
      <w:pPr>
        <w:tabs>
          <w:tab w:val="num" w:pos="1247"/>
        </w:tabs>
        <w:ind w:left="1247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E982D32"/>
    <w:multiLevelType w:val="multilevel"/>
    <w:tmpl w:val="1F22B6B4"/>
    <w:lvl w:ilvl="0">
      <w:start w:val="1"/>
      <w:numFmt w:val="decimal"/>
      <w:lvlText w:val="CH %1  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1">
      <w:start w:val="1"/>
      <w:numFmt w:val="decimal"/>
      <w:lvlText w:val="%2."/>
      <w:lvlJc w:val="right"/>
      <w:pPr>
        <w:tabs>
          <w:tab w:val="num" w:pos="-341"/>
        </w:tabs>
        <w:ind w:left="567" w:hanging="113"/>
      </w:pPr>
      <w:rPr>
        <w:rFonts w:cs="Times New Roman" w:hint="eastAsia"/>
      </w:rPr>
    </w:lvl>
    <w:lvl w:ilvl="2">
      <w:start w:val="1"/>
      <w:numFmt w:val="decimal"/>
      <w:lvlText w:val="%3)"/>
      <w:lvlJc w:val="right"/>
      <w:pPr>
        <w:tabs>
          <w:tab w:val="num" w:pos="680"/>
        </w:tabs>
        <w:ind w:left="680" w:hanging="113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3">
      <w:start w:val="1"/>
      <w:numFmt w:val="decimal"/>
      <w:lvlText w:val="%4."/>
      <w:lvlJc w:val="right"/>
      <w:pPr>
        <w:tabs>
          <w:tab w:val="num" w:pos="794"/>
        </w:tabs>
        <w:ind w:left="794" w:hanging="114"/>
      </w:pPr>
      <w:rPr>
        <w:rFonts w:cs="Times New Roman" w:hint="eastAsia"/>
      </w:rPr>
    </w:lvl>
    <w:lvl w:ilvl="4">
      <w:start w:val="1"/>
      <w:numFmt w:val="decimal"/>
      <w:lvlText w:val="%5)"/>
      <w:lvlJc w:val="right"/>
      <w:pPr>
        <w:tabs>
          <w:tab w:val="num" w:pos="907"/>
        </w:tabs>
        <w:ind w:left="907" w:hanging="113"/>
      </w:pPr>
      <w:rPr>
        <w:rFonts w:cs="Times New Roman" w:hint="eastAsia"/>
      </w:rPr>
    </w:lvl>
    <w:lvl w:ilvl="5">
      <w:start w:val="1"/>
      <w:numFmt w:val="lowerRoman"/>
      <w:lvlText w:val="%6."/>
      <w:lvlJc w:val="right"/>
      <w:pPr>
        <w:tabs>
          <w:tab w:val="num" w:pos="1021"/>
        </w:tabs>
        <w:ind w:left="1021" w:hanging="114"/>
      </w:pPr>
      <w:rPr>
        <w:rFonts w:cs="Times New Roman" w:hint="eastAsia"/>
      </w:rPr>
    </w:lvl>
    <w:lvl w:ilvl="6">
      <w:start w:val="1"/>
      <w:numFmt w:val="decimal"/>
      <w:lvlRestart w:val="0"/>
      <w:lvlText w:val="式(%7)"/>
      <w:lvlJc w:val="right"/>
      <w:pPr>
        <w:tabs>
          <w:tab w:val="num" w:pos="-134"/>
        </w:tabs>
        <w:ind w:left="1134" w:hanging="113"/>
      </w:pPr>
      <w:rPr>
        <w:rFonts w:cs="Times New Roman" w:hint="eastAsia"/>
      </w:rPr>
    </w:lvl>
    <w:lvl w:ilvl="7">
      <w:start w:val="1"/>
      <w:numFmt w:val="decimal"/>
      <w:lvlRestart w:val="0"/>
      <w:pStyle w:val="8"/>
      <w:lvlText w:val="表%8. 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  <w:lvl w:ilvl="8">
      <w:start w:val="1"/>
      <w:numFmt w:val="decimal"/>
      <w:lvlRestart w:val="0"/>
      <w:pStyle w:val="9"/>
      <w:lvlText w:val="圖%9."/>
      <w:lvlJc w:val="right"/>
      <w:pPr>
        <w:tabs>
          <w:tab w:val="num" w:pos="680"/>
        </w:tabs>
        <w:ind w:left="680" w:hanging="113"/>
      </w:pPr>
      <w:rPr>
        <w:rFonts w:cs="Times New Roman" w:hint="eastAsia"/>
      </w:rPr>
    </w:lvl>
  </w:abstractNum>
  <w:abstractNum w:abstractNumId="2" w15:restartNumberingAfterBreak="0">
    <w:nsid w:val="44A951B9"/>
    <w:multiLevelType w:val="hybridMultilevel"/>
    <w:tmpl w:val="DDACB60A"/>
    <w:lvl w:ilvl="0" w:tplc="8FBA4EFC">
      <w:start w:val="1"/>
      <w:numFmt w:val="bullet"/>
      <w:pStyle w:val="a"/>
      <w:lvlText w:val=""/>
      <w:lvlJc w:val="left"/>
      <w:pPr>
        <w:tabs>
          <w:tab w:val="num" w:pos="340"/>
        </w:tabs>
        <w:ind w:left="340" w:hanging="5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3135A10"/>
    <w:multiLevelType w:val="hybridMultilevel"/>
    <w:tmpl w:val="FC2A6BD6"/>
    <w:lvl w:ilvl="0" w:tplc="9F2CF452">
      <w:start w:val="1"/>
      <w:numFmt w:val="bullet"/>
      <w:pStyle w:val="3"/>
      <w:lvlText w:val=""/>
      <w:lvlJc w:val="left"/>
      <w:pPr>
        <w:tabs>
          <w:tab w:val="num" w:pos="794"/>
        </w:tabs>
        <w:ind w:left="794" w:hanging="57"/>
      </w:pPr>
      <w:rPr>
        <w:rFonts w:ascii="Wingdings" w:hAnsi="Wingdings" w:hint="default"/>
      </w:rPr>
    </w:lvl>
    <w:lvl w:ilvl="1" w:tplc="7DA6A5D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185E23F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B62AFEEC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C723F66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7B585584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984E080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4462EFE4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A0E032CA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45B68DB"/>
    <w:multiLevelType w:val="hybridMultilevel"/>
    <w:tmpl w:val="AA1687AE"/>
    <w:lvl w:ilvl="0" w:tplc="7174118A">
      <w:start w:val="1"/>
      <w:numFmt w:val="bullet"/>
      <w:pStyle w:val="4"/>
      <w:lvlText w:val=""/>
      <w:lvlJc w:val="left"/>
      <w:pPr>
        <w:tabs>
          <w:tab w:val="num" w:pos="1021"/>
        </w:tabs>
        <w:ind w:left="1021" w:hanging="57"/>
      </w:pPr>
      <w:rPr>
        <w:rFonts w:ascii="Wingdings" w:hAnsi="Wingdings" w:hint="default"/>
      </w:rPr>
    </w:lvl>
    <w:lvl w:ilvl="1" w:tplc="5442B98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7D70C68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316453E4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E52081D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A3348C70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449C9D28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A942EE02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835E1A02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56F288C"/>
    <w:multiLevelType w:val="hybridMultilevel"/>
    <w:tmpl w:val="F25E91F0"/>
    <w:lvl w:ilvl="0" w:tplc="C36243BA">
      <w:start w:val="1"/>
      <w:numFmt w:val="bullet"/>
      <w:pStyle w:val="2"/>
      <w:lvlText w:val=""/>
      <w:lvlJc w:val="left"/>
      <w:pPr>
        <w:tabs>
          <w:tab w:val="num" w:pos="567"/>
        </w:tabs>
        <w:ind w:left="567" w:hanging="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4B76AB6"/>
    <w:multiLevelType w:val="multilevel"/>
    <w:tmpl w:val="448408A0"/>
    <w:lvl w:ilvl="0">
      <w:start w:val="1"/>
      <w:numFmt w:val="decimal"/>
      <w:pStyle w:val="a0"/>
      <w:lvlText w:val="%1."/>
      <w:lvlJc w:val="right"/>
      <w:pPr>
        <w:tabs>
          <w:tab w:val="num" w:pos="397"/>
        </w:tabs>
        <w:ind w:left="397" w:hanging="113"/>
      </w:pPr>
      <w:rPr>
        <w:rFonts w:cs="Times New Roman" w:hint="eastAsia"/>
      </w:rPr>
    </w:lvl>
    <w:lvl w:ilvl="1">
      <w:start w:val="1"/>
      <w:numFmt w:val="decimal"/>
      <w:pStyle w:val="20"/>
      <w:lvlText w:val="(%2)"/>
      <w:lvlJc w:val="right"/>
      <w:pPr>
        <w:tabs>
          <w:tab w:val="num" w:pos="624"/>
        </w:tabs>
        <w:ind w:left="624" w:hanging="114"/>
      </w:pPr>
      <w:rPr>
        <w:rFonts w:cs="Times New Roman" w:hint="eastAsia"/>
      </w:rPr>
    </w:lvl>
    <w:lvl w:ilvl="2">
      <w:start w:val="1"/>
      <w:numFmt w:val="decimal"/>
      <w:pStyle w:val="30"/>
      <w:lvlText w:val="%3)"/>
      <w:lvlJc w:val="right"/>
      <w:pPr>
        <w:tabs>
          <w:tab w:val="num" w:pos="851"/>
        </w:tabs>
        <w:ind w:left="851" w:hanging="114"/>
      </w:pPr>
      <w:rPr>
        <w:rFonts w:cs="Times New Roman" w:hint="eastAsia"/>
      </w:rPr>
    </w:lvl>
    <w:lvl w:ilvl="3">
      <w:start w:val="1"/>
      <w:numFmt w:val="decimal"/>
      <w:pStyle w:val="40"/>
      <w:lvlText w:val="%4-"/>
      <w:lvlJc w:val="right"/>
      <w:pPr>
        <w:tabs>
          <w:tab w:val="num" w:pos="1077"/>
        </w:tabs>
        <w:ind w:left="1077" w:hanging="113"/>
      </w:pPr>
      <w:rPr>
        <w:rFonts w:cs="Times New Roman" w:hint="eastAsia"/>
      </w:rPr>
    </w:lvl>
    <w:lvl w:ilvl="4">
      <w:start w:val="1"/>
      <w:numFmt w:val="decimal"/>
      <w:pStyle w:val="50"/>
      <w:lvlText w:val="%5]"/>
      <w:lvlJc w:val="right"/>
      <w:pPr>
        <w:tabs>
          <w:tab w:val="num" w:pos="1304"/>
        </w:tabs>
        <w:ind w:left="1304" w:hanging="113"/>
      </w:pPr>
      <w:rPr>
        <w:rFonts w:cs="Times New Roman" w:hint="eastAsia"/>
      </w:r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cs="Times New Roman" w:hint="eastAsia"/>
      </w:rPr>
    </w:lvl>
    <w:lvl w:ilvl="7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  <w:lvl w:ilvl="8">
      <w:start w:val="1"/>
      <w:numFmt w:val="none"/>
      <w:lvlText w:val=""/>
      <w:lvlJc w:val="left"/>
      <w:pPr>
        <w:tabs>
          <w:tab w:val="num" w:pos="-340"/>
        </w:tabs>
        <w:ind w:left="0" w:firstLine="0"/>
      </w:pPr>
      <w:rPr>
        <w:rFonts w:cs="Times New Roman" w:hint="eastAsia"/>
      </w:rPr>
    </w:lvl>
  </w:abstractNum>
  <w:abstractNum w:abstractNumId="7" w15:restartNumberingAfterBreak="0">
    <w:nsid w:val="7B9F468F"/>
    <w:multiLevelType w:val="singleLevel"/>
    <w:tmpl w:val="EDB61496"/>
    <w:lvl w:ilvl="0">
      <w:start w:val="1"/>
      <w:numFmt w:val="decimal"/>
      <w:pStyle w:val="a1"/>
      <w:lvlText w:val="表5-%1"/>
      <w:lvlJc w:val="left"/>
      <w:pPr>
        <w:tabs>
          <w:tab w:val="num" w:pos="720"/>
        </w:tabs>
        <w:ind w:left="0" w:firstLine="0"/>
      </w:pPr>
      <w:rPr>
        <w:rFonts w:ascii="全真新中明" w:eastAsia="全真新中明" w:hint="eastAsia"/>
        <w:b w:val="0"/>
        <w:i w:val="0"/>
        <w:sz w:val="20"/>
      </w:rPr>
    </w:lvl>
  </w:abstractNum>
  <w:abstractNum w:abstractNumId="8" w15:restartNumberingAfterBreak="0">
    <w:nsid w:val="7BF07D20"/>
    <w:multiLevelType w:val="multilevel"/>
    <w:tmpl w:val="2F727A90"/>
    <w:lvl w:ilvl="0">
      <w:start w:val="1"/>
      <w:numFmt w:val="decimal"/>
      <w:pStyle w:val="1"/>
      <w:lvlText w:val="CH %1"/>
      <w:lvlJc w:val="right"/>
      <w:pPr>
        <w:tabs>
          <w:tab w:val="num" w:pos="1361"/>
        </w:tabs>
        <w:ind w:left="1361" w:hanging="340"/>
      </w:pPr>
      <w:rPr>
        <w:rFonts w:hint="eastAsia"/>
      </w:rPr>
    </w:lvl>
    <w:lvl w:ilvl="1">
      <w:start w:val="1"/>
      <w:numFmt w:val="decimal"/>
      <w:pStyle w:val="21"/>
      <w:lvlText w:val="%2."/>
      <w:lvlJc w:val="right"/>
      <w:pPr>
        <w:tabs>
          <w:tab w:val="num" w:pos="567"/>
        </w:tabs>
        <w:ind w:left="567" w:hanging="113"/>
      </w:pPr>
      <w:rPr>
        <w:rFonts w:hint="eastAsia"/>
      </w:rPr>
    </w:lvl>
    <w:lvl w:ilvl="2">
      <w:start w:val="1"/>
      <w:numFmt w:val="decimal"/>
      <w:pStyle w:val="31"/>
      <w:lvlText w:val="%3)"/>
      <w:lvlJc w:val="right"/>
      <w:pPr>
        <w:tabs>
          <w:tab w:val="num" w:pos="794"/>
        </w:tabs>
        <w:ind w:left="794" w:hanging="114"/>
      </w:pPr>
      <w:rPr>
        <w:rFonts w:hint="eastAsia"/>
      </w:rPr>
    </w:lvl>
    <w:lvl w:ilvl="3">
      <w:start w:val="1"/>
      <w:numFmt w:val="decimal"/>
      <w:pStyle w:val="41"/>
      <w:lvlText w:val="%4."/>
      <w:lvlJc w:val="right"/>
      <w:pPr>
        <w:tabs>
          <w:tab w:val="num" w:pos="1021"/>
        </w:tabs>
        <w:ind w:left="1021" w:hanging="114"/>
      </w:pPr>
      <w:rPr>
        <w:rFonts w:hint="eastAsia"/>
      </w:rPr>
    </w:lvl>
    <w:lvl w:ilvl="4">
      <w:start w:val="1"/>
      <w:numFmt w:val="decimal"/>
      <w:pStyle w:val="51"/>
      <w:lvlText w:val="%5)"/>
      <w:lvlJc w:val="right"/>
      <w:pPr>
        <w:tabs>
          <w:tab w:val="num" w:pos="1247"/>
        </w:tabs>
        <w:ind w:left="1247" w:hanging="113"/>
      </w:pPr>
      <w:rPr>
        <w:rFonts w:hint="eastAsia"/>
      </w:rPr>
    </w:lvl>
    <w:lvl w:ilvl="5">
      <w:start w:val="1"/>
      <w:numFmt w:val="lowerRoman"/>
      <w:pStyle w:val="6"/>
      <w:lvlText w:val="%6."/>
      <w:lvlJc w:val="right"/>
      <w:pPr>
        <w:tabs>
          <w:tab w:val="num" w:pos="1474"/>
        </w:tabs>
        <w:ind w:left="1474" w:hanging="113"/>
      </w:pPr>
      <w:rPr>
        <w:rFonts w:hint="eastAsia"/>
      </w:rPr>
    </w:lvl>
    <w:lvl w:ilvl="6">
      <w:start w:val="1"/>
      <w:numFmt w:val="decimal"/>
      <w:lvlRestart w:val="1"/>
      <w:pStyle w:val="7"/>
      <w:lvlText w:val="式%7"/>
      <w:lvlJc w:val="right"/>
      <w:pPr>
        <w:tabs>
          <w:tab w:val="num" w:pos="1134"/>
        </w:tabs>
        <w:ind w:left="1134" w:hanging="57"/>
      </w:pPr>
      <w:rPr>
        <w:rFonts w:hint="eastAsia"/>
      </w:rPr>
    </w:lvl>
    <w:lvl w:ilvl="7">
      <w:start w:val="1"/>
      <w:numFmt w:val="decimal"/>
      <w:lvlRestart w:val="0"/>
      <w:lvlText w:val="表%8."/>
      <w:lvlJc w:val="center"/>
      <w:pPr>
        <w:tabs>
          <w:tab w:val="num" w:pos="851"/>
        </w:tabs>
        <w:ind w:left="851" w:hanging="114"/>
      </w:pPr>
      <w:rPr>
        <w:rFonts w:hint="eastAsia"/>
      </w:rPr>
    </w:lvl>
    <w:lvl w:ilvl="8">
      <w:start w:val="1"/>
      <w:numFmt w:val="decimal"/>
      <w:lvlRestart w:val="1"/>
      <w:lvlText w:val="圖%9."/>
      <w:lvlJc w:val="right"/>
      <w:pPr>
        <w:tabs>
          <w:tab w:val="num" w:pos="851"/>
        </w:tabs>
        <w:ind w:left="851" w:hanging="11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mirrorMargins/>
  <w:bordersDoNotSurroundHeader/>
  <w:bordersDoNotSurroundFooter/>
  <w:attachedTemplate r:id="rId1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stylePaneSortMethod w:val="0000"/>
  <w:defaultTabStop w:val="480"/>
  <w:autoHyphenation/>
  <w:evenAndOddHeaders/>
  <w:drawingGridHorizontalSpacing w:val="100"/>
  <w:drawingGridVerticalSpacing w:val="200"/>
  <w:displayHorizontalDrawingGridEvery w:val="0"/>
  <w:displayVerticalDrawingGridEvery w:val="2"/>
  <w:characterSpacingControl w:val="compressPunctuation"/>
  <w:noLineBreaksAfter w:lang="zh-TW" w:val="([{£¥‘“‵〈《「『【〔〝︵︷︹︻︽︿﹁﹃﹙﹛﹝（｛"/>
  <w:noLineBreaksBefore w:lang="zh-TW" w:val="!),.:;?]}¢°·–—’”•‥…‧′╴、。〉》」』】〕〞︰︱︳︴︶︸︺︼︾﹀﹂﹄﹏﹐﹑﹒﹔﹕﹖﹗﹚﹜﹞！），．：；？｜｝､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463C59"/>
    <w:rsid w:val="0000071F"/>
    <w:rsid w:val="00001482"/>
    <w:rsid w:val="00001939"/>
    <w:rsid w:val="000042E1"/>
    <w:rsid w:val="000055CF"/>
    <w:rsid w:val="0000585C"/>
    <w:rsid w:val="00006D22"/>
    <w:rsid w:val="000101DB"/>
    <w:rsid w:val="000108BA"/>
    <w:rsid w:val="0001116F"/>
    <w:rsid w:val="0001123C"/>
    <w:rsid w:val="00012460"/>
    <w:rsid w:val="00012C44"/>
    <w:rsid w:val="0001371F"/>
    <w:rsid w:val="0001735A"/>
    <w:rsid w:val="00017E35"/>
    <w:rsid w:val="00021380"/>
    <w:rsid w:val="000213F4"/>
    <w:rsid w:val="00021BB2"/>
    <w:rsid w:val="00023EB9"/>
    <w:rsid w:val="00024B76"/>
    <w:rsid w:val="00025922"/>
    <w:rsid w:val="000270A0"/>
    <w:rsid w:val="00030851"/>
    <w:rsid w:val="000308AA"/>
    <w:rsid w:val="000339B8"/>
    <w:rsid w:val="00033DBD"/>
    <w:rsid w:val="0003553C"/>
    <w:rsid w:val="00037CDF"/>
    <w:rsid w:val="00037F92"/>
    <w:rsid w:val="000412D8"/>
    <w:rsid w:val="0004150F"/>
    <w:rsid w:val="00042E98"/>
    <w:rsid w:val="0005200A"/>
    <w:rsid w:val="00054615"/>
    <w:rsid w:val="00057637"/>
    <w:rsid w:val="000576F5"/>
    <w:rsid w:val="000603C5"/>
    <w:rsid w:val="00060C6F"/>
    <w:rsid w:val="0006196A"/>
    <w:rsid w:val="00061DAC"/>
    <w:rsid w:val="00062964"/>
    <w:rsid w:val="0006337F"/>
    <w:rsid w:val="00064F30"/>
    <w:rsid w:val="000669BC"/>
    <w:rsid w:val="00067591"/>
    <w:rsid w:val="00070D96"/>
    <w:rsid w:val="00074C51"/>
    <w:rsid w:val="00074D9A"/>
    <w:rsid w:val="0007553E"/>
    <w:rsid w:val="000774B6"/>
    <w:rsid w:val="00080010"/>
    <w:rsid w:val="00081805"/>
    <w:rsid w:val="00084104"/>
    <w:rsid w:val="000921D9"/>
    <w:rsid w:val="000935BA"/>
    <w:rsid w:val="00095590"/>
    <w:rsid w:val="000968D0"/>
    <w:rsid w:val="00096F76"/>
    <w:rsid w:val="00097503"/>
    <w:rsid w:val="000A0468"/>
    <w:rsid w:val="000A3127"/>
    <w:rsid w:val="000A3332"/>
    <w:rsid w:val="000A3404"/>
    <w:rsid w:val="000A43FF"/>
    <w:rsid w:val="000A741E"/>
    <w:rsid w:val="000A7D31"/>
    <w:rsid w:val="000B0930"/>
    <w:rsid w:val="000B0FA4"/>
    <w:rsid w:val="000B158B"/>
    <w:rsid w:val="000B257F"/>
    <w:rsid w:val="000B2B98"/>
    <w:rsid w:val="000B3B35"/>
    <w:rsid w:val="000B5523"/>
    <w:rsid w:val="000B59D6"/>
    <w:rsid w:val="000B5DCD"/>
    <w:rsid w:val="000B6EA2"/>
    <w:rsid w:val="000B6FE2"/>
    <w:rsid w:val="000C1DE2"/>
    <w:rsid w:val="000C28F9"/>
    <w:rsid w:val="000C454E"/>
    <w:rsid w:val="000D0A65"/>
    <w:rsid w:val="000D2083"/>
    <w:rsid w:val="000D3BBC"/>
    <w:rsid w:val="000D4BCE"/>
    <w:rsid w:val="000E0C43"/>
    <w:rsid w:val="000E32B4"/>
    <w:rsid w:val="000E4176"/>
    <w:rsid w:val="000E4E47"/>
    <w:rsid w:val="000E758B"/>
    <w:rsid w:val="000E7C51"/>
    <w:rsid w:val="000F0E80"/>
    <w:rsid w:val="000F18E7"/>
    <w:rsid w:val="000F1C31"/>
    <w:rsid w:val="000F2F73"/>
    <w:rsid w:val="000F3048"/>
    <w:rsid w:val="000F38AA"/>
    <w:rsid w:val="000F487F"/>
    <w:rsid w:val="00100A88"/>
    <w:rsid w:val="00100ADB"/>
    <w:rsid w:val="0010245F"/>
    <w:rsid w:val="00104323"/>
    <w:rsid w:val="00107A2D"/>
    <w:rsid w:val="00110E35"/>
    <w:rsid w:val="00112CCE"/>
    <w:rsid w:val="00113DED"/>
    <w:rsid w:val="00115E36"/>
    <w:rsid w:val="00117430"/>
    <w:rsid w:val="00120155"/>
    <w:rsid w:val="00120229"/>
    <w:rsid w:val="001210D6"/>
    <w:rsid w:val="001219E0"/>
    <w:rsid w:val="001233DF"/>
    <w:rsid w:val="0012360E"/>
    <w:rsid w:val="00123F03"/>
    <w:rsid w:val="00124D98"/>
    <w:rsid w:val="00127401"/>
    <w:rsid w:val="001304E2"/>
    <w:rsid w:val="00133520"/>
    <w:rsid w:val="00134CB6"/>
    <w:rsid w:val="00137568"/>
    <w:rsid w:val="0013768E"/>
    <w:rsid w:val="00137B45"/>
    <w:rsid w:val="00137B7B"/>
    <w:rsid w:val="00141F32"/>
    <w:rsid w:val="001446A2"/>
    <w:rsid w:val="00144BE6"/>
    <w:rsid w:val="00145BB2"/>
    <w:rsid w:val="00146C7A"/>
    <w:rsid w:val="001474DC"/>
    <w:rsid w:val="00150F09"/>
    <w:rsid w:val="00151EA2"/>
    <w:rsid w:val="00152B17"/>
    <w:rsid w:val="00152CE6"/>
    <w:rsid w:val="00152F1A"/>
    <w:rsid w:val="00153BA0"/>
    <w:rsid w:val="00154BEF"/>
    <w:rsid w:val="00154EB0"/>
    <w:rsid w:val="00156094"/>
    <w:rsid w:val="00164060"/>
    <w:rsid w:val="001646EB"/>
    <w:rsid w:val="00165298"/>
    <w:rsid w:val="00165D7F"/>
    <w:rsid w:val="00166D85"/>
    <w:rsid w:val="00167A12"/>
    <w:rsid w:val="00171A78"/>
    <w:rsid w:val="0017437B"/>
    <w:rsid w:val="0017476E"/>
    <w:rsid w:val="00175CFB"/>
    <w:rsid w:val="0017612B"/>
    <w:rsid w:val="0018050C"/>
    <w:rsid w:val="001811FF"/>
    <w:rsid w:val="001833B5"/>
    <w:rsid w:val="001833FC"/>
    <w:rsid w:val="00184319"/>
    <w:rsid w:val="00184632"/>
    <w:rsid w:val="001846B4"/>
    <w:rsid w:val="001847B7"/>
    <w:rsid w:val="00184ADF"/>
    <w:rsid w:val="001851E7"/>
    <w:rsid w:val="001852C6"/>
    <w:rsid w:val="00185E46"/>
    <w:rsid w:val="0018681A"/>
    <w:rsid w:val="001877A2"/>
    <w:rsid w:val="00187987"/>
    <w:rsid w:val="00190A36"/>
    <w:rsid w:val="001915A4"/>
    <w:rsid w:val="00191DA3"/>
    <w:rsid w:val="001927AF"/>
    <w:rsid w:val="001939F9"/>
    <w:rsid w:val="00194547"/>
    <w:rsid w:val="00196975"/>
    <w:rsid w:val="001973A3"/>
    <w:rsid w:val="001A1002"/>
    <w:rsid w:val="001A1BB1"/>
    <w:rsid w:val="001A1E31"/>
    <w:rsid w:val="001A21B8"/>
    <w:rsid w:val="001A21C1"/>
    <w:rsid w:val="001A22A8"/>
    <w:rsid w:val="001A2458"/>
    <w:rsid w:val="001A2F30"/>
    <w:rsid w:val="001A32C2"/>
    <w:rsid w:val="001A492B"/>
    <w:rsid w:val="001A63DC"/>
    <w:rsid w:val="001A65B9"/>
    <w:rsid w:val="001B051E"/>
    <w:rsid w:val="001B0981"/>
    <w:rsid w:val="001B1180"/>
    <w:rsid w:val="001B15E5"/>
    <w:rsid w:val="001B40B5"/>
    <w:rsid w:val="001C0831"/>
    <w:rsid w:val="001C166E"/>
    <w:rsid w:val="001C2DCA"/>
    <w:rsid w:val="001C38D5"/>
    <w:rsid w:val="001C4222"/>
    <w:rsid w:val="001C7DC4"/>
    <w:rsid w:val="001D0BC9"/>
    <w:rsid w:val="001D10F3"/>
    <w:rsid w:val="001D1A86"/>
    <w:rsid w:val="001D3DB6"/>
    <w:rsid w:val="001E031E"/>
    <w:rsid w:val="001E1207"/>
    <w:rsid w:val="001E16DF"/>
    <w:rsid w:val="001E199E"/>
    <w:rsid w:val="001E36B8"/>
    <w:rsid w:val="001E45C0"/>
    <w:rsid w:val="001E5DE8"/>
    <w:rsid w:val="001F0ECB"/>
    <w:rsid w:val="001F200A"/>
    <w:rsid w:val="001F4B5F"/>
    <w:rsid w:val="001F5FEB"/>
    <w:rsid w:val="001F6387"/>
    <w:rsid w:val="001F6647"/>
    <w:rsid w:val="001F7A74"/>
    <w:rsid w:val="001F7FD2"/>
    <w:rsid w:val="00200022"/>
    <w:rsid w:val="0020171A"/>
    <w:rsid w:val="00201E4F"/>
    <w:rsid w:val="00203318"/>
    <w:rsid w:val="0020343A"/>
    <w:rsid w:val="00204E9F"/>
    <w:rsid w:val="002054F7"/>
    <w:rsid w:val="002055A5"/>
    <w:rsid w:val="00211DBA"/>
    <w:rsid w:val="00212061"/>
    <w:rsid w:val="00212ABE"/>
    <w:rsid w:val="00214C3D"/>
    <w:rsid w:val="00222487"/>
    <w:rsid w:val="00225F0E"/>
    <w:rsid w:val="00227A22"/>
    <w:rsid w:val="0023178F"/>
    <w:rsid w:val="00233CB0"/>
    <w:rsid w:val="0023408B"/>
    <w:rsid w:val="002356F3"/>
    <w:rsid w:val="00236F6C"/>
    <w:rsid w:val="00244D81"/>
    <w:rsid w:val="00245DCA"/>
    <w:rsid w:val="00246950"/>
    <w:rsid w:val="00246D2B"/>
    <w:rsid w:val="002470D5"/>
    <w:rsid w:val="002503EB"/>
    <w:rsid w:val="00250A1C"/>
    <w:rsid w:val="00250B4B"/>
    <w:rsid w:val="00250FB5"/>
    <w:rsid w:val="002522C1"/>
    <w:rsid w:val="0025293E"/>
    <w:rsid w:val="00253BF9"/>
    <w:rsid w:val="00254287"/>
    <w:rsid w:val="00255246"/>
    <w:rsid w:val="00256067"/>
    <w:rsid w:val="0025709A"/>
    <w:rsid w:val="00260C7E"/>
    <w:rsid w:val="00260F1C"/>
    <w:rsid w:val="00263C14"/>
    <w:rsid w:val="00264BC1"/>
    <w:rsid w:val="002665E5"/>
    <w:rsid w:val="00266AFC"/>
    <w:rsid w:val="00273009"/>
    <w:rsid w:val="00274841"/>
    <w:rsid w:val="00274951"/>
    <w:rsid w:val="00274EA3"/>
    <w:rsid w:val="002757E5"/>
    <w:rsid w:val="0027733D"/>
    <w:rsid w:val="002806FC"/>
    <w:rsid w:val="00281C52"/>
    <w:rsid w:val="00281F09"/>
    <w:rsid w:val="002824A0"/>
    <w:rsid w:val="00282A06"/>
    <w:rsid w:val="00282A6C"/>
    <w:rsid w:val="00283F4F"/>
    <w:rsid w:val="0028584E"/>
    <w:rsid w:val="00285C91"/>
    <w:rsid w:val="00287A55"/>
    <w:rsid w:val="00287BF4"/>
    <w:rsid w:val="00292A55"/>
    <w:rsid w:val="002930CE"/>
    <w:rsid w:val="00294522"/>
    <w:rsid w:val="00296337"/>
    <w:rsid w:val="00296729"/>
    <w:rsid w:val="00296BF4"/>
    <w:rsid w:val="00297556"/>
    <w:rsid w:val="002A2F10"/>
    <w:rsid w:val="002A50F1"/>
    <w:rsid w:val="002A5723"/>
    <w:rsid w:val="002A5DEF"/>
    <w:rsid w:val="002A69A7"/>
    <w:rsid w:val="002A728F"/>
    <w:rsid w:val="002A73EC"/>
    <w:rsid w:val="002B05B1"/>
    <w:rsid w:val="002B0D52"/>
    <w:rsid w:val="002B3E02"/>
    <w:rsid w:val="002B4920"/>
    <w:rsid w:val="002B4B02"/>
    <w:rsid w:val="002B7ABD"/>
    <w:rsid w:val="002C1CDD"/>
    <w:rsid w:val="002C1CFF"/>
    <w:rsid w:val="002C2671"/>
    <w:rsid w:val="002C2D82"/>
    <w:rsid w:val="002C2E91"/>
    <w:rsid w:val="002C3F9E"/>
    <w:rsid w:val="002C587F"/>
    <w:rsid w:val="002C7AFC"/>
    <w:rsid w:val="002D053B"/>
    <w:rsid w:val="002D1CFE"/>
    <w:rsid w:val="002D28CE"/>
    <w:rsid w:val="002D41E6"/>
    <w:rsid w:val="002D5AE3"/>
    <w:rsid w:val="002D6273"/>
    <w:rsid w:val="002D6346"/>
    <w:rsid w:val="002D78C8"/>
    <w:rsid w:val="002E0456"/>
    <w:rsid w:val="002E2B99"/>
    <w:rsid w:val="002E7876"/>
    <w:rsid w:val="002F167E"/>
    <w:rsid w:val="002F2034"/>
    <w:rsid w:val="002F465F"/>
    <w:rsid w:val="002F5E39"/>
    <w:rsid w:val="00301186"/>
    <w:rsid w:val="0030274A"/>
    <w:rsid w:val="00302983"/>
    <w:rsid w:val="003038DB"/>
    <w:rsid w:val="00304425"/>
    <w:rsid w:val="0030671D"/>
    <w:rsid w:val="00307E8F"/>
    <w:rsid w:val="00307FAB"/>
    <w:rsid w:val="00315C41"/>
    <w:rsid w:val="00315C95"/>
    <w:rsid w:val="00315EB7"/>
    <w:rsid w:val="00316B6B"/>
    <w:rsid w:val="0031767B"/>
    <w:rsid w:val="003204D6"/>
    <w:rsid w:val="00320D54"/>
    <w:rsid w:val="003234C3"/>
    <w:rsid w:val="00323E43"/>
    <w:rsid w:val="00323FAB"/>
    <w:rsid w:val="00324983"/>
    <w:rsid w:val="0032505B"/>
    <w:rsid w:val="003252F7"/>
    <w:rsid w:val="00325D56"/>
    <w:rsid w:val="00326224"/>
    <w:rsid w:val="00326A90"/>
    <w:rsid w:val="00327C52"/>
    <w:rsid w:val="00332152"/>
    <w:rsid w:val="00332BF8"/>
    <w:rsid w:val="00341497"/>
    <w:rsid w:val="0034325B"/>
    <w:rsid w:val="00351153"/>
    <w:rsid w:val="003518A3"/>
    <w:rsid w:val="003542A3"/>
    <w:rsid w:val="003560B0"/>
    <w:rsid w:val="0035691C"/>
    <w:rsid w:val="0036428C"/>
    <w:rsid w:val="00364C91"/>
    <w:rsid w:val="00365163"/>
    <w:rsid w:val="00365406"/>
    <w:rsid w:val="00367D43"/>
    <w:rsid w:val="00370A28"/>
    <w:rsid w:val="00374AAF"/>
    <w:rsid w:val="00375428"/>
    <w:rsid w:val="00375609"/>
    <w:rsid w:val="0037785E"/>
    <w:rsid w:val="00382058"/>
    <w:rsid w:val="003826B2"/>
    <w:rsid w:val="003843C4"/>
    <w:rsid w:val="00387255"/>
    <w:rsid w:val="00390E2B"/>
    <w:rsid w:val="00392884"/>
    <w:rsid w:val="00392982"/>
    <w:rsid w:val="00392A20"/>
    <w:rsid w:val="00393DBE"/>
    <w:rsid w:val="0039670C"/>
    <w:rsid w:val="00396920"/>
    <w:rsid w:val="00396A19"/>
    <w:rsid w:val="003A1EAC"/>
    <w:rsid w:val="003A38D7"/>
    <w:rsid w:val="003A3F81"/>
    <w:rsid w:val="003A4489"/>
    <w:rsid w:val="003A4B68"/>
    <w:rsid w:val="003A5867"/>
    <w:rsid w:val="003A7B3E"/>
    <w:rsid w:val="003B0398"/>
    <w:rsid w:val="003B2215"/>
    <w:rsid w:val="003B490C"/>
    <w:rsid w:val="003B4C1E"/>
    <w:rsid w:val="003B666F"/>
    <w:rsid w:val="003B68F3"/>
    <w:rsid w:val="003B7AE2"/>
    <w:rsid w:val="003C021C"/>
    <w:rsid w:val="003C46C4"/>
    <w:rsid w:val="003C4935"/>
    <w:rsid w:val="003C6713"/>
    <w:rsid w:val="003C71D1"/>
    <w:rsid w:val="003D0FF4"/>
    <w:rsid w:val="003D5AF7"/>
    <w:rsid w:val="003D6972"/>
    <w:rsid w:val="003D6E55"/>
    <w:rsid w:val="003E18F9"/>
    <w:rsid w:val="003E1BA3"/>
    <w:rsid w:val="003E1DE4"/>
    <w:rsid w:val="003E27D1"/>
    <w:rsid w:val="003E30D7"/>
    <w:rsid w:val="003E396E"/>
    <w:rsid w:val="003E3D45"/>
    <w:rsid w:val="003E500C"/>
    <w:rsid w:val="003E5F93"/>
    <w:rsid w:val="003E68D3"/>
    <w:rsid w:val="003E6F0F"/>
    <w:rsid w:val="003F0067"/>
    <w:rsid w:val="003F2C41"/>
    <w:rsid w:val="003F4CA0"/>
    <w:rsid w:val="003F5195"/>
    <w:rsid w:val="003F61A3"/>
    <w:rsid w:val="003F734E"/>
    <w:rsid w:val="00402882"/>
    <w:rsid w:val="00413362"/>
    <w:rsid w:val="004157E6"/>
    <w:rsid w:val="0041627F"/>
    <w:rsid w:val="004173A4"/>
    <w:rsid w:val="00420FDE"/>
    <w:rsid w:val="0042117B"/>
    <w:rsid w:val="00421C55"/>
    <w:rsid w:val="004224AE"/>
    <w:rsid w:val="00422DE7"/>
    <w:rsid w:val="00423029"/>
    <w:rsid w:val="004236C1"/>
    <w:rsid w:val="00424A4C"/>
    <w:rsid w:val="00424D35"/>
    <w:rsid w:val="00426510"/>
    <w:rsid w:val="00427AD7"/>
    <w:rsid w:val="00430D44"/>
    <w:rsid w:val="00432285"/>
    <w:rsid w:val="00434E76"/>
    <w:rsid w:val="0043570B"/>
    <w:rsid w:val="004369A4"/>
    <w:rsid w:val="004410C0"/>
    <w:rsid w:val="00441E6F"/>
    <w:rsid w:val="004424EC"/>
    <w:rsid w:val="0044421F"/>
    <w:rsid w:val="00444427"/>
    <w:rsid w:val="00446BC1"/>
    <w:rsid w:val="00447862"/>
    <w:rsid w:val="004508C0"/>
    <w:rsid w:val="004516E2"/>
    <w:rsid w:val="00453761"/>
    <w:rsid w:val="004542C6"/>
    <w:rsid w:val="00457AD2"/>
    <w:rsid w:val="00463C59"/>
    <w:rsid w:val="00464659"/>
    <w:rsid w:val="00466160"/>
    <w:rsid w:val="00470732"/>
    <w:rsid w:val="004714E4"/>
    <w:rsid w:val="00475897"/>
    <w:rsid w:val="00475993"/>
    <w:rsid w:val="004762B3"/>
    <w:rsid w:val="0047727D"/>
    <w:rsid w:val="004772A4"/>
    <w:rsid w:val="00481220"/>
    <w:rsid w:val="0048143B"/>
    <w:rsid w:val="004825C3"/>
    <w:rsid w:val="004872C1"/>
    <w:rsid w:val="00487747"/>
    <w:rsid w:val="004910C2"/>
    <w:rsid w:val="0049140F"/>
    <w:rsid w:val="00492C78"/>
    <w:rsid w:val="00496F63"/>
    <w:rsid w:val="00497498"/>
    <w:rsid w:val="004A00C7"/>
    <w:rsid w:val="004A1B15"/>
    <w:rsid w:val="004A21FC"/>
    <w:rsid w:val="004A2F66"/>
    <w:rsid w:val="004A379D"/>
    <w:rsid w:val="004A714E"/>
    <w:rsid w:val="004B0C21"/>
    <w:rsid w:val="004B1584"/>
    <w:rsid w:val="004B1F8B"/>
    <w:rsid w:val="004B2629"/>
    <w:rsid w:val="004B278B"/>
    <w:rsid w:val="004B2B9A"/>
    <w:rsid w:val="004B2C79"/>
    <w:rsid w:val="004B3A47"/>
    <w:rsid w:val="004B4510"/>
    <w:rsid w:val="004B4785"/>
    <w:rsid w:val="004B54BC"/>
    <w:rsid w:val="004B59DE"/>
    <w:rsid w:val="004B5B2D"/>
    <w:rsid w:val="004C047E"/>
    <w:rsid w:val="004C0D89"/>
    <w:rsid w:val="004C202C"/>
    <w:rsid w:val="004C2C73"/>
    <w:rsid w:val="004C3321"/>
    <w:rsid w:val="004C34D7"/>
    <w:rsid w:val="004C43D9"/>
    <w:rsid w:val="004C5457"/>
    <w:rsid w:val="004C7944"/>
    <w:rsid w:val="004D0527"/>
    <w:rsid w:val="004D1E3A"/>
    <w:rsid w:val="004D2306"/>
    <w:rsid w:val="004D3614"/>
    <w:rsid w:val="004D4F52"/>
    <w:rsid w:val="004D5097"/>
    <w:rsid w:val="004D5972"/>
    <w:rsid w:val="004D62D3"/>
    <w:rsid w:val="004D6DFA"/>
    <w:rsid w:val="004D7FFA"/>
    <w:rsid w:val="004E02EA"/>
    <w:rsid w:val="004E0573"/>
    <w:rsid w:val="004E3645"/>
    <w:rsid w:val="004E3DE6"/>
    <w:rsid w:val="004E5FAC"/>
    <w:rsid w:val="004E6907"/>
    <w:rsid w:val="004E7B18"/>
    <w:rsid w:val="004F0EB1"/>
    <w:rsid w:val="004F3F42"/>
    <w:rsid w:val="004F54E9"/>
    <w:rsid w:val="004F5613"/>
    <w:rsid w:val="004F5E0F"/>
    <w:rsid w:val="004F6087"/>
    <w:rsid w:val="004F652B"/>
    <w:rsid w:val="004F6962"/>
    <w:rsid w:val="004F713F"/>
    <w:rsid w:val="004F7D2A"/>
    <w:rsid w:val="00501224"/>
    <w:rsid w:val="0050212C"/>
    <w:rsid w:val="0050323D"/>
    <w:rsid w:val="00503CAE"/>
    <w:rsid w:val="0050465C"/>
    <w:rsid w:val="00506175"/>
    <w:rsid w:val="00506417"/>
    <w:rsid w:val="00506788"/>
    <w:rsid w:val="005068AA"/>
    <w:rsid w:val="00506CBF"/>
    <w:rsid w:val="0050719E"/>
    <w:rsid w:val="00510213"/>
    <w:rsid w:val="0051131D"/>
    <w:rsid w:val="0051134E"/>
    <w:rsid w:val="0051166B"/>
    <w:rsid w:val="0051577C"/>
    <w:rsid w:val="0051627F"/>
    <w:rsid w:val="00516659"/>
    <w:rsid w:val="00521A9C"/>
    <w:rsid w:val="005228F4"/>
    <w:rsid w:val="00523140"/>
    <w:rsid w:val="005265B4"/>
    <w:rsid w:val="005267C7"/>
    <w:rsid w:val="005268E4"/>
    <w:rsid w:val="00534D95"/>
    <w:rsid w:val="005355B2"/>
    <w:rsid w:val="00536130"/>
    <w:rsid w:val="005407FD"/>
    <w:rsid w:val="005418AB"/>
    <w:rsid w:val="00542AC6"/>
    <w:rsid w:val="00543085"/>
    <w:rsid w:val="00544180"/>
    <w:rsid w:val="00544285"/>
    <w:rsid w:val="005451E6"/>
    <w:rsid w:val="005456BC"/>
    <w:rsid w:val="00546999"/>
    <w:rsid w:val="005536A6"/>
    <w:rsid w:val="00553BD1"/>
    <w:rsid w:val="005552C9"/>
    <w:rsid w:val="00555B37"/>
    <w:rsid w:val="00560A0B"/>
    <w:rsid w:val="00561348"/>
    <w:rsid w:val="00561635"/>
    <w:rsid w:val="00562945"/>
    <w:rsid w:val="0056634E"/>
    <w:rsid w:val="00566C27"/>
    <w:rsid w:val="00567E4B"/>
    <w:rsid w:val="00567F6E"/>
    <w:rsid w:val="0057097C"/>
    <w:rsid w:val="00570B3E"/>
    <w:rsid w:val="005716B1"/>
    <w:rsid w:val="005741E5"/>
    <w:rsid w:val="00575972"/>
    <w:rsid w:val="00576696"/>
    <w:rsid w:val="00576E2F"/>
    <w:rsid w:val="00576EFB"/>
    <w:rsid w:val="005802C4"/>
    <w:rsid w:val="00582571"/>
    <w:rsid w:val="00582A55"/>
    <w:rsid w:val="005861B2"/>
    <w:rsid w:val="00592ECB"/>
    <w:rsid w:val="005957A7"/>
    <w:rsid w:val="00597211"/>
    <w:rsid w:val="005A1089"/>
    <w:rsid w:val="005A2B5C"/>
    <w:rsid w:val="005A3DFC"/>
    <w:rsid w:val="005A68F5"/>
    <w:rsid w:val="005A77AC"/>
    <w:rsid w:val="005B2E27"/>
    <w:rsid w:val="005B3633"/>
    <w:rsid w:val="005B372F"/>
    <w:rsid w:val="005B6C39"/>
    <w:rsid w:val="005B6DBE"/>
    <w:rsid w:val="005B7FB6"/>
    <w:rsid w:val="005C270D"/>
    <w:rsid w:val="005C3CEA"/>
    <w:rsid w:val="005C59A6"/>
    <w:rsid w:val="005C7B36"/>
    <w:rsid w:val="005D0081"/>
    <w:rsid w:val="005D00CA"/>
    <w:rsid w:val="005D6815"/>
    <w:rsid w:val="005D6956"/>
    <w:rsid w:val="005D71B0"/>
    <w:rsid w:val="005D7C6A"/>
    <w:rsid w:val="005E1990"/>
    <w:rsid w:val="005E4BEC"/>
    <w:rsid w:val="005E58B9"/>
    <w:rsid w:val="005E65C6"/>
    <w:rsid w:val="005E7DA2"/>
    <w:rsid w:val="005F153F"/>
    <w:rsid w:val="005F26CA"/>
    <w:rsid w:val="005F5816"/>
    <w:rsid w:val="005F6E60"/>
    <w:rsid w:val="005F7254"/>
    <w:rsid w:val="005F762B"/>
    <w:rsid w:val="006015B7"/>
    <w:rsid w:val="0060182D"/>
    <w:rsid w:val="006023F4"/>
    <w:rsid w:val="0060240F"/>
    <w:rsid w:val="00602D63"/>
    <w:rsid w:val="00607DF1"/>
    <w:rsid w:val="00614962"/>
    <w:rsid w:val="00614B48"/>
    <w:rsid w:val="00615E32"/>
    <w:rsid w:val="00616D69"/>
    <w:rsid w:val="0062191A"/>
    <w:rsid w:val="00623823"/>
    <w:rsid w:val="00623FE2"/>
    <w:rsid w:val="0062792D"/>
    <w:rsid w:val="00630333"/>
    <w:rsid w:val="0063108B"/>
    <w:rsid w:val="006316D4"/>
    <w:rsid w:val="006317E3"/>
    <w:rsid w:val="006404C3"/>
    <w:rsid w:val="0064080B"/>
    <w:rsid w:val="006449B7"/>
    <w:rsid w:val="00644D31"/>
    <w:rsid w:val="0064577F"/>
    <w:rsid w:val="006476B9"/>
    <w:rsid w:val="00647F01"/>
    <w:rsid w:val="006515DC"/>
    <w:rsid w:val="00651674"/>
    <w:rsid w:val="00652374"/>
    <w:rsid w:val="00653D33"/>
    <w:rsid w:val="00656269"/>
    <w:rsid w:val="00665BFC"/>
    <w:rsid w:val="00665C21"/>
    <w:rsid w:val="00666F1D"/>
    <w:rsid w:val="00670596"/>
    <w:rsid w:val="00672AC8"/>
    <w:rsid w:val="0067408C"/>
    <w:rsid w:val="00674711"/>
    <w:rsid w:val="00676779"/>
    <w:rsid w:val="0067729A"/>
    <w:rsid w:val="00677842"/>
    <w:rsid w:val="00680375"/>
    <w:rsid w:val="00682C3C"/>
    <w:rsid w:val="00683D25"/>
    <w:rsid w:val="006841AD"/>
    <w:rsid w:val="006859DF"/>
    <w:rsid w:val="00686133"/>
    <w:rsid w:val="00686DE2"/>
    <w:rsid w:val="00686FBA"/>
    <w:rsid w:val="006911D7"/>
    <w:rsid w:val="006932A6"/>
    <w:rsid w:val="006954CD"/>
    <w:rsid w:val="00695966"/>
    <w:rsid w:val="00695B85"/>
    <w:rsid w:val="00696AC1"/>
    <w:rsid w:val="00697497"/>
    <w:rsid w:val="006A084B"/>
    <w:rsid w:val="006A08FB"/>
    <w:rsid w:val="006A2051"/>
    <w:rsid w:val="006A2DA9"/>
    <w:rsid w:val="006A2FC8"/>
    <w:rsid w:val="006A3944"/>
    <w:rsid w:val="006A4070"/>
    <w:rsid w:val="006A6A0C"/>
    <w:rsid w:val="006A77F7"/>
    <w:rsid w:val="006B1AF7"/>
    <w:rsid w:val="006B1C57"/>
    <w:rsid w:val="006B28E0"/>
    <w:rsid w:val="006B3B9A"/>
    <w:rsid w:val="006B3F8C"/>
    <w:rsid w:val="006B77AB"/>
    <w:rsid w:val="006B7B9B"/>
    <w:rsid w:val="006B7F51"/>
    <w:rsid w:val="006C22A5"/>
    <w:rsid w:val="006C36FB"/>
    <w:rsid w:val="006C56B0"/>
    <w:rsid w:val="006C6FCE"/>
    <w:rsid w:val="006C7045"/>
    <w:rsid w:val="006C798F"/>
    <w:rsid w:val="006D00EE"/>
    <w:rsid w:val="006D0E76"/>
    <w:rsid w:val="006D10F2"/>
    <w:rsid w:val="006D12C3"/>
    <w:rsid w:val="006D16E1"/>
    <w:rsid w:val="006D6522"/>
    <w:rsid w:val="006E1A5D"/>
    <w:rsid w:val="006E4EDC"/>
    <w:rsid w:val="006E62E7"/>
    <w:rsid w:val="006E728C"/>
    <w:rsid w:val="006F0B8B"/>
    <w:rsid w:val="006F1128"/>
    <w:rsid w:val="006F1A48"/>
    <w:rsid w:val="006F2782"/>
    <w:rsid w:val="006F2975"/>
    <w:rsid w:val="006F2A1F"/>
    <w:rsid w:val="006F2F7D"/>
    <w:rsid w:val="006F6180"/>
    <w:rsid w:val="006F68B6"/>
    <w:rsid w:val="00703DE8"/>
    <w:rsid w:val="007044D1"/>
    <w:rsid w:val="00706C45"/>
    <w:rsid w:val="0071386B"/>
    <w:rsid w:val="00714C19"/>
    <w:rsid w:val="00714D12"/>
    <w:rsid w:val="00716981"/>
    <w:rsid w:val="00716C82"/>
    <w:rsid w:val="00716DCB"/>
    <w:rsid w:val="00716E93"/>
    <w:rsid w:val="0072134D"/>
    <w:rsid w:val="00722368"/>
    <w:rsid w:val="00724EE2"/>
    <w:rsid w:val="0072714A"/>
    <w:rsid w:val="007279B8"/>
    <w:rsid w:val="007306E6"/>
    <w:rsid w:val="00731C21"/>
    <w:rsid w:val="00733EF5"/>
    <w:rsid w:val="00734F76"/>
    <w:rsid w:val="00735D29"/>
    <w:rsid w:val="00735E3B"/>
    <w:rsid w:val="007365AB"/>
    <w:rsid w:val="00736917"/>
    <w:rsid w:val="00737D35"/>
    <w:rsid w:val="00737EB1"/>
    <w:rsid w:val="0074083C"/>
    <w:rsid w:val="00740CFF"/>
    <w:rsid w:val="007414BB"/>
    <w:rsid w:val="0074160E"/>
    <w:rsid w:val="00741BAC"/>
    <w:rsid w:val="00741BD1"/>
    <w:rsid w:val="00741E36"/>
    <w:rsid w:val="00744CDB"/>
    <w:rsid w:val="007463CE"/>
    <w:rsid w:val="00747918"/>
    <w:rsid w:val="00747F3B"/>
    <w:rsid w:val="007508E4"/>
    <w:rsid w:val="00753E06"/>
    <w:rsid w:val="00756F6C"/>
    <w:rsid w:val="00757FC4"/>
    <w:rsid w:val="00760515"/>
    <w:rsid w:val="00760AE7"/>
    <w:rsid w:val="007644CE"/>
    <w:rsid w:val="00766920"/>
    <w:rsid w:val="00767669"/>
    <w:rsid w:val="00772542"/>
    <w:rsid w:val="007772B2"/>
    <w:rsid w:val="007776EA"/>
    <w:rsid w:val="00780C71"/>
    <w:rsid w:val="00781169"/>
    <w:rsid w:val="00781C2C"/>
    <w:rsid w:val="00783A13"/>
    <w:rsid w:val="00784F6A"/>
    <w:rsid w:val="00787B4A"/>
    <w:rsid w:val="007916C0"/>
    <w:rsid w:val="00794365"/>
    <w:rsid w:val="007A0293"/>
    <w:rsid w:val="007A290E"/>
    <w:rsid w:val="007A2F1A"/>
    <w:rsid w:val="007A32C5"/>
    <w:rsid w:val="007A369E"/>
    <w:rsid w:val="007A3F58"/>
    <w:rsid w:val="007A5AFA"/>
    <w:rsid w:val="007A665F"/>
    <w:rsid w:val="007A71FD"/>
    <w:rsid w:val="007B052C"/>
    <w:rsid w:val="007B2447"/>
    <w:rsid w:val="007B34CC"/>
    <w:rsid w:val="007B4F05"/>
    <w:rsid w:val="007B5167"/>
    <w:rsid w:val="007B5AED"/>
    <w:rsid w:val="007B5E55"/>
    <w:rsid w:val="007B6DDD"/>
    <w:rsid w:val="007B78AC"/>
    <w:rsid w:val="007C0DF7"/>
    <w:rsid w:val="007C0E30"/>
    <w:rsid w:val="007C119B"/>
    <w:rsid w:val="007C2515"/>
    <w:rsid w:val="007C3D31"/>
    <w:rsid w:val="007C4C35"/>
    <w:rsid w:val="007D1458"/>
    <w:rsid w:val="007D225B"/>
    <w:rsid w:val="007D2AF3"/>
    <w:rsid w:val="007D4144"/>
    <w:rsid w:val="007D609C"/>
    <w:rsid w:val="007D650B"/>
    <w:rsid w:val="007D6B6B"/>
    <w:rsid w:val="007D7420"/>
    <w:rsid w:val="007E0486"/>
    <w:rsid w:val="007E1BBC"/>
    <w:rsid w:val="007E4B85"/>
    <w:rsid w:val="007E629C"/>
    <w:rsid w:val="007F0372"/>
    <w:rsid w:val="007F0DA0"/>
    <w:rsid w:val="007F1D9B"/>
    <w:rsid w:val="007F5ADF"/>
    <w:rsid w:val="007F7B55"/>
    <w:rsid w:val="00800D43"/>
    <w:rsid w:val="00801A60"/>
    <w:rsid w:val="00803D27"/>
    <w:rsid w:val="00806A3E"/>
    <w:rsid w:val="00807072"/>
    <w:rsid w:val="008070FF"/>
    <w:rsid w:val="008072FB"/>
    <w:rsid w:val="00807A96"/>
    <w:rsid w:val="008106D3"/>
    <w:rsid w:val="008107E3"/>
    <w:rsid w:val="00811903"/>
    <w:rsid w:val="00811E7B"/>
    <w:rsid w:val="00813325"/>
    <w:rsid w:val="008135F4"/>
    <w:rsid w:val="008135FA"/>
    <w:rsid w:val="00813A5D"/>
    <w:rsid w:val="00814D00"/>
    <w:rsid w:val="008159D5"/>
    <w:rsid w:val="00817693"/>
    <w:rsid w:val="008200A0"/>
    <w:rsid w:val="0082122D"/>
    <w:rsid w:val="00822E99"/>
    <w:rsid w:val="0082560D"/>
    <w:rsid w:val="00825F2F"/>
    <w:rsid w:val="00826C74"/>
    <w:rsid w:val="00827294"/>
    <w:rsid w:val="00827493"/>
    <w:rsid w:val="00831135"/>
    <w:rsid w:val="00835977"/>
    <w:rsid w:val="00836649"/>
    <w:rsid w:val="00836FC8"/>
    <w:rsid w:val="00843EA1"/>
    <w:rsid w:val="008440D0"/>
    <w:rsid w:val="00844848"/>
    <w:rsid w:val="00846110"/>
    <w:rsid w:val="008474D3"/>
    <w:rsid w:val="00847EA0"/>
    <w:rsid w:val="00850CA7"/>
    <w:rsid w:val="0085180F"/>
    <w:rsid w:val="00851C9A"/>
    <w:rsid w:val="008553E8"/>
    <w:rsid w:val="0085655F"/>
    <w:rsid w:val="008565E9"/>
    <w:rsid w:val="00860F97"/>
    <w:rsid w:val="0086556B"/>
    <w:rsid w:val="008662BA"/>
    <w:rsid w:val="00867A8E"/>
    <w:rsid w:val="00867AE2"/>
    <w:rsid w:val="00870846"/>
    <w:rsid w:val="00870A94"/>
    <w:rsid w:val="00870DFE"/>
    <w:rsid w:val="00871431"/>
    <w:rsid w:val="008714FB"/>
    <w:rsid w:val="00871CCE"/>
    <w:rsid w:val="008731F4"/>
    <w:rsid w:val="00873D93"/>
    <w:rsid w:val="00883497"/>
    <w:rsid w:val="00886821"/>
    <w:rsid w:val="00890769"/>
    <w:rsid w:val="00890DEA"/>
    <w:rsid w:val="008949B3"/>
    <w:rsid w:val="00896029"/>
    <w:rsid w:val="008967E9"/>
    <w:rsid w:val="00897AEE"/>
    <w:rsid w:val="008A032F"/>
    <w:rsid w:val="008A1913"/>
    <w:rsid w:val="008A3183"/>
    <w:rsid w:val="008A43F5"/>
    <w:rsid w:val="008A503C"/>
    <w:rsid w:val="008A5D1A"/>
    <w:rsid w:val="008A730A"/>
    <w:rsid w:val="008A7B72"/>
    <w:rsid w:val="008B0446"/>
    <w:rsid w:val="008B1BC1"/>
    <w:rsid w:val="008B4773"/>
    <w:rsid w:val="008B5DBB"/>
    <w:rsid w:val="008B676F"/>
    <w:rsid w:val="008B6DDA"/>
    <w:rsid w:val="008C2E34"/>
    <w:rsid w:val="008C2E50"/>
    <w:rsid w:val="008C36DB"/>
    <w:rsid w:val="008C72AE"/>
    <w:rsid w:val="008C7EDB"/>
    <w:rsid w:val="008D0D02"/>
    <w:rsid w:val="008D3513"/>
    <w:rsid w:val="008D44C2"/>
    <w:rsid w:val="008D47A9"/>
    <w:rsid w:val="008D64D8"/>
    <w:rsid w:val="008D6E84"/>
    <w:rsid w:val="008E18B5"/>
    <w:rsid w:val="008E1ED7"/>
    <w:rsid w:val="008E4415"/>
    <w:rsid w:val="008E5787"/>
    <w:rsid w:val="008F066A"/>
    <w:rsid w:val="008F29B5"/>
    <w:rsid w:val="008F2A90"/>
    <w:rsid w:val="008F2ECF"/>
    <w:rsid w:val="008F47C0"/>
    <w:rsid w:val="008F4857"/>
    <w:rsid w:val="008F5940"/>
    <w:rsid w:val="0090058F"/>
    <w:rsid w:val="00902AA1"/>
    <w:rsid w:val="0090378B"/>
    <w:rsid w:val="009046C8"/>
    <w:rsid w:val="0091270F"/>
    <w:rsid w:val="00915ED2"/>
    <w:rsid w:val="00916D96"/>
    <w:rsid w:val="00917659"/>
    <w:rsid w:val="00917BEE"/>
    <w:rsid w:val="00920410"/>
    <w:rsid w:val="0092106B"/>
    <w:rsid w:val="009214B9"/>
    <w:rsid w:val="00926289"/>
    <w:rsid w:val="00927362"/>
    <w:rsid w:val="0093160A"/>
    <w:rsid w:val="00933791"/>
    <w:rsid w:val="00933B05"/>
    <w:rsid w:val="009341C4"/>
    <w:rsid w:val="00936C4A"/>
    <w:rsid w:val="009409F1"/>
    <w:rsid w:val="00941CC0"/>
    <w:rsid w:val="0094204B"/>
    <w:rsid w:val="00942145"/>
    <w:rsid w:val="00943111"/>
    <w:rsid w:val="009453D0"/>
    <w:rsid w:val="00946B6D"/>
    <w:rsid w:val="009477F8"/>
    <w:rsid w:val="00950F68"/>
    <w:rsid w:val="00952506"/>
    <w:rsid w:val="009525BD"/>
    <w:rsid w:val="00952850"/>
    <w:rsid w:val="009545EF"/>
    <w:rsid w:val="00955071"/>
    <w:rsid w:val="00956596"/>
    <w:rsid w:val="009569F1"/>
    <w:rsid w:val="0095795B"/>
    <w:rsid w:val="009601DB"/>
    <w:rsid w:val="0096023D"/>
    <w:rsid w:val="00962E06"/>
    <w:rsid w:val="00963411"/>
    <w:rsid w:val="00965CFF"/>
    <w:rsid w:val="0096634E"/>
    <w:rsid w:val="00967513"/>
    <w:rsid w:val="00974F1F"/>
    <w:rsid w:val="00975927"/>
    <w:rsid w:val="00975B21"/>
    <w:rsid w:val="00975D16"/>
    <w:rsid w:val="009760F7"/>
    <w:rsid w:val="00976791"/>
    <w:rsid w:val="00981880"/>
    <w:rsid w:val="00981B7D"/>
    <w:rsid w:val="009836F9"/>
    <w:rsid w:val="0098518F"/>
    <w:rsid w:val="0098598B"/>
    <w:rsid w:val="00985B65"/>
    <w:rsid w:val="0099000C"/>
    <w:rsid w:val="00991074"/>
    <w:rsid w:val="0099123B"/>
    <w:rsid w:val="00991346"/>
    <w:rsid w:val="00991C4F"/>
    <w:rsid w:val="00995070"/>
    <w:rsid w:val="0099552D"/>
    <w:rsid w:val="009A02A2"/>
    <w:rsid w:val="009A0719"/>
    <w:rsid w:val="009A1DDB"/>
    <w:rsid w:val="009A505D"/>
    <w:rsid w:val="009A6155"/>
    <w:rsid w:val="009A699B"/>
    <w:rsid w:val="009A7CF0"/>
    <w:rsid w:val="009A7F94"/>
    <w:rsid w:val="009B3FA7"/>
    <w:rsid w:val="009B6AA5"/>
    <w:rsid w:val="009B712F"/>
    <w:rsid w:val="009C1040"/>
    <w:rsid w:val="009C390E"/>
    <w:rsid w:val="009C50CD"/>
    <w:rsid w:val="009C766A"/>
    <w:rsid w:val="009C779C"/>
    <w:rsid w:val="009D020E"/>
    <w:rsid w:val="009D07CD"/>
    <w:rsid w:val="009D0C77"/>
    <w:rsid w:val="009D0F81"/>
    <w:rsid w:val="009D1B00"/>
    <w:rsid w:val="009D26FE"/>
    <w:rsid w:val="009D3A64"/>
    <w:rsid w:val="009D3C62"/>
    <w:rsid w:val="009D45A4"/>
    <w:rsid w:val="009D45C5"/>
    <w:rsid w:val="009D4703"/>
    <w:rsid w:val="009D7D99"/>
    <w:rsid w:val="009E0B52"/>
    <w:rsid w:val="009E0C38"/>
    <w:rsid w:val="009E0DF5"/>
    <w:rsid w:val="009E1253"/>
    <w:rsid w:val="009E2815"/>
    <w:rsid w:val="009E3E05"/>
    <w:rsid w:val="009E45FB"/>
    <w:rsid w:val="009E74D1"/>
    <w:rsid w:val="009F42F8"/>
    <w:rsid w:val="009F753A"/>
    <w:rsid w:val="00A000A9"/>
    <w:rsid w:val="00A015E6"/>
    <w:rsid w:val="00A01A86"/>
    <w:rsid w:val="00A028F3"/>
    <w:rsid w:val="00A03849"/>
    <w:rsid w:val="00A03A8B"/>
    <w:rsid w:val="00A04949"/>
    <w:rsid w:val="00A105D2"/>
    <w:rsid w:val="00A15A9F"/>
    <w:rsid w:val="00A16055"/>
    <w:rsid w:val="00A20003"/>
    <w:rsid w:val="00A20675"/>
    <w:rsid w:val="00A21C70"/>
    <w:rsid w:val="00A22AD4"/>
    <w:rsid w:val="00A2343A"/>
    <w:rsid w:val="00A23BC9"/>
    <w:rsid w:val="00A2576E"/>
    <w:rsid w:val="00A25962"/>
    <w:rsid w:val="00A27352"/>
    <w:rsid w:val="00A305C0"/>
    <w:rsid w:val="00A306A3"/>
    <w:rsid w:val="00A30930"/>
    <w:rsid w:val="00A32101"/>
    <w:rsid w:val="00A32210"/>
    <w:rsid w:val="00A3475E"/>
    <w:rsid w:val="00A4026B"/>
    <w:rsid w:val="00A403E8"/>
    <w:rsid w:val="00A416F9"/>
    <w:rsid w:val="00A4335B"/>
    <w:rsid w:val="00A4335E"/>
    <w:rsid w:val="00A4445F"/>
    <w:rsid w:val="00A5052B"/>
    <w:rsid w:val="00A51511"/>
    <w:rsid w:val="00A54E3C"/>
    <w:rsid w:val="00A565B0"/>
    <w:rsid w:val="00A56707"/>
    <w:rsid w:val="00A57097"/>
    <w:rsid w:val="00A62CA7"/>
    <w:rsid w:val="00A64044"/>
    <w:rsid w:val="00A64A1E"/>
    <w:rsid w:val="00A67F88"/>
    <w:rsid w:val="00A70DA7"/>
    <w:rsid w:val="00A711A1"/>
    <w:rsid w:val="00A72A94"/>
    <w:rsid w:val="00A72D89"/>
    <w:rsid w:val="00A7343D"/>
    <w:rsid w:val="00A7354C"/>
    <w:rsid w:val="00A73F9C"/>
    <w:rsid w:val="00A74D40"/>
    <w:rsid w:val="00A7507F"/>
    <w:rsid w:val="00A7531E"/>
    <w:rsid w:val="00A75FAC"/>
    <w:rsid w:val="00A77310"/>
    <w:rsid w:val="00A80DE9"/>
    <w:rsid w:val="00A821DF"/>
    <w:rsid w:val="00A83966"/>
    <w:rsid w:val="00A84ADC"/>
    <w:rsid w:val="00A84FBC"/>
    <w:rsid w:val="00A877A3"/>
    <w:rsid w:val="00A87A2D"/>
    <w:rsid w:val="00A90CB2"/>
    <w:rsid w:val="00A96973"/>
    <w:rsid w:val="00AA10A9"/>
    <w:rsid w:val="00AA2095"/>
    <w:rsid w:val="00AA3AA5"/>
    <w:rsid w:val="00AA5230"/>
    <w:rsid w:val="00AA5BF2"/>
    <w:rsid w:val="00AA6D7C"/>
    <w:rsid w:val="00AA6F65"/>
    <w:rsid w:val="00AA7CA9"/>
    <w:rsid w:val="00AB27E9"/>
    <w:rsid w:val="00AB36BB"/>
    <w:rsid w:val="00AB3ED6"/>
    <w:rsid w:val="00AB480B"/>
    <w:rsid w:val="00AB4A75"/>
    <w:rsid w:val="00AB5834"/>
    <w:rsid w:val="00AB6DE3"/>
    <w:rsid w:val="00AB7FB0"/>
    <w:rsid w:val="00AC0887"/>
    <w:rsid w:val="00AC088B"/>
    <w:rsid w:val="00AC0CD8"/>
    <w:rsid w:val="00AC1230"/>
    <w:rsid w:val="00AC3489"/>
    <w:rsid w:val="00AC419B"/>
    <w:rsid w:val="00AC50FD"/>
    <w:rsid w:val="00AC6719"/>
    <w:rsid w:val="00AD015F"/>
    <w:rsid w:val="00AD0D45"/>
    <w:rsid w:val="00AD2CF0"/>
    <w:rsid w:val="00AD2DA4"/>
    <w:rsid w:val="00AD39BB"/>
    <w:rsid w:val="00AD51BF"/>
    <w:rsid w:val="00AD6E29"/>
    <w:rsid w:val="00AD7474"/>
    <w:rsid w:val="00AD7516"/>
    <w:rsid w:val="00AE0F7E"/>
    <w:rsid w:val="00AE14E3"/>
    <w:rsid w:val="00AE1B94"/>
    <w:rsid w:val="00AE7441"/>
    <w:rsid w:val="00AF0392"/>
    <w:rsid w:val="00AF03F0"/>
    <w:rsid w:val="00AF2637"/>
    <w:rsid w:val="00AF2F16"/>
    <w:rsid w:val="00AF4CC6"/>
    <w:rsid w:val="00AF58DC"/>
    <w:rsid w:val="00AF5B03"/>
    <w:rsid w:val="00AF695E"/>
    <w:rsid w:val="00AF7CD4"/>
    <w:rsid w:val="00B009B5"/>
    <w:rsid w:val="00B019D7"/>
    <w:rsid w:val="00B02E2E"/>
    <w:rsid w:val="00B03117"/>
    <w:rsid w:val="00B05140"/>
    <w:rsid w:val="00B05B5D"/>
    <w:rsid w:val="00B05B81"/>
    <w:rsid w:val="00B112B3"/>
    <w:rsid w:val="00B12F92"/>
    <w:rsid w:val="00B1355E"/>
    <w:rsid w:val="00B143C6"/>
    <w:rsid w:val="00B161A6"/>
    <w:rsid w:val="00B207AF"/>
    <w:rsid w:val="00B21BF2"/>
    <w:rsid w:val="00B22846"/>
    <w:rsid w:val="00B26546"/>
    <w:rsid w:val="00B2743B"/>
    <w:rsid w:val="00B30130"/>
    <w:rsid w:val="00B30D20"/>
    <w:rsid w:val="00B31628"/>
    <w:rsid w:val="00B33CED"/>
    <w:rsid w:val="00B33EFD"/>
    <w:rsid w:val="00B340E1"/>
    <w:rsid w:val="00B3494F"/>
    <w:rsid w:val="00B34B95"/>
    <w:rsid w:val="00B42918"/>
    <w:rsid w:val="00B44D45"/>
    <w:rsid w:val="00B44D74"/>
    <w:rsid w:val="00B473CE"/>
    <w:rsid w:val="00B478D5"/>
    <w:rsid w:val="00B50D08"/>
    <w:rsid w:val="00B50E18"/>
    <w:rsid w:val="00B51C85"/>
    <w:rsid w:val="00B5447C"/>
    <w:rsid w:val="00B547CE"/>
    <w:rsid w:val="00B54A08"/>
    <w:rsid w:val="00B558BF"/>
    <w:rsid w:val="00B564AC"/>
    <w:rsid w:val="00B567E7"/>
    <w:rsid w:val="00B600BD"/>
    <w:rsid w:val="00B60ECF"/>
    <w:rsid w:val="00B625CE"/>
    <w:rsid w:val="00B637F6"/>
    <w:rsid w:val="00B6459A"/>
    <w:rsid w:val="00B73D51"/>
    <w:rsid w:val="00B74062"/>
    <w:rsid w:val="00B74234"/>
    <w:rsid w:val="00B742F1"/>
    <w:rsid w:val="00B74B8D"/>
    <w:rsid w:val="00B76FEF"/>
    <w:rsid w:val="00B7743C"/>
    <w:rsid w:val="00B779FA"/>
    <w:rsid w:val="00B80E8B"/>
    <w:rsid w:val="00B81A30"/>
    <w:rsid w:val="00B828A5"/>
    <w:rsid w:val="00B830CB"/>
    <w:rsid w:val="00B832BD"/>
    <w:rsid w:val="00B83820"/>
    <w:rsid w:val="00B84C53"/>
    <w:rsid w:val="00B84E5A"/>
    <w:rsid w:val="00B86037"/>
    <w:rsid w:val="00B8677D"/>
    <w:rsid w:val="00B967CE"/>
    <w:rsid w:val="00BA0552"/>
    <w:rsid w:val="00BA2CA6"/>
    <w:rsid w:val="00BA3DA2"/>
    <w:rsid w:val="00BA476B"/>
    <w:rsid w:val="00BA6B47"/>
    <w:rsid w:val="00BB0B61"/>
    <w:rsid w:val="00BB1417"/>
    <w:rsid w:val="00BB436E"/>
    <w:rsid w:val="00BB4803"/>
    <w:rsid w:val="00BB6774"/>
    <w:rsid w:val="00BC0566"/>
    <w:rsid w:val="00BC1173"/>
    <w:rsid w:val="00BC5988"/>
    <w:rsid w:val="00BD0DB9"/>
    <w:rsid w:val="00BD184C"/>
    <w:rsid w:val="00BD2D0C"/>
    <w:rsid w:val="00BD31AD"/>
    <w:rsid w:val="00BD3583"/>
    <w:rsid w:val="00BD4883"/>
    <w:rsid w:val="00BD49FD"/>
    <w:rsid w:val="00BD52BE"/>
    <w:rsid w:val="00BD53B7"/>
    <w:rsid w:val="00BD74C2"/>
    <w:rsid w:val="00BD75B9"/>
    <w:rsid w:val="00BE0FB2"/>
    <w:rsid w:val="00BE5188"/>
    <w:rsid w:val="00BE5CD2"/>
    <w:rsid w:val="00BE6E7C"/>
    <w:rsid w:val="00BE7164"/>
    <w:rsid w:val="00BE75FF"/>
    <w:rsid w:val="00BE77CA"/>
    <w:rsid w:val="00BE7C07"/>
    <w:rsid w:val="00BF0EEC"/>
    <w:rsid w:val="00BF32FD"/>
    <w:rsid w:val="00BF47D6"/>
    <w:rsid w:val="00BF7A04"/>
    <w:rsid w:val="00C007A4"/>
    <w:rsid w:val="00C03EC3"/>
    <w:rsid w:val="00C04ED2"/>
    <w:rsid w:val="00C0508E"/>
    <w:rsid w:val="00C05BD7"/>
    <w:rsid w:val="00C07702"/>
    <w:rsid w:val="00C079CA"/>
    <w:rsid w:val="00C10698"/>
    <w:rsid w:val="00C11AA5"/>
    <w:rsid w:val="00C1273B"/>
    <w:rsid w:val="00C13A63"/>
    <w:rsid w:val="00C16CB6"/>
    <w:rsid w:val="00C2099F"/>
    <w:rsid w:val="00C21173"/>
    <w:rsid w:val="00C21894"/>
    <w:rsid w:val="00C22600"/>
    <w:rsid w:val="00C2294E"/>
    <w:rsid w:val="00C23412"/>
    <w:rsid w:val="00C239CB"/>
    <w:rsid w:val="00C249DB"/>
    <w:rsid w:val="00C30698"/>
    <w:rsid w:val="00C3296D"/>
    <w:rsid w:val="00C349B7"/>
    <w:rsid w:val="00C35A0F"/>
    <w:rsid w:val="00C37176"/>
    <w:rsid w:val="00C420DE"/>
    <w:rsid w:val="00C430E6"/>
    <w:rsid w:val="00C43FB9"/>
    <w:rsid w:val="00C44017"/>
    <w:rsid w:val="00C4434A"/>
    <w:rsid w:val="00C453B6"/>
    <w:rsid w:val="00C45EC8"/>
    <w:rsid w:val="00C46F7C"/>
    <w:rsid w:val="00C47938"/>
    <w:rsid w:val="00C50A08"/>
    <w:rsid w:val="00C51251"/>
    <w:rsid w:val="00C52D7D"/>
    <w:rsid w:val="00C52FDA"/>
    <w:rsid w:val="00C5385A"/>
    <w:rsid w:val="00C5695C"/>
    <w:rsid w:val="00C57D15"/>
    <w:rsid w:val="00C61161"/>
    <w:rsid w:val="00C62000"/>
    <w:rsid w:val="00C626B1"/>
    <w:rsid w:val="00C62C51"/>
    <w:rsid w:val="00C63E23"/>
    <w:rsid w:val="00C6489F"/>
    <w:rsid w:val="00C64A54"/>
    <w:rsid w:val="00C654F9"/>
    <w:rsid w:val="00C6589F"/>
    <w:rsid w:val="00C65C86"/>
    <w:rsid w:val="00C66850"/>
    <w:rsid w:val="00C7143F"/>
    <w:rsid w:val="00C72375"/>
    <w:rsid w:val="00C727DE"/>
    <w:rsid w:val="00C73832"/>
    <w:rsid w:val="00C73B43"/>
    <w:rsid w:val="00C756F0"/>
    <w:rsid w:val="00C760C9"/>
    <w:rsid w:val="00C76AA4"/>
    <w:rsid w:val="00C77134"/>
    <w:rsid w:val="00C8017D"/>
    <w:rsid w:val="00C80CBF"/>
    <w:rsid w:val="00C83C34"/>
    <w:rsid w:val="00C8440F"/>
    <w:rsid w:val="00C851B7"/>
    <w:rsid w:val="00C860C0"/>
    <w:rsid w:val="00C862FB"/>
    <w:rsid w:val="00C8639A"/>
    <w:rsid w:val="00C864CD"/>
    <w:rsid w:val="00C865B6"/>
    <w:rsid w:val="00C86766"/>
    <w:rsid w:val="00C86A46"/>
    <w:rsid w:val="00C8721C"/>
    <w:rsid w:val="00C9008F"/>
    <w:rsid w:val="00C90451"/>
    <w:rsid w:val="00C91AAA"/>
    <w:rsid w:val="00C92841"/>
    <w:rsid w:val="00C9409C"/>
    <w:rsid w:val="00C95524"/>
    <w:rsid w:val="00C958FC"/>
    <w:rsid w:val="00C96474"/>
    <w:rsid w:val="00C96B65"/>
    <w:rsid w:val="00CA08D6"/>
    <w:rsid w:val="00CA2CA4"/>
    <w:rsid w:val="00CA395C"/>
    <w:rsid w:val="00CB19FE"/>
    <w:rsid w:val="00CB3CCB"/>
    <w:rsid w:val="00CB4E11"/>
    <w:rsid w:val="00CB5E2B"/>
    <w:rsid w:val="00CC0B1C"/>
    <w:rsid w:val="00CC2184"/>
    <w:rsid w:val="00CC2481"/>
    <w:rsid w:val="00CC53F7"/>
    <w:rsid w:val="00CC5629"/>
    <w:rsid w:val="00CC62A7"/>
    <w:rsid w:val="00CD0B95"/>
    <w:rsid w:val="00CD1EDB"/>
    <w:rsid w:val="00CD2442"/>
    <w:rsid w:val="00CD25D6"/>
    <w:rsid w:val="00CD39C1"/>
    <w:rsid w:val="00CD4137"/>
    <w:rsid w:val="00CD451D"/>
    <w:rsid w:val="00CD6C57"/>
    <w:rsid w:val="00CE01F1"/>
    <w:rsid w:val="00CE2269"/>
    <w:rsid w:val="00CE32C1"/>
    <w:rsid w:val="00CE3FD0"/>
    <w:rsid w:val="00CE6700"/>
    <w:rsid w:val="00CE744C"/>
    <w:rsid w:val="00CE7ED1"/>
    <w:rsid w:val="00CF0C46"/>
    <w:rsid w:val="00CF2665"/>
    <w:rsid w:val="00CF26AC"/>
    <w:rsid w:val="00CF406D"/>
    <w:rsid w:val="00CF51E4"/>
    <w:rsid w:val="00CF6405"/>
    <w:rsid w:val="00CF707A"/>
    <w:rsid w:val="00D011D6"/>
    <w:rsid w:val="00D03283"/>
    <w:rsid w:val="00D042E6"/>
    <w:rsid w:val="00D04A86"/>
    <w:rsid w:val="00D04AE1"/>
    <w:rsid w:val="00D05148"/>
    <w:rsid w:val="00D075E6"/>
    <w:rsid w:val="00D1056A"/>
    <w:rsid w:val="00D1183A"/>
    <w:rsid w:val="00D11C41"/>
    <w:rsid w:val="00D14D1B"/>
    <w:rsid w:val="00D14D39"/>
    <w:rsid w:val="00D153E3"/>
    <w:rsid w:val="00D1558D"/>
    <w:rsid w:val="00D1773C"/>
    <w:rsid w:val="00D20311"/>
    <w:rsid w:val="00D2324B"/>
    <w:rsid w:val="00D278B4"/>
    <w:rsid w:val="00D27F57"/>
    <w:rsid w:val="00D312BE"/>
    <w:rsid w:val="00D31CC4"/>
    <w:rsid w:val="00D33764"/>
    <w:rsid w:val="00D34156"/>
    <w:rsid w:val="00D341BE"/>
    <w:rsid w:val="00D356D0"/>
    <w:rsid w:val="00D36CA1"/>
    <w:rsid w:val="00D37121"/>
    <w:rsid w:val="00D41270"/>
    <w:rsid w:val="00D420D8"/>
    <w:rsid w:val="00D42186"/>
    <w:rsid w:val="00D42C2A"/>
    <w:rsid w:val="00D42F55"/>
    <w:rsid w:val="00D42FEA"/>
    <w:rsid w:val="00D43C65"/>
    <w:rsid w:val="00D44C98"/>
    <w:rsid w:val="00D45655"/>
    <w:rsid w:val="00D466EB"/>
    <w:rsid w:val="00D46E2C"/>
    <w:rsid w:val="00D47970"/>
    <w:rsid w:val="00D506AB"/>
    <w:rsid w:val="00D53F94"/>
    <w:rsid w:val="00D5403B"/>
    <w:rsid w:val="00D54E9F"/>
    <w:rsid w:val="00D55457"/>
    <w:rsid w:val="00D60532"/>
    <w:rsid w:val="00D605EE"/>
    <w:rsid w:val="00D62106"/>
    <w:rsid w:val="00D6254C"/>
    <w:rsid w:val="00D62FA4"/>
    <w:rsid w:val="00D668B8"/>
    <w:rsid w:val="00D66ADD"/>
    <w:rsid w:val="00D67FF9"/>
    <w:rsid w:val="00D70AD2"/>
    <w:rsid w:val="00D710EE"/>
    <w:rsid w:val="00D74BC2"/>
    <w:rsid w:val="00D750A0"/>
    <w:rsid w:val="00D75EBD"/>
    <w:rsid w:val="00D83A5B"/>
    <w:rsid w:val="00D86996"/>
    <w:rsid w:val="00D86E68"/>
    <w:rsid w:val="00D87E7F"/>
    <w:rsid w:val="00D9464B"/>
    <w:rsid w:val="00D94995"/>
    <w:rsid w:val="00D94C51"/>
    <w:rsid w:val="00D954C2"/>
    <w:rsid w:val="00D962F2"/>
    <w:rsid w:val="00D970B8"/>
    <w:rsid w:val="00DA03BE"/>
    <w:rsid w:val="00DA1191"/>
    <w:rsid w:val="00DA4DE1"/>
    <w:rsid w:val="00DA5C6F"/>
    <w:rsid w:val="00DA6122"/>
    <w:rsid w:val="00DA665D"/>
    <w:rsid w:val="00DA7340"/>
    <w:rsid w:val="00DB130D"/>
    <w:rsid w:val="00DB1B6C"/>
    <w:rsid w:val="00DB2E85"/>
    <w:rsid w:val="00DB5EE1"/>
    <w:rsid w:val="00DB7F71"/>
    <w:rsid w:val="00DC1CDF"/>
    <w:rsid w:val="00DC2744"/>
    <w:rsid w:val="00DC29FE"/>
    <w:rsid w:val="00DC2DA5"/>
    <w:rsid w:val="00DC360A"/>
    <w:rsid w:val="00DC6DA3"/>
    <w:rsid w:val="00DD1850"/>
    <w:rsid w:val="00DD23AA"/>
    <w:rsid w:val="00DD28D9"/>
    <w:rsid w:val="00DD650B"/>
    <w:rsid w:val="00DD7115"/>
    <w:rsid w:val="00DD7B3E"/>
    <w:rsid w:val="00DE0704"/>
    <w:rsid w:val="00DE1242"/>
    <w:rsid w:val="00DE1531"/>
    <w:rsid w:val="00DE22B7"/>
    <w:rsid w:val="00DE3428"/>
    <w:rsid w:val="00DE3E14"/>
    <w:rsid w:val="00DE6936"/>
    <w:rsid w:val="00DE75AE"/>
    <w:rsid w:val="00DF4395"/>
    <w:rsid w:val="00DF6678"/>
    <w:rsid w:val="00DF6732"/>
    <w:rsid w:val="00DF6A4A"/>
    <w:rsid w:val="00E02EE7"/>
    <w:rsid w:val="00E04ADE"/>
    <w:rsid w:val="00E05326"/>
    <w:rsid w:val="00E060E8"/>
    <w:rsid w:val="00E06A58"/>
    <w:rsid w:val="00E10449"/>
    <w:rsid w:val="00E11060"/>
    <w:rsid w:val="00E11D33"/>
    <w:rsid w:val="00E12FA0"/>
    <w:rsid w:val="00E13F3C"/>
    <w:rsid w:val="00E15558"/>
    <w:rsid w:val="00E15F57"/>
    <w:rsid w:val="00E173B0"/>
    <w:rsid w:val="00E23897"/>
    <w:rsid w:val="00E23D2B"/>
    <w:rsid w:val="00E23F31"/>
    <w:rsid w:val="00E24DA8"/>
    <w:rsid w:val="00E25A5A"/>
    <w:rsid w:val="00E2780D"/>
    <w:rsid w:val="00E303A5"/>
    <w:rsid w:val="00E30CF6"/>
    <w:rsid w:val="00E321E4"/>
    <w:rsid w:val="00E3224E"/>
    <w:rsid w:val="00E37458"/>
    <w:rsid w:val="00E374EA"/>
    <w:rsid w:val="00E376E8"/>
    <w:rsid w:val="00E409AF"/>
    <w:rsid w:val="00E4178F"/>
    <w:rsid w:val="00E42181"/>
    <w:rsid w:val="00E45045"/>
    <w:rsid w:val="00E50DAA"/>
    <w:rsid w:val="00E513B5"/>
    <w:rsid w:val="00E5141B"/>
    <w:rsid w:val="00E51933"/>
    <w:rsid w:val="00E52217"/>
    <w:rsid w:val="00E547AA"/>
    <w:rsid w:val="00E55034"/>
    <w:rsid w:val="00E60FFA"/>
    <w:rsid w:val="00E61362"/>
    <w:rsid w:val="00E6209D"/>
    <w:rsid w:val="00E624EA"/>
    <w:rsid w:val="00E6685E"/>
    <w:rsid w:val="00E671A4"/>
    <w:rsid w:val="00E67208"/>
    <w:rsid w:val="00E6764D"/>
    <w:rsid w:val="00E71CB6"/>
    <w:rsid w:val="00E7293A"/>
    <w:rsid w:val="00E744EB"/>
    <w:rsid w:val="00E74809"/>
    <w:rsid w:val="00E752A2"/>
    <w:rsid w:val="00E82CB0"/>
    <w:rsid w:val="00E83775"/>
    <w:rsid w:val="00E83C07"/>
    <w:rsid w:val="00E84D4C"/>
    <w:rsid w:val="00E86452"/>
    <w:rsid w:val="00E917DA"/>
    <w:rsid w:val="00E91CFB"/>
    <w:rsid w:val="00E93893"/>
    <w:rsid w:val="00E93978"/>
    <w:rsid w:val="00E9439A"/>
    <w:rsid w:val="00EA6587"/>
    <w:rsid w:val="00EA6670"/>
    <w:rsid w:val="00EA6A09"/>
    <w:rsid w:val="00EA724C"/>
    <w:rsid w:val="00EB1AB7"/>
    <w:rsid w:val="00EB319A"/>
    <w:rsid w:val="00EB4D7F"/>
    <w:rsid w:val="00EB74FB"/>
    <w:rsid w:val="00EC11EB"/>
    <w:rsid w:val="00EC1CB9"/>
    <w:rsid w:val="00EC2A44"/>
    <w:rsid w:val="00EC47BE"/>
    <w:rsid w:val="00EC6DAC"/>
    <w:rsid w:val="00EC7194"/>
    <w:rsid w:val="00EC75CD"/>
    <w:rsid w:val="00ED1E91"/>
    <w:rsid w:val="00ED23D1"/>
    <w:rsid w:val="00ED3170"/>
    <w:rsid w:val="00ED6268"/>
    <w:rsid w:val="00ED7B85"/>
    <w:rsid w:val="00EE0D31"/>
    <w:rsid w:val="00EE3439"/>
    <w:rsid w:val="00EE3808"/>
    <w:rsid w:val="00EE6A33"/>
    <w:rsid w:val="00EE78AD"/>
    <w:rsid w:val="00EF04BE"/>
    <w:rsid w:val="00EF1769"/>
    <w:rsid w:val="00EF3128"/>
    <w:rsid w:val="00EF36CA"/>
    <w:rsid w:val="00EF6D57"/>
    <w:rsid w:val="00EF6EDC"/>
    <w:rsid w:val="00F018D0"/>
    <w:rsid w:val="00F03C52"/>
    <w:rsid w:val="00F04D62"/>
    <w:rsid w:val="00F057CF"/>
    <w:rsid w:val="00F05D63"/>
    <w:rsid w:val="00F07F53"/>
    <w:rsid w:val="00F114D0"/>
    <w:rsid w:val="00F12140"/>
    <w:rsid w:val="00F12803"/>
    <w:rsid w:val="00F15BA2"/>
    <w:rsid w:val="00F21F82"/>
    <w:rsid w:val="00F22D06"/>
    <w:rsid w:val="00F23287"/>
    <w:rsid w:val="00F24113"/>
    <w:rsid w:val="00F25946"/>
    <w:rsid w:val="00F25E30"/>
    <w:rsid w:val="00F31382"/>
    <w:rsid w:val="00F355D0"/>
    <w:rsid w:val="00F371AE"/>
    <w:rsid w:val="00F3777D"/>
    <w:rsid w:val="00F416FC"/>
    <w:rsid w:val="00F426DF"/>
    <w:rsid w:val="00F429F4"/>
    <w:rsid w:val="00F43202"/>
    <w:rsid w:val="00F43582"/>
    <w:rsid w:val="00F45476"/>
    <w:rsid w:val="00F458AB"/>
    <w:rsid w:val="00F45BB7"/>
    <w:rsid w:val="00F50E62"/>
    <w:rsid w:val="00F527B6"/>
    <w:rsid w:val="00F53EF5"/>
    <w:rsid w:val="00F560A9"/>
    <w:rsid w:val="00F56233"/>
    <w:rsid w:val="00F57275"/>
    <w:rsid w:val="00F624F1"/>
    <w:rsid w:val="00F645C1"/>
    <w:rsid w:val="00F649DE"/>
    <w:rsid w:val="00F6566C"/>
    <w:rsid w:val="00F710B8"/>
    <w:rsid w:val="00F71135"/>
    <w:rsid w:val="00F7277F"/>
    <w:rsid w:val="00F735E8"/>
    <w:rsid w:val="00F75E42"/>
    <w:rsid w:val="00F77F34"/>
    <w:rsid w:val="00F824E3"/>
    <w:rsid w:val="00F833B9"/>
    <w:rsid w:val="00F86D87"/>
    <w:rsid w:val="00F90217"/>
    <w:rsid w:val="00F9196A"/>
    <w:rsid w:val="00F919EB"/>
    <w:rsid w:val="00F91B31"/>
    <w:rsid w:val="00F928BC"/>
    <w:rsid w:val="00F92F44"/>
    <w:rsid w:val="00F95829"/>
    <w:rsid w:val="00FA099C"/>
    <w:rsid w:val="00FA4764"/>
    <w:rsid w:val="00FA57E7"/>
    <w:rsid w:val="00FB24D2"/>
    <w:rsid w:val="00FB2892"/>
    <w:rsid w:val="00FB4972"/>
    <w:rsid w:val="00FC0073"/>
    <w:rsid w:val="00FC132D"/>
    <w:rsid w:val="00FC24B8"/>
    <w:rsid w:val="00FC2CE9"/>
    <w:rsid w:val="00FC4957"/>
    <w:rsid w:val="00FD04FA"/>
    <w:rsid w:val="00FD0565"/>
    <w:rsid w:val="00FD0B80"/>
    <w:rsid w:val="00FD1986"/>
    <w:rsid w:val="00FD208B"/>
    <w:rsid w:val="00FD3CF7"/>
    <w:rsid w:val="00FD5D37"/>
    <w:rsid w:val="00FD6533"/>
    <w:rsid w:val="00FE2B07"/>
    <w:rsid w:val="00FE3A64"/>
    <w:rsid w:val="00FE4126"/>
    <w:rsid w:val="00FE4C2D"/>
    <w:rsid w:val="00FE5682"/>
    <w:rsid w:val="00FF054D"/>
    <w:rsid w:val="00FF0A8E"/>
    <w:rsid w:val="00FF3B5E"/>
    <w:rsid w:val="00FF552E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24AE98"/>
  <w15:docId w15:val="{71110DFB-E607-4F10-A3EC-BCE2E5006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AF2F16"/>
    <w:pPr>
      <w:widowControl w:val="0"/>
      <w:suppressAutoHyphens/>
      <w:ind w:firstLineChars="100" w:firstLine="100"/>
      <w:jc w:val="both"/>
    </w:pPr>
    <w:rPr>
      <w:kern w:val="2"/>
      <w:sz w:val="24"/>
      <w:szCs w:val="24"/>
    </w:rPr>
  </w:style>
  <w:style w:type="paragraph" w:styleId="1">
    <w:name w:val="heading 1"/>
    <w:next w:val="a2"/>
    <w:uiPriority w:val="9"/>
    <w:qFormat/>
    <w:rsid w:val="00CB3CCB"/>
    <w:pPr>
      <w:numPr>
        <w:numId w:val="6"/>
      </w:numPr>
      <w:adjustRightInd w:val="0"/>
      <w:snapToGrid w:val="0"/>
      <w:spacing w:afterLines="50"/>
      <w:jc w:val="center"/>
      <w:outlineLvl w:val="0"/>
    </w:pPr>
    <w:rPr>
      <w:rFonts w:eastAsia="標楷體"/>
      <w:b/>
      <w:bCs/>
      <w:noProof/>
      <w:sz w:val="36"/>
      <w:szCs w:val="36"/>
    </w:rPr>
  </w:style>
  <w:style w:type="paragraph" w:styleId="21">
    <w:name w:val="heading 2"/>
    <w:basedOn w:val="1"/>
    <w:next w:val="a3"/>
    <w:uiPriority w:val="9"/>
    <w:qFormat/>
    <w:rsid w:val="00CE7ED1"/>
    <w:pPr>
      <w:numPr>
        <w:ilvl w:val="1"/>
      </w:numPr>
      <w:spacing w:beforeLines="50" w:afterLines="10"/>
      <w:jc w:val="left"/>
      <w:outlineLvl w:val="1"/>
    </w:pPr>
    <w:rPr>
      <w:sz w:val="32"/>
      <w:szCs w:val="32"/>
    </w:rPr>
  </w:style>
  <w:style w:type="paragraph" w:styleId="31">
    <w:name w:val="heading 3"/>
    <w:basedOn w:val="21"/>
    <w:next w:val="22"/>
    <w:link w:val="32"/>
    <w:uiPriority w:val="9"/>
    <w:qFormat/>
    <w:rsid w:val="00124D98"/>
    <w:pPr>
      <w:keepNext/>
      <w:numPr>
        <w:ilvl w:val="2"/>
      </w:numPr>
      <w:snapToGrid/>
      <w:spacing w:afterLines="0"/>
      <w:outlineLvl w:val="2"/>
    </w:pPr>
    <w:rPr>
      <w:rFonts w:ascii="Arial" w:hAnsi="Arial"/>
      <w:b w:val="0"/>
      <w:bCs w:val="0"/>
      <w:i/>
      <w:kern w:val="2"/>
      <w:sz w:val="28"/>
      <w:szCs w:val="24"/>
    </w:rPr>
  </w:style>
  <w:style w:type="paragraph" w:styleId="41">
    <w:name w:val="heading 4"/>
    <w:basedOn w:val="31"/>
    <w:next w:val="33"/>
    <w:qFormat/>
    <w:rsid w:val="00962E06"/>
    <w:pPr>
      <w:widowControl w:val="0"/>
      <w:numPr>
        <w:ilvl w:val="3"/>
      </w:numPr>
      <w:spacing w:beforeLines="0"/>
      <w:jc w:val="both"/>
      <w:outlineLvl w:val="3"/>
    </w:pPr>
    <w:rPr>
      <w:rFonts w:eastAsia="新細明體"/>
      <w:b/>
      <w:bCs/>
      <w:i w:val="0"/>
      <w:iCs/>
      <w:sz w:val="24"/>
      <w:szCs w:val="20"/>
    </w:rPr>
  </w:style>
  <w:style w:type="paragraph" w:styleId="51">
    <w:name w:val="heading 5"/>
    <w:basedOn w:val="41"/>
    <w:next w:val="42"/>
    <w:qFormat/>
    <w:rsid w:val="00962E06"/>
    <w:pPr>
      <w:numPr>
        <w:ilvl w:val="4"/>
      </w:numPr>
      <w:outlineLvl w:val="4"/>
    </w:pPr>
  </w:style>
  <w:style w:type="paragraph" w:styleId="6">
    <w:name w:val="heading 6"/>
    <w:basedOn w:val="51"/>
    <w:next w:val="52"/>
    <w:uiPriority w:val="9"/>
    <w:qFormat/>
    <w:rsid w:val="00962E06"/>
    <w:pPr>
      <w:numPr>
        <w:ilvl w:val="5"/>
      </w:numPr>
      <w:outlineLvl w:val="5"/>
    </w:pPr>
  </w:style>
  <w:style w:type="paragraph" w:styleId="7">
    <w:name w:val="heading 7"/>
    <w:aliases w:val="公式"/>
    <w:basedOn w:val="a2"/>
    <w:next w:val="a2"/>
    <w:qFormat/>
    <w:rsid w:val="00962E06"/>
    <w:pPr>
      <w:keepNext/>
      <w:numPr>
        <w:ilvl w:val="6"/>
        <w:numId w:val="6"/>
      </w:numPr>
      <w:suppressAutoHyphens w:val="0"/>
      <w:snapToGrid w:val="0"/>
      <w:ind w:firstLineChars="0" w:firstLine="0"/>
      <w:jc w:val="right"/>
      <w:outlineLvl w:val="6"/>
    </w:pPr>
    <w:rPr>
      <w:rFonts w:ascii="Arial" w:hAnsi="Arial" w:cs="Arial"/>
      <w:noProof/>
      <w:kern w:val="0"/>
      <w:sz w:val="20"/>
      <w:szCs w:val="20"/>
    </w:rPr>
  </w:style>
  <w:style w:type="paragraph" w:styleId="8">
    <w:name w:val="heading 8"/>
    <w:aliases w:val="表說"/>
    <w:basedOn w:val="a2"/>
    <w:next w:val="a2"/>
    <w:qFormat/>
    <w:rsid w:val="00890DEA"/>
    <w:pPr>
      <w:keepNext/>
      <w:widowControl/>
      <w:numPr>
        <w:ilvl w:val="7"/>
        <w:numId w:val="8"/>
      </w:numPr>
      <w:suppressAutoHyphens w:val="0"/>
      <w:adjustRightInd w:val="0"/>
      <w:snapToGrid w:val="0"/>
      <w:spacing w:beforeLines="50" w:afterLines="25" w:line="400" w:lineRule="atLeast"/>
      <w:ind w:firstLineChars="0" w:firstLine="0"/>
      <w:jc w:val="center"/>
      <w:textAlignment w:val="baseline"/>
      <w:outlineLvl w:val="7"/>
    </w:pPr>
    <w:rPr>
      <w:rFonts w:ascii="Arial" w:eastAsia="標楷體" w:hAnsi="Arial" w:cs="Arial"/>
      <w:noProof/>
      <w:kern w:val="0"/>
      <w:sz w:val="20"/>
      <w:szCs w:val="20"/>
    </w:rPr>
  </w:style>
  <w:style w:type="paragraph" w:styleId="9">
    <w:name w:val="heading 9"/>
    <w:aliases w:val="圖說"/>
    <w:basedOn w:val="8"/>
    <w:next w:val="a2"/>
    <w:qFormat/>
    <w:rsid w:val="00962E06"/>
    <w:pPr>
      <w:keepNext w:val="0"/>
      <w:numPr>
        <w:ilvl w:val="8"/>
      </w:numPr>
      <w:spacing w:beforeLines="0" w:after="50"/>
      <w:outlineLvl w:val="8"/>
    </w:pPr>
    <w:rPr>
      <w:rFonts w:cs="Times New Roman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3">
    <w:name w:val="Body Text Indent"/>
    <w:rsid w:val="003A4B68"/>
    <w:pPr>
      <w:snapToGrid w:val="0"/>
      <w:ind w:leftChars="100" w:left="100" w:firstLineChars="100" w:firstLine="100"/>
      <w:jc w:val="both"/>
    </w:pPr>
    <w:rPr>
      <w:sz w:val="24"/>
    </w:rPr>
  </w:style>
  <w:style w:type="paragraph" w:styleId="22">
    <w:name w:val="Body Text Indent 2"/>
    <w:basedOn w:val="a3"/>
    <w:rsid w:val="003A4B68"/>
    <w:pPr>
      <w:ind w:leftChars="200" w:left="200"/>
    </w:pPr>
  </w:style>
  <w:style w:type="paragraph" w:styleId="33">
    <w:name w:val="Body Text Indent 3"/>
    <w:basedOn w:val="22"/>
    <w:rsid w:val="00FE4C2D"/>
    <w:pPr>
      <w:ind w:leftChars="300" w:left="300"/>
    </w:pPr>
  </w:style>
  <w:style w:type="paragraph" w:customStyle="1" w:styleId="42">
    <w:name w:val="本文縮排 4"/>
    <w:basedOn w:val="33"/>
    <w:rsid w:val="00FE4C2D"/>
    <w:pPr>
      <w:ind w:leftChars="400" w:left="400"/>
    </w:pPr>
  </w:style>
  <w:style w:type="paragraph" w:customStyle="1" w:styleId="52">
    <w:name w:val="本文縮排 5"/>
    <w:basedOn w:val="42"/>
    <w:rsid w:val="00FE4C2D"/>
    <w:pPr>
      <w:ind w:leftChars="500" w:left="500"/>
    </w:pPr>
  </w:style>
  <w:style w:type="paragraph" w:styleId="a7">
    <w:name w:val="header"/>
    <w:semiHidden/>
    <w:rsid w:val="00332BF8"/>
    <w:pPr>
      <w:snapToGrid w:val="0"/>
    </w:pPr>
    <w:rPr>
      <w:noProof/>
    </w:rPr>
  </w:style>
  <w:style w:type="paragraph" w:styleId="a">
    <w:name w:val="List Bullet"/>
    <w:autoRedefine/>
    <w:rsid w:val="002D053B"/>
    <w:pPr>
      <w:numPr>
        <w:numId w:val="5"/>
      </w:numPr>
      <w:snapToGrid w:val="0"/>
      <w:jc w:val="both"/>
    </w:pPr>
    <w:rPr>
      <w:sz w:val="24"/>
    </w:rPr>
  </w:style>
  <w:style w:type="paragraph" w:styleId="2">
    <w:name w:val="List Bullet 2"/>
    <w:basedOn w:val="a"/>
    <w:autoRedefine/>
    <w:rsid w:val="002D053B"/>
    <w:pPr>
      <w:numPr>
        <w:numId w:val="1"/>
      </w:numPr>
      <w:tabs>
        <w:tab w:val="left" w:pos="680"/>
      </w:tabs>
    </w:pPr>
  </w:style>
  <w:style w:type="paragraph" w:styleId="3">
    <w:name w:val="List Bullet 3"/>
    <w:basedOn w:val="a"/>
    <w:autoRedefine/>
    <w:rsid w:val="002D053B"/>
    <w:pPr>
      <w:numPr>
        <w:numId w:val="2"/>
      </w:numPr>
      <w:tabs>
        <w:tab w:val="left" w:pos="1021"/>
      </w:tabs>
    </w:pPr>
  </w:style>
  <w:style w:type="paragraph" w:styleId="4">
    <w:name w:val="List Bullet 4"/>
    <w:basedOn w:val="a"/>
    <w:autoRedefine/>
    <w:rsid w:val="002D053B"/>
    <w:pPr>
      <w:numPr>
        <w:numId w:val="4"/>
      </w:numPr>
      <w:tabs>
        <w:tab w:val="left" w:pos="1361"/>
      </w:tabs>
    </w:pPr>
  </w:style>
  <w:style w:type="paragraph" w:styleId="5">
    <w:name w:val="List Bullet 5"/>
    <w:basedOn w:val="a"/>
    <w:autoRedefine/>
    <w:rsid w:val="002D053B"/>
    <w:pPr>
      <w:numPr>
        <w:numId w:val="3"/>
      </w:numPr>
      <w:tabs>
        <w:tab w:val="left" w:pos="1701"/>
      </w:tabs>
      <w:adjustRightInd w:val="0"/>
      <w:textAlignment w:val="baseline"/>
    </w:pPr>
  </w:style>
  <w:style w:type="paragraph" w:styleId="a0">
    <w:name w:val="List Number"/>
    <w:rsid w:val="00C44017"/>
    <w:pPr>
      <w:numPr>
        <w:numId w:val="7"/>
      </w:numPr>
      <w:adjustRightInd w:val="0"/>
      <w:jc w:val="both"/>
      <w:textAlignment w:val="baseline"/>
    </w:pPr>
    <w:rPr>
      <w:rFonts w:cs="新細明體"/>
      <w:noProof/>
      <w:sz w:val="24"/>
    </w:rPr>
  </w:style>
  <w:style w:type="paragraph" w:styleId="20">
    <w:name w:val="List Number 2"/>
    <w:basedOn w:val="a0"/>
    <w:rsid w:val="002D053B"/>
    <w:pPr>
      <w:numPr>
        <w:ilvl w:val="1"/>
      </w:numPr>
    </w:pPr>
  </w:style>
  <w:style w:type="paragraph" w:styleId="30">
    <w:name w:val="List Number 3"/>
    <w:basedOn w:val="a0"/>
    <w:rsid w:val="002D053B"/>
    <w:pPr>
      <w:numPr>
        <w:ilvl w:val="2"/>
      </w:numPr>
      <w:tabs>
        <w:tab w:val="left" w:pos="1021"/>
      </w:tabs>
    </w:pPr>
  </w:style>
  <w:style w:type="paragraph" w:styleId="40">
    <w:name w:val="List Number 4"/>
    <w:basedOn w:val="a0"/>
    <w:rsid w:val="002D053B"/>
    <w:pPr>
      <w:numPr>
        <w:ilvl w:val="3"/>
      </w:numPr>
    </w:pPr>
  </w:style>
  <w:style w:type="paragraph" w:styleId="50">
    <w:name w:val="List Number 5"/>
    <w:basedOn w:val="a0"/>
    <w:rsid w:val="002D053B"/>
    <w:pPr>
      <w:numPr>
        <w:ilvl w:val="4"/>
      </w:numPr>
      <w:tabs>
        <w:tab w:val="left" w:pos="1701"/>
      </w:tabs>
    </w:pPr>
    <w:rPr>
      <w:spacing w:val="4"/>
    </w:rPr>
  </w:style>
  <w:style w:type="character" w:styleId="a8">
    <w:name w:val="page number"/>
    <w:rsid w:val="00962E06"/>
    <w:rPr>
      <w:rFonts w:cs="Times New Roman"/>
    </w:rPr>
  </w:style>
  <w:style w:type="paragraph" w:styleId="a9">
    <w:name w:val="footer"/>
    <w:semiHidden/>
    <w:rsid w:val="00332BF8"/>
    <w:pPr>
      <w:snapToGrid w:val="0"/>
      <w:jc w:val="center"/>
    </w:pPr>
    <w:rPr>
      <w:noProof/>
    </w:rPr>
  </w:style>
  <w:style w:type="paragraph" w:customStyle="1" w:styleId="aa">
    <w:name w:val="空行"/>
    <w:rsid w:val="00962E06"/>
    <w:pPr>
      <w:snapToGrid w:val="0"/>
      <w:spacing w:line="20" w:lineRule="exact"/>
    </w:pPr>
    <w:rPr>
      <w:rFonts w:eastAsia="全真中明體"/>
      <w:noProof/>
      <w:sz w:val="2"/>
      <w:szCs w:val="2"/>
    </w:rPr>
  </w:style>
  <w:style w:type="table" w:styleId="ab">
    <w:name w:val="Table Grid"/>
    <w:basedOn w:val="a5"/>
    <w:rsid w:val="00962E06"/>
    <w:pPr>
      <w:widowControl w:val="0"/>
      <w:snapToGrid w:val="0"/>
      <w:spacing w:afterLines="25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圖"/>
    <w:next w:val="9"/>
    <w:rsid w:val="00EE3439"/>
    <w:pPr>
      <w:keepNext/>
      <w:snapToGrid w:val="0"/>
      <w:spacing w:beforeLines="50"/>
      <w:jc w:val="center"/>
    </w:pPr>
    <w:rPr>
      <w:kern w:val="2"/>
      <w:sz w:val="24"/>
      <w:szCs w:val="22"/>
    </w:rPr>
  </w:style>
  <w:style w:type="paragraph" w:customStyle="1" w:styleId="ad">
    <w:name w:val="程式"/>
    <w:basedOn w:val="a2"/>
    <w:rsid w:val="00CF2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120"/>
        <w:tab w:val="left" w:pos="240"/>
        <w:tab w:val="left" w:pos="360"/>
        <w:tab w:val="left" w:pos="480"/>
        <w:tab w:val="left" w:pos="600"/>
        <w:tab w:val="left" w:pos="720"/>
        <w:tab w:val="left" w:pos="840"/>
        <w:tab w:val="left" w:pos="960"/>
        <w:tab w:val="left" w:pos="1080"/>
        <w:tab w:val="left" w:pos="1200"/>
        <w:tab w:val="left" w:pos="1320"/>
        <w:tab w:val="left" w:pos="1440"/>
        <w:tab w:val="left" w:pos="1560"/>
        <w:tab w:val="left" w:pos="1680"/>
        <w:tab w:val="left" w:pos="1800"/>
        <w:tab w:val="left" w:pos="1920"/>
        <w:tab w:val="left" w:pos="2040"/>
        <w:tab w:val="left" w:pos="2160"/>
        <w:tab w:val="left" w:pos="2280"/>
        <w:tab w:val="left" w:pos="2400"/>
      </w:tabs>
      <w:suppressAutoHyphens w:val="0"/>
      <w:snapToGrid w:val="0"/>
      <w:ind w:left="100" w:hangingChars="100" w:hanging="100"/>
      <w:jc w:val="left"/>
    </w:pPr>
    <w:rPr>
      <w:rFonts w:ascii="Arial Narrow" w:hAnsi="Arial Narrow" w:cs="Arial Narrow"/>
    </w:rPr>
  </w:style>
  <w:style w:type="character" w:styleId="ae">
    <w:name w:val="Hyperlink"/>
    <w:uiPriority w:val="99"/>
    <w:rsid w:val="00962E06"/>
    <w:rPr>
      <w:rFonts w:cs="Times New Roman"/>
      <w:color w:val="0000FF"/>
      <w:u w:val="single"/>
    </w:rPr>
  </w:style>
  <w:style w:type="paragraph" w:styleId="af">
    <w:name w:val="Title"/>
    <w:next w:val="a2"/>
    <w:qFormat/>
    <w:rsid w:val="00962E06"/>
    <w:pPr>
      <w:suppressAutoHyphens/>
      <w:spacing w:before="240" w:after="60"/>
      <w:jc w:val="center"/>
      <w:outlineLvl w:val="0"/>
    </w:pPr>
    <w:rPr>
      <w:rFonts w:ascii="Arial" w:eastAsia="標楷體" w:hAnsi="Arial" w:cs="Arial"/>
      <w:b/>
      <w:bCs/>
      <w:kern w:val="2"/>
      <w:sz w:val="48"/>
      <w:szCs w:val="32"/>
    </w:rPr>
  </w:style>
  <w:style w:type="paragraph" w:styleId="af0">
    <w:name w:val="Body Text"/>
    <w:basedOn w:val="a2"/>
    <w:link w:val="af1"/>
    <w:rsid w:val="00C44017"/>
    <w:pPr>
      <w:suppressAutoHyphens w:val="0"/>
    </w:pPr>
  </w:style>
  <w:style w:type="paragraph" w:styleId="10">
    <w:name w:val="toc 1"/>
    <w:next w:val="a2"/>
    <w:autoRedefine/>
    <w:rsid w:val="00962E06"/>
    <w:pPr>
      <w:tabs>
        <w:tab w:val="left" w:pos="709"/>
        <w:tab w:val="right" w:leader="dot" w:pos="5138"/>
      </w:tabs>
      <w:snapToGrid w:val="0"/>
    </w:pPr>
    <w:rPr>
      <w:rFonts w:ascii="Calibri" w:hAnsi="Calibri" w:cs="Calibri"/>
      <w:noProof/>
    </w:rPr>
  </w:style>
  <w:style w:type="paragraph" w:styleId="23">
    <w:name w:val="toc 2"/>
    <w:basedOn w:val="10"/>
    <w:next w:val="a2"/>
    <w:autoRedefine/>
    <w:rsid w:val="00962E06"/>
    <w:pPr>
      <w:tabs>
        <w:tab w:val="clear" w:pos="709"/>
        <w:tab w:val="left" w:pos="851"/>
      </w:tabs>
    </w:pPr>
  </w:style>
  <w:style w:type="paragraph" w:styleId="34">
    <w:name w:val="toc 3"/>
    <w:basedOn w:val="23"/>
    <w:next w:val="a2"/>
    <w:autoRedefine/>
    <w:rsid w:val="00962E06"/>
    <w:pPr>
      <w:tabs>
        <w:tab w:val="clear" w:pos="851"/>
        <w:tab w:val="left" w:pos="993"/>
      </w:tabs>
    </w:pPr>
  </w:style>
  <w:style w:type="paragraph" w:customStyle="1" w:styleId="af2">
    <w:name w:val="表格"/>
    <w:rsid w:val="00975D16"/>
    <w:pPr>
      <w:widowControl w:val="0"/>
      <w:snapToGrid w:val="0"/>
      <w:ind w:leftChars="20" w:left="48" w:rightChars="20" w:right="48"/>
    </w:pPr>
    <w:rPr>
      <w:sz w:val="24"/>
      <w:szCs w:val="24"/>
    </w:rPr>
  </w:style>
  <w:style w:type="paragraph" w:customStyle="1" w:styleId="af3">
    <w:name w:val="表格置中"/>
    <w:basedOn w:val="a2"/>
    <w:rsid w:val="00962E06"/>
    <w:pPr>
      <w:suppressAutoHyphens w:val="0"/>
      <w:jc w:val="center"/>
    </w:pPr>
  </w:style>
  <w:style w:type="character" w:customStyle="1" w:styleId="32">
    <w:name w:val="標題 3 字元"/>
    <w:basedOn w:val="a4"/>
    <w:link w:val="31"/>
    <w:uiPriority w:val="9"/>
    <w:rsid w:val="00124D98"/>
    <w:rPr>
      <w:rFonts w:ascii="Arial" w:eastAsia="標楷體" w:hAnsi="Arial"/>
      <w:i/>
      <w:noProof/>
      <w:kern w:val="2"/>
      <w:sz w:val="28"/>
      <w:szCs w:val="24"/>
    </w:rPr>
  </w:style>
  <w:style w:type="paragraph" w:styleId="Web">
    <w:name w:val="Normal (Web)"/>
    <w:basedOn w:val="a2"/>
    <w:uiPriority w:val="99"/>
    <w:semiHidden/>
    <w:unhideWhenUsed/>
    <w:rsid w:val="00274841"/>
    <w:pPr>
      <w:widowControl/>
      <w:suppressAutoHyphens w:val="0"/>
      <w:spacing w:before="100" w:beforeAutospacing="1" w:after="100" w:afterAutospacing="1"/>
      <w:ind w:firstLineChars="0" w:firstLine="0"/>
      <w:jc w:val="left"/>
    </w:pPr>
    <w:rPr>
      <w:rFonts w:ascii="新細明體" w:hAnsi="新細明體" w:cs="新細明體"/>
      <w:kern w:val="0"/>
    </w:rPr>
  </w:style>
  <w:style w:type="paragraph" w:customStyle="1" w:styleId="a1">
    <w:name w:val="表格序"/>
    <w:basedOn w:val="af2"/>
    <w:rsid w:val="00890DEA"/>
    <w:pPr>
      <w:widowControl/>
      <w:numPr>
        <w:numId w:val="9"/>
      </w:numPr>
      <w:tabs>
        <w:tab w:val="clear" w:pos="720"/>
        <w:tab w:val="num" w:pos="840"/>
      </w:tabs>
      <w:kinsoku w:val="0"/>
      <w:wordWrap w:val="0"/>
      <w:overflowPunct w:val="0"/>
      <w:autoSpaceDE w:val="0"/>
      <w:autoSpaceDN w:val="0"/>
      <w:snapToGrid/>
      <w:spacing w:before="120" w:after="120" w:line="240" w:lineRule="exact"/>
      <w:ind w:leftChars="0" w:rightChars="0" w:right="0"/>
      <w:jc w:val="center"/>
    </w:pPr>
    <w:rPr>
      <w:rFonts w:eastAsia="全真中明體"/>
      <w:noProof/>
      <w:sz w:val="20"/>
      <w:szCs w:val="20"/>
    </w:rPr>
  </w:style>
  <w:style w:type="paragraph" w:styleId="HTML">
    <w:name w:val="HTML Preformatted"/>
    <w:basedOn w:val="a2"/>
    <w:link w:val="HTML0"/>
    <w:uiPriority w:val="99"/>
    <w:semiHidden/>
    <w:unhideWhenUsed/>
    <w:rsid w:val="00323F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Chars="0" w:firstLine="0"/>
      <w:jc w:val="left"/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4"/>
    <w:link w:val="HTML"/>
    <w:uiPriority w:val="99"/>
    <w:semiHidden/>
    <w:rsid w:val="00323FAB"/>
    <w:rPr>
      <w:rFonts w:ascii="細明體" w:eastAsia="細明體" w:hAnsi="細明體" w:cs="細明體"/>
      <w:sz w:val="24"/>
      <w:szCs w:val="24"/>
    </w:rPr>
  </w:style>
  <w:style w:type="paragraph" w:styleId="af4">
    <w:name w:val="Balloon Text"/>
    <w:basedOn w:val="a2"/>
    <w:link w:val="af5"/>
    <w:semiHidden/>
    <w:unhideWhenUsed/>
    <w:rsid w:val="00C050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註解方塊文字 字元"/>
    <w:basedOn w:val="a4"/>
    <w:link w:val="af4"/>
    <w:semiHidden/>
    <w:rsid w:val="00C0508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2"/>
    <w:uiPriority w:val="34"/>
    <w:qFormat/>
    <w:rsid w:val="003518A3"/>
    <w:pPr>
      <w:widowControl/>
      <w:suppressAutoHyphens w:val="0"/>
      <w:ind w:leftChars="200" w:left="480" w:firstLineChars="0" w:firstLine="0"/>
      <w:jc w:val="left"/>
    </w:pPr>
    <w:rPr>
      <w:rFonts w:ascii="新細明體" w:hAnsi="新細明體" w:cs="新細明體"/>
      <w:kern w:val="0"/>
    </w:rPr>
  </w:style>
  <w:style w:type="character" w:styleId="HTML1">
    <w:name w:val="HTML Code"/>
    <w:basedOn w:val="a4"/>
    <w:uiPriority w:val="99"/>
    <w:semiHidden/>
    <w:unhideWhenUsed/>
    <w:rsid w:val="005741E5"/>
    <w:rPr>
      <w:rFonts w:ascii="細明體" w:eastAsia="細明體" w:hAnsi="細明體" w:cs="細明體"/>
      <w:sz w:val="24"/>
      <w:szCs w:val="24"/>
    </w:rPr>
  </w:style>
  <w:style w:type="character" w:customStyle="1" w:styleId="af1">
    <w:name w:val="本文 字元"/>
    <w:basedOn w:val="a4"/>
    <w:link w:val="af0"/>
    <w:rsid w:val="002D1CFE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19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052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748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883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779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2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232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38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0309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8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593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1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46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10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9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7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959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283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526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6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503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44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15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8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44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29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5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08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1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969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49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83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3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0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35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32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85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077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55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6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82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42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27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49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9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519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61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451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5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34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5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39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34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613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52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57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88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81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59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418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0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0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380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4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210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16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5661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9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15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1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4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27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55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905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4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5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73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3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6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1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6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7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6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0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45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nni\AppData\Roaming\Microsoft\Templates\Normal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413</TotalTime>
  <Pages>6</Pages>
  <Words>1892</Words>
  <Characters>10791</Characters>
  <Application>Microsoft Office Word</Application>
  <DocSecurity>0</DocSecurity>
  <Lines>89</Lines>
  <Paragraphs>25</Paragraphs>
  <ScaleCrop>false</ScaleCrop>
  <Company>Howhy Workshop</Company>
  <LinksUpToDate>false</LinksUpToDate>
  <CharactersWithSpaces>12658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Jinni</dc:creator>
  <cp:lastModifiedBy>Jinni Tsay</cp:lastModifiedBy>
  <cp:revision>24</cp:revision>
  <cp:lastPrinted>2017-11-13T08:07:00Z</cp:lastPrinted>
  <dcterms:created xsi:type="dcterms:W3CDTF">2018-05-28T02:23:00Z</dcterms:created>
  <dcterms:modified xsi:type="dcterms:W3CDTF">2018-06-01T12:10:00Z</dcterms:modified>
</cp:coreProperties>
</file>