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546" w:rsidRDefault="00CB3CCB" w:rsidP="00CB3CCB">
      <w:pPr>
        <w:pStyle w:val="1"/>
        <w:spacing w:after="200"/>
      </w:pPr>
      <w:r w:rsidRPr="00CB3CCB">
        <w:t>JAVA</w:t>
      </w:r>
      <w:r w:rsidR="005F3D66">
        <w:rPr>
          <w:rFonts w:hint="eastAsia"/>
        </w:rPr>
        <w:t>網路</w:t>
      </w:r>
    </w:p>
    <w:p w:rsidR="005F3D66" w:rsidRDefault="004B1386" w:rsidP="005F3D66">
      <w:pPr>
        <w:pStyle w:val="21"/>
        <w:spacing w:before="200" w:after="40"/>
      </w:pPr>
      <w:r>
        <w:rPr>
          <w:rFonts w:hint="eastAsia"/>
          <w:lang w:eastAsia="zh-HK"/>
        </w:rPr>
        <w:t>網路常識</w:t>
      </w:r>
    </w:p>
    <w:p w:rsidR="004B1386" w:rsidRDefault="004B1386" w:rsidP="00634F8E">
      <w:pPr>
        <w:pStyle w:val="af0"/>
        <w:ind w:firstLine="240"/>
        <w:rPr>
          <w:lang w:eastAsia="zh-HK"/>
        </w:rPr>
      </w:pPr>
      <w:r>
        <w:rPr>
          <w:rFonts w:hint="eastAsia"/>
        </w:rPr>
        <w:t>TCP</w:t>
      </w:r>
      <w:r w:rsidR="00564DC1">
        <w:rPr>
          <w:rFonts w:hint="eastAsia"/>
        </w:rPr>
        <w:t>(</w:t>
      </w:r>
      <w:r w:rsidR="00564DC1" w:rsidRPr="00564DC1">
        <w:t>Transmission Control Protocol</w:t>
      </w:r>
      <w:r w:rsidR="00564DC1">
        <w:rPr>
          <w:rFonts w:hint="eastAsia"/>
        </w:rPr>
        <w:t>)</w:t>
      </w:r>
      <w:r>
        <w:rPr>
          <w:rFonts w:hint="eastAsia"/>
          <w:lang w:eastAsia="zh-HK"/>
        </w:rPr>
        <w:t>：</w:t>
      </w:r>
      <w:r>
        <w:rPr>
          <w:rFonts w:hint="eastAsia"/>
        </w:rPr>
        <w:t>Socket</w:t>
      </w:r>
      <w:r>
        <w:rPr>
          <w:rFonts w:hint="eastAsia"/>
          <w:lang w:eastAsia="zh-HK"/>
        </w:rPr>
        <w:t>程式，雙方建立可信連接，才進行資料傳輸</w:t>
      </w:r>
      <w:r>
        <w:rPr>
          <w:rFonts w:hint="eastAsia"/>
        </w:rPr>
        <w:t>。</w:t>
      </w:r>
    </w:p>
    <w:p w:rsidR="004B1386" w:rsidRDefault="004B1386" w:rsidP="00634F8E">
      <w:pPr>
        <w:pStyle w:val="af0"/>
        <w:ind w:firstLine="240"/>
        <w:rPr>
          <w:lang w:eastAsia="zh-HK"/>
        </w:rPr>
      </w:pPr>
      <w:r>
        <w:rPr>
          <w:rFonts w:hint="eastAsia"/>
        </w:rPr>
        <w:t>UDP</w:t>
      </w:r>
      <w:r w:rsidR="00564DC1">
        <w:t>(</w:t>
      </w:r>
      <w:r w:rsidRPr="004B1386">
        <w:t>User Datagram Protocol</w:t>
      </w:r>
      <w:r w:rsidR="00564DC1">
        <w:t>)</w:t>
      </w:r>
      <w:r>
        <w:rPr>
          <w:rFonts w:hint="eastAsia"/>
          <w:lang w:eastAsia="zh-HK"/>
        </w:rPr>
        <w:t>：</w:t>
      </w:r>
      <w:r w:rsidR="00564DC1">
        <w:rPr>
          <w:rFonts w:hint="eastAsia"/>
          <w:lang w:eastAsia="zh-HK"/>
        </w:rPr>
        <w:t>連接不可信</w:t>
      </w:r>
      <w:r w:rsidR="00564DC1">
        <w:rPr>
          <w:rFonts w:hint="eastAsia"/>
        </w:rPr>
        <w:t>。</w:t>
      </w:r>
    </w:p>
    <w:p w:rsidR="005F3D66" w:rsidRDefault="005F3D66" w:rsidP="00634F8E">
      <w:pPr>
        <w:pStyle w:val="af0"/>
        <w:ind w:firstLine="240"/>
      </w:pPr>
      <w:r>
        <w:rPr>
          <w:rFonts w:hint="eastAsia"/>
        </w:rPr>
        <w:t>伺服器接收</w:t>
      </w:r>
      <w:r>
        <w:rPr>
          <w:rFonts w:hint="eastAsia"/>
        </w:rPr>
        <w:t>Socket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ServerSocket</w:t>
      </w:r>
      <w:proofErr w:type="spellEnd"/>
    </w:p>
    <w:p w:rsidR="005F3D66" w:rsidRDefault="005F3D66" w:rsidP="00634F8E">
      <w:pPr>
        <w:pStyle w:val="af0"/>
        <w:ind w:firstLine="240"/>
      </w:pPr>
      <w:r>
        <w:rPr>
          <w:rFonts w:hint="eastAsia"/>
        </w:rPr>
        <w:t>用戶端</w:t>
      </w:r>
      <w:r w:rsidR="00564DC1">
        <w:rPr>
          <w:rFonts w:hint="eastAsia"/>
          <w:lang w:eastAsia="zh-HK"/>
        </w:rPr>
        <w:t>連接</w:t>
      </w:r>
      <w:r>
        <w:rPr>
          <w:rFonts w:hint="eastAsia"/>
        </w:rPr>
        <w:t>Socket</w:t>
      </w:r>
      <w:r>
        <w:rPr>
          <w:rFonts w:hint="eastAsia"/>
        </w:rPr>
        <w:t>：</w:t>
      </w:r>
      <w:r>
        <w:rPr>
          <w:rFonts w:hint="eastAsia"/>
        </w:rPr>
        <w:t>Socket</w:t>
      </w:r>
    </w:p>
    <w:p w:rsidR="005F3D66" w:rsidRDefault="005F3D66" w:rsidP="00A82C44">
      <w:pPr>
        <w:pStyle w:val="ad"/>
        <w:ind w:left="240" w:hanging="240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5F3D66" w:rsidRDefault="005F3D66" w:rsidP="00A82C44">
      <w:pPr>
        <w:pStyle w:val="ad"/>
        <w:ind w:left="240" w:hanging="240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:rsidR="005F3D66" w:rsidRDefault="005F3D66" w:rsidP="00A82C44">
      <w:pPr>
        <w:pStyle w:val="ad"/>
        <w:ind w:left="240" w:hanging="240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5F3D66" w:rsidRDefault="005F3D66" w:rsidP="00A82C44">
      <w:pPr>
        <w:pStyle w:val="ad"/>
        <w:ind w:left="240" w:hanging="240"/>
      </w:pPr>
    </w:p>
    <w:p w:rsidR="005F3D66" w:rsidRDefault="005F3D66" w:rsidP="00A82C44">
      <w:pPr>
        <w:pStyle w:val="ad"/>
        <w:ind w:left="240" w:hanging="240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ServerDemo</w:t>
      </w:r>
      <w:proofErr w:type="spellEnd"/>
      <w:r>
        <w:t xml:space="preserve"> {</w:t>
      </w:r>
    </w:p>
    <w:p w:rsidR="005F3D66" w:rsidRDefault="005F3D66" w:rsidP="00A82C44">
      <w:pPr>
        <w:pStyle w:val="ad"/>
        <w:ind w:left="240" w:hanging="24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5F3D66" w:rsidRDefault="005F3D66" w:rsidP="00A82C44">
      <w:pPr>
        <w:pStyle w:val="ad"/>
        <w:ind w:left="240" w:hanging="240"/>
      </w:pPr>
      <w:r>
        <w:tab/>
      </w:r>
      <w:r>
        <w:tab/>
      </w:r>
      <w:proofErr w:type="spellStart"/>
      <w:r>
        <w:t>ServerSocket</w:t>
      </w:r>
      <w:proofErr w:type="spellEnd"/>
      <w:r>
        <w:t xml:space="preserve"> </w:t>
      </w:r>
      <w:r>
        <w:rPr>
          <w:color w:val="6A3E3E"/>
        </w:rPr>
        <w:t>server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1234);</w:t>
      </w:r>
    </w:p>
    <w:p w:rsidR="005F3D66" w:rsidRDefault="005F3D66" w:rsidP="00A82C44">
      <w:pPr>
        <w:pStyle w:val="ad"/>
        <w:ind w:left="240" w:hanging="240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伺服器啟動</w:t>
      </w:r>
      <w:r>
        <w:rPr>
          <w:color w:val="2A00FF"/>
        </w:rPr>
        <w:t>"</w:t>
      </w:r>
      <w:r>
        <w:t>);</w:t>
      </w:r>
    </w:p>
    <w:p w:rsidR="005F3D66" w:rsidRDefault="005F3D66" w:rsidP="00A82C44">
      <w:pPr>
        <w:pStyle w:val="ad"/>
        <w:ind w:left="240" w:hanging="240"/>
      </w:pPr>
      <w:r>
        <w:tab/>
      </w:r>
      <w:r>
        <w:tab/>
        <w:t xml:space="preserve">Socket </w:t>
      </w:r>
      <w:r>
        <w:rPr>
          <w:color w:val="6A3E3E"/>
        </w:rPr>
        <w:t>client</w:t>
      </w:r>
      <w:r>
        <w:t xml:space="preserve"> = </w:t>
      </w:r>
      <w:proofErr w:type="spellStart"/>
      <w:proofErr w:type="gramStart"/>
      <w:r>
        <w:rPr>
          <w:color w:val="6A3E3E"/>
        </w:rPr>
        <w:t>server</w:t>
      </w:r>
      <w:r>
        <w:t>.accept</w:t>
      </w:r>
      <w:proofErr w:type="spellEnd"/>
      <w:proofErr w:type="gramEnd"/>
      <w:r>
        <w:t>();</w:t>
      </w:r>
    </w:p>
    <w:p w:rsidR="005F3D66" w:rsidRDefault="005F3D66" w:rsidP="00A82C44">
      <w:pPr>
        <w:pStyle w:val="ad"/>
        <w:ind w:left="240" w:hanging="240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str</w:t>
      </w:r>
      <w:proofErr w:type="spellEnd"/>
      <w:r>
        <w:t xml:space="preserve"> = </w:t>
      </w:r>
      <w:r>
        <w:rPr>
          <w:color w:val="2A00FF"/>
        </w:rPr>
        <w:t>"Hello"</w:t>
      </w:r>
      <w:r>
        <w:t>;</w:t>
      </w:r>
    </w:p>
    <w:p w:rsidR="005F3D66" w:rsidRDefault="005F3D66" w:rsidP="00A82C44">
      <w:pPr>
        <w:pStyle w:val="ad"/>
        <w:ind w:left="240" w:hanging="240"/>
      </w:pP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  <w:r>
        <w:rPr>
          <w:color w:val="6A3E3E"/>
        </w:rPr>
        <w:t>out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rPr>
          <w:color w:val="6A3E3E"/>
        </w:rPr>
        <w:t>client</w:t>
      </w:r>
      <w:r>
        <w:t>.getOutputStream</w:t>
      </w:r>
      <w:proofErr w:type="spellEnd"/>
      <w:proofErr w:type="gramEnd"/>
      <w:r>
        <w:t>());</w:t>
      </w:r>
    </w:p>
    <w:p w:rsidR="005F3D66" w:rsidRDefault="005F3D66" w:rsidP="00A82C44">
      <w:pPr>
        <w:pStyle w:val="ad"/>
        <w:ind w:left="240" w:hanging="240"/>
      </w:pPr>
      <w:r>
        <w:tab/>
      </w:r>
      <w:r>
        <w:tab/>
      </w:r>
      <w:proofErr w:type="spellStart"/>
      <w:r>
        <w:rPr>
          <w:color w:val="6A3E3E"/>
        </w:rPr>
        <w:t>out</w:t>
      </w:r>
      <w:r>
        <w:t>.print</w:t>
      </w:r>
      <w:proofErr w:type="spellEnd"/>
      <w:r>
        <w:t>(</w:t>
      </w:r>
      <w:proofErr w:type="spellStart"/>
      <w:r>
        <w:rPr>
          <w:color w:val="6A3E3E"/>
        </w:rPr>
        <w:t>str</w:t>
      </w:r>
      <w:proofErr w:type="spellEnd"/>
      <w:r>
        <w:t>);</w:t>
      </w:r>
    </w:p>
    <w:p w:rsidR="005F3D66" w:rsidRDefault="005F3D66" w:rsidP="00A82C44">
      <w:pPr>
        <w:pStyle w:val="ad"/>
        <w:ind w:left="240" w:hanging="240"/>
      </w:pPr>
      <w:r>
        <w:tab/>
      </w:r>
      <w:r>
        <w:tab/>
      </w:r>
      <w:proofErr w:type="spellStart"/>
      <w:proofErr w:type="gramStart"/>
      <w:r>
        <w:rPr>
          <w:color w:val="6A3E3E"/>
        </w:rPr>
        <w:t>out</w:t>
      </w:r>
      <w:r>
        <w:t>.close</w:t>
      </w:r>
      <w:proofErr w:type="spellEnd"/>
      <w:proofErr w:type="gramEnd"/>
      <w:r>
        <w:t>();</w:t>
      </w:r>
    </w:p>
    <w:p w:rsidR="005F3D66" w:rsidRDefault="005F3D66" w:rsidP="00A82C44">
      <w:pPr>
        <w:pStyle w:val="ad"/>
        <w:ind w:left="240" w:hanging="240"/>
      </w:pPr>
      <w:r>
        <w:tab/>
      </w:r>
      <w:r>
        <w:tab/>
      </w:r>
      <w:proofErr w:type="spellStart"/>
      <w:proofErr w:type="gramStart"/>
      <w:r>
        <w:rPr>
          <w:color w:val="6A3E3E"/>
        </w:rPr>
        <w:t>client</w:t>
      </w:r>
      <w:r>
        <w:t>.close</w:t>
      </w:r>
      <w:proofErr w:type="spellEnd"/>
      <w:proofErr w:type="gramEnd"/>
      <w:r>
        <w:t>();</w:t>
      </w:r>
    </w:p>
    <w:p w:rsidR="005F3D66" w:rsidRDefault="005F3D66" w:rsidP="00A82C44">
      <w:pPr>
        <w:pStyle w:val="ad"/>
        <w:ind w:left="240" w:hanging="240"/>
      </w:pPr>
      <w:r>
        <w:tab/>
      </w:r>
      <w:r>
        <w:tab/>
      </w:r>
      <w:proofErr w:type="spellStart"/>
      <w:proofErr w:type="gramStart"/>
      <w:r>
        <w:rPr>
          <w:color w:val="6A3E3E"/>
        </w:rPr>
        <w:t>server</w:t>
      </w:r>
      <w:r>
        <w:t>.close</w:t>
      </w:r>
      <w:proofErr w:type="spellEnd"/>
      <w:proofErr w:type="gramEnd"/>
      <w:r>
        <w:t>();</w:t>
      </w:r>
    </w:p>
    <w:p w:rsidR="005F3D66" w:rsidRDefault="005F3D66" w:rsidP="00A82C44">
      <w:pPr>
        <w:pStyle w:val="ad"/>
        <w:ind w:left="240" w:hanging="240"/>
      </w:pPr>
      <w:r>
        <w:tab/>
        <w:t>}</w:t>
      </w:r>
    </w:p>
    <w:p w:rsidR="005F3D66" w:rsidRDefault="005F3D66" w:rsidP="00A82C44">
      <w:pPr>
        <w:pStyle w:val="ad"/>
        <w:ind w:left="240" w:hanging="240"/>
      </w:pPr>
      <w:r>
        <w:t>}</w:t>
      </w:r>
    </w:p>
    <w:p w:rsidR="005F3D66" w:rsidRDefault="00A82C44" w:rsidP="00634F8E">
      <w:pPr>
        <w:pStyle w:val="af0"/>
        <w:ind w:firstLine="240"/>
      </w:pPr>
      <w:r>
        <w:rPr>
          <w:rFonts w:hint="eastAsia"/>
        </w:rPr>
        <w:t>開啟</w:t>
      </w:r>
      <w:r>
        <w:rPr>
          <w:rFonts w:hint="eastAsia"/>
        </w:rPr>
        <w:t>Telnet</w:t>
      </w:r>
      <w:r>
        <w:rPr>
          <w:rFonts w:hint="eastAsia"/>
        </w:rPr>
        <w:t>，輸入</w:t>
      </w:r>
      <w:r>
        <w:rPr>
          <w:rFonts w:hint="eastAsia"/>
        </w:rPr>
        <w:t>open localhost 1234</w:t>
      </w:r>
      <w:r>
        <w:rPr>
          <w:rFonts w:hint="eastAsia"/>
        </w:rPr>
        <w:t>，即可看到</w:t>
      </w:r>
      <w:r>
        <w:rPr>
          <w:rFonts w:hint="eastAsia"/>
        </w:rPr>
        <w:t>server</w:t>
      </w:r>
      <w:r>
        <w:rPr>
          <w:rFonts w:hint="eastAsia"/>
        </w:rPr>
        <w:t>傳來的信息。</w:t>
      </w:r>
    </w:p>
    <w:p w:rsidR="00A82C44" w:rsidRDefault="00A82C44" w:rsidP="00634F8E">
      <w:pPr>
        <w:pStyle w:val="ad"/>
        <w:ind w:left="240" w:hanging="240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A82C44" w:rsidRDefault="00A82C44" w:rsidP="00634F8E">
      <w:pPr>
        <w:pStyle w:val="ad"/>
        <w:ind w:left="240" w:hanging="240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:rsidR="00A82C44" w:rsidRDefault="00A82C44" w:rsidP="00634F8E">
      <w:pPr>
        <w:pStyle w:val="ad"/>
        <w:ind w:left="240" w:hanging="240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A82C44" w:rsidRDefault="00A82C44" w:rsidP="00634F8E">
      <w:pPr>
        <w:pStyle w:val="ad"/>
        <w:ind w:left="240" w:hanging="240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82C44" w:rsidRDefault="00A82C44" w:rsidP="00634F8E">
      <w:pPr>
        <w:pStyle w:val="ad"/>
        <w:ind w:left="240" w:hanging="240"/>
      </w:pPr>
    </w:p>
    <w:p w:rsidR="00A82C44" w:rsidRDefault="00A82C44" w:rsidP="00634F8E">
      <w:pPr>
        <w:pStyle w:val="ad"/>
        <w:ind w:left="240" w:hanging="240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ClientDemo</w:t>
      </w:r>
      <w:proofErr w:type="spellEnd"/>
      <w:r>
        <w:t xml:space="preserve"> {</w:t>
      </w:r>
    </w:p>
    <w:p w:rsidR="00A82C44" w:rsidRDefault="00A82C44" w:rsidP="00634F8E">
      <w:pPr>
        <w:pStyle w:val="ad"/>
        <w:ind w:left="240" w:hanging="24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A82C44" w:rsidRDefault="00A82C44" w:rsidP="00634F8E">
      <w:pPr>
        <w:pStyle w:val="ad"/>
        <w:ind w:left="240" w:hanging="240"/>
      </w:pPr>
      <w:r>
        <w:tab/>
      </w:r>
      <w:r>
        <w:tab/>
        <w:t xml:space="preserve">Socket </w:t>
      </w:r>
      <w:r>
        <w:rPr>
          <w:color w:val="6A3E3E"/>
        </w:rPr>
        <w:t>client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Socket(</w:t>
      </w:r>
      <w:proofErr w:type="gramEnd"/>
      <w:r>
        <w:rPr>
          <w:color w:val="2A00FF"/>
        </w:rPr>
        <w:t>"localhost"</w:t>
      </w:r>
      <w:r>
        <w:t>, 1234);</w:t>
      </w:r>
    </w:p>
    <w:p w:rsidR="00A82C44" w:rsidRDefault="00A82C44" w:rsidP="00634F8E">
      <w:pPr>
        <w:pStyle w:val="ad"/>
        <w:ind w:left="240" w:hanging="240"/>
      </w:pPr>
      <w:r>
        <w:tab/>
      </w:r>
      <w:r>
        <w:tab/>
        <w:t xml:space="preserve">Scanner </w:t>
      </w:r>
      <w:r>
        <w:rPr>
          <w:color w:val="6A3E3E"/>
        </w:rPr>
        <w:t>scan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</w:t>
      </w:r>
      <w:proofErr w:type="spellStart"/>
      <w:proofErr w:type="gramStart"/>
      <w:r>
        <w:rPr>
          <w:color w:val="6A3E3E"/>
        </w:rPr>
        <w:t>client</w:t>
      </w:r>
      <w:r>
        <w:t>.getInputStream</w:t>
      </w:r>
      <w:proofErr w:type="spellEnd"/>
      <w:proofErr w:type="gramEnd"/>
      <w:r>
        <w:t>());</w:t>
      </w:r>
    </w:p>
    <w:p w:rsidR="00A82C44" w:rsidRDefault="00A82C44" w:rsidP="00634F8E">
      <w:pPr>
        <w:pStyle w:val="ad"/>
        <w:ind w:left="240" w:hanging="240"/>
      </w:pPr>
      <w:r>
        <w:tab/>
      </w:r>
      <w:r>
        <w:tab/>
      </w:r>
      <w:proofErr w:type="spellStart"/>
      <w:proofErr w:type="gramStart"/>
      <w:r>
        <w:rPr>
          <w:color w:val="6A3E3E"/>
        </w:rPr>
        <w:t>scan</w:t>
      </w:r>
      <w:r>
        <w:t>.useDelimiter</w:t>
      </w:r>
      <w:proofErr w:type="spellEnd"/>
      <w:proofErr w:type="gramEnd"/>
      <w:r>
        <w:t>(</w:t>
      </w:r>
      <w:r>
        <w:rPr>
          <w:color w:val="2A00FF"/>
        </w:rPr>
        <w:t>"\n"</w:t>
      </w:r>
      <w:r>
        <w:t>);</w:t>
      </w:r>
    </w:p>
    <w:p w:rsidR="00A82C44" w:rsidRDefault="00A82C44" w:rsidP="00634F8E">
      <w:pPr>
        <w:pStyle w:val="ad"/>
        <w:ind w:left="240" w:hanging="240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proofErr w:type="spellStart"/>
      <w:proofErr w:type="gramStart"/>
      <w:r>
        <w:rPr>
          <w:color w:val="6A3E3E"/>
        </w:rPr>
        <w:t>scan</w:t>
      </w:r>
      <w:r>
        <w:t>.hasNext</w:t>
      </w:r>
      <w:proofErr w:type="spellEnd"/>
      <w:proofErr w:type="gramEnd"/>
      <w:r>
        <w:t>()) {</w:t>
      </w:r>
    </w:p>
    <w:p w:rsidR="00A82C44" w:rsidRDefault="00A82C44" w:rsidP="00634F8E">
      <w:pPr>
        <w:pStyle w:val="ad"/>
        <w:ind w:left="240" w:hanging="240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rPr>
          <w:color w:val="6A3E3E"/>
        </w:rPr>
        <w:t>scan</w:t>
      </w:r>
      <w:r>
        <w:t>.next</w:t>
      </w:r>
      <w:proofErr w:type="spellEnd"/>
      <w:proofErr w:type="gramEnd"/>
      <w:r>
        <w:t>());</w:t>
      </w:r>
    </w:p>
    <w:p w:rsidR="00A82C44" w:rsidRDefault="00A82C44" w:rsidP="00634F8E">
      <w:pPr>
        <w:pStyle w:val="ad"/>
        <w:ind w:left="240" w:hanging="240"/>
      </w:pPr>
      <w:r>
        <w:tab/>
      </w:r>
      <w:r>
        <w:tab/>
        <w:t>}</w:t>
      </w:r>
    </w:p>
    <w:p w:rsidR="00A82C44" w:rsidRDefault="00A82C44" w:rsidP="00634F8E">
      <w:pPr>
        <w:pStyle w:val="ad"/>
        <w:ind w:left="240" w:hanging="240"/>
      </w:pPr>
      <w:r>
        <w:tab/>
      </w:r>
      <w:r>
        <w:tab/>
      </w:r>
      <w:proofErr w:type="spellStart"/>
      <w:proofErr w:type="gramStart"/>
      <w:r>
        <w:rPr>
          <w:color w:val="6A3E3E"/>
        </w:rPr>
        <w:t>client</w:t>
      </w:r>
      <w:r>
        <w:t>.close</w:t>
      </w:r>
      <w:proofErr w:type="spellEnd"/>
      <w:proofErr w:type="gramEnd"/>
      <w:r>
        <w:t>();</w:t>
      </w:r>
    </w:p>
    <w:p w:rsidR="00A82C44" w:rsidRDefault="00A82C44" w:rsidP="00634F8E">
      <w:pPr>
        <w:pStyle w:val="ad"/>
        <w:ind w:left="240" w:hanging="240"/>
      </w:pPr>
      <w:r>
        <w:tab/>
        <w:t>}</w:t>
      </w:r>
    </w:p>
    <w:p w:rsidR="00A82C44" w:rsidRDefault="00A82C44" w:rsidP="00634F8E">
      <w:pPr>
        <w:pStyle w:val="ad"/>
        <w:ind w:left="240" w:hanging="240"/>
      </w:pPr>
      <w:r>
        <w:t>}</w:t>
      </w:r>
    </w:p>
    <w:p w:rsidR="005F3D66" w:rsidRDefault="00554C27" w:rsidP="00564DC1">
      <w:pPr>
        <w:pStyle w:val="21"/>
        <w:spacing w:before="200" w:after="40"/>
      </w:pPr>
      <w:r>
        <w:t>ECHO</w:t>
      </w:r>
    </w:p>
    <w:p w:rsidR="00564DC1" w:rsidRDefault="00564DC1" w:rsidP="00564DC1">
      <w:pPr>
        <w:pStyle w:val="a3"/>
        <w:ind w:left="240" w:firstLine="240"/>
      </w:pPr>
      <w:r>
        <w:rPr>
          <w:rFonts w:hint="eastAsia"/>
          <w:lang w:eastAsia="zh-HK"/>
        </w:rPr>
        <w:t>客戶端向伺服器發送信息，伺服器處理後</w:t>
      </w:r>
      <w:r>
        <w:rPr>
          <w:rFonts w:hint="eastAsia"/>
        </w:rPr>
        <w:t>，</w:t>
      </w:r>
      <w:r>
        <w:rPr>
          <w:rFonts w:hint="eastAsia"/>
          <w:lang w:eastAsia="zh-HK"/>
        </w:rPr>
        <w:t>在信息前加</w:t>
      </w:r>
      <w:r>
        <w:t>”</w:t>
      </w:r>
      <w:r w:rsidR="00554C27">
        <w:t>ECHO</w:t>
      </w:r>
      <w:r>
        <w:t>”</w:t>
      </w:r>
      <w:r>
        <w:rPr>
          <w:rFonts w:hint="eastAsia"/>
        </w:rPr>
        <w:t>，</w:t>
      </w:r>
    </w:p>
    <w:p w:rsidR="00CD0DAE" w:rsidRDefault="00CD0DAE" w:rsidP="00CD0DAE">
      <w:pPr>
        <w:pStyle w:val="ad"/>
        <w:ind w:left="240" w:hanging="24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CD0DAE" w:rsidRDefault="00CD0DAE" w:rsidP="00CD0DAE">
      <w:pPr>
        <w:pStyle w:val="ad"/>
        <w:ind w:left="240" w:hanging="240"/>
      </w:pPr>
      <w:r>
        <w:lastRenderedPageBreak/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CD0DAE" w:rsidRDefault="00CD0DAE" w:rsidP="00CD0DAE">
      <w:pPr>
        <w:pStyle w:val="ad"/>
        <w:ind w:left="240" w:hanging="240"/>
      </w:pPr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:rsidR="00CD0DAE" w:rsidRDefault="00CD0DAE" w:rsidP="00CD0DAE">
      <w:pPr>
        <w:pStyle w:val="ad"/>
        <w:ind w:left="240" w:hanging="240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CD0DAE" w:rsidRDefault="00CD0DAE" w:rsidP="00CD0DAE">
      <w:pPr>
        <w:pStyle w:val="ad"/>
        <w:ind w:left="240" w:hanging="2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D0DAE" w:rsidRDefault="00CD0DAE" w:rsidP="00CD0DAE">
      <w:pPr>
        <w:pStyle w:val="ad"/>
        <w:ind w:left="240" w:hanging="240"/>
      </w:pPr>
    </w:p>
    <w:p w:rsidR="00CD0DAE" w:rsidRDefault="00CD0DAE" w:rsidP="00CD0DAE">
      <w:pPr>
        <w:pStyle w:val="ad"/>
        <w:ind w:left="240" w:hanging="240"/>
      </w:pPr>
      <w:r>
        <w:t xml:space="preserve">public class </w:t>
      </w:r>
      <w:proofErr w:type="spellStart"/>
      <w:r>
        <w:t>EchoSingle</w:t>
      </w:r>
      <w:proofErr w:type="spellEnd"/>
      <w:r>
        <w:t xml:space="preserve"> {</w:t>
      </w:r>
    </w:p>
    <w:p w:rsidR="00CD0DAE" w:rsidRDefault="00CD0DAE" w:rsidP="00CD0DAE">
      <w:pPr>
        <w:pStyle w:val="ad"/>
        <w:ind w:left="240" w:hanging="24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proofErr w:type="spellStart"/>
      <w:r>
        <w:t>ServerSocket</w:t>
      </w:r>
      <w:proofErr w:type="spellEnd"/>
      <w:r>
        <w:t xml:space="preserve"> server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1234);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  <w:t xml:space="preserve">Socket client = 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flag = true;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  <w:t>while (flag) {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  <w:t xml:space="preserve">Scanner </w:t>
      </w:r>
      <w:proofErr w:type="spellStart"/>
      <w:r>
        <w:t>clientScan</w:t>
      </w:r>
      <w:proofErr w:type="spellEnd"/>
      <w:r>
        <w:t xml:space="preserve"> = new Scanner(</w:t>
      </w:r>
      <w:proofErr w:type="spellStart"/>
      <w:proofErr w:type="gramStart"/>
      <w:r>
        <w:t>client.getInputStream</w:t>
      </w:r>
      <w:proofErr w:type="spellEnd"/>
      <w:proofErr w:type="gramEnd"/>
      <w:r>
        <w:t>());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  <w:t>if (</w:t>
      </w:r>
      <w:proofErr w:type="spellStart"/>
      <w:r>
        <w:t>clientScan.hasNext</w:t>
      </w:r>
      <w:proofErr w:type="spellEnd"/>
      <w:r>
        <w:t>()) {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clientScan.next</w:t>
      </w:r>
      <w:proofErr w:type="spellEnd"/>
      <w:r>
        <w:t>();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  <w:t>if ("bye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)) {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>
        <w:tab/>
        <w:t>flag = false;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  <w:t>}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clientPrint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client.getOutputStream</w:t>
      </w:r>
      <w:proofErr w:type="spellEnd"/>
      <w:proofErr w:type="gramEnd"/>
      <w:r>
        <w:t>());</w:t>
      </w:r>
    </w:p>
    <w:p w:rsidR="00CD0DAE" w:rsidRDefault="00CD0DAE" w:rsidP="00CD0DA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clientPrint.println</w:t>
      </w:r>
      <w:proofErr w:type="spellEnd"/>
      <w:r>
        <w:rPr>
          <w:rFonts w:hint="eastAsia"/>
        </w:rPr>
        <w:t>("ECHO</w:t>
      </w:r>
      <w:r>
        <w:rPr>
          <w:rFonts w:hint="eastAsia"/>
        </w:rPr>
        <w:t>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  <w:t>}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  <w:t>}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proofErr w:type="spellStart"/>
      <w:proofErr w:type="gramStart"/>
      <w:r>
        <w:t>server.close</w:t>
      </w:r>
      <w:proofErr w:type="spellEnd"/>
      <w:proofErr w:type="gramEnd"/>
      <w:r>
        <w:t>();</w:t>
      </w:r>
    </w:p>
    <w:p w:rsidR="00CD0DAE" w:rsidRDefault="00CD0DAE" w:rsidP="00CD0DAE">
      <w:pPr>
        <w:pStyle w:val="ad"/>
        <w:ind w:left="240" w:hanging="240"/>
      </w:pPr>
      <w:r>
        <w:tab/>
        <w:t>}</w:t>
      </w:r>
    </w:p>
    <w:p w:rsidR="00554C27" w:rsidRDefault="00CD0DAE" w:rsidP="00CD0DAE">
      <w:pPr>
        <w:pStyle w:val="ad"/>
        <w:ind w:left="240" w:hanging="240"/>
      </w:pPr>
      <w:r>
        <w:t>}</w:t>
      </w:r>
    </w:p>
    <w:p w:rsidR="00554C27" w:rsidRDefault="00CD0DAE" w:rsidP="00554C27">
      <w:pPr>
        <w:pStyle w:val="21"/>
        <w:spacing w:before="200" w:after="40"/>
      </w:pPr>
      <w:r>
        <w:rPr>
          <w:rFonts w:hint="eastAsia"/>
          <w:lang w:eastAsia="zh-HK"/>
        </w:rPr>
        <w:t>多執行緒</w:t>
      </w:r>
    </w:p>
    <w:p w:rsidR="00634F8E" w:rsidRPr="00554C27" w:rsidRDefault="000F56AE" w:rsidP="00634F8E">
      <w:pPr>
        <w:pStyle w:val="af0"/>
        <w:ind w:firstLine="240"/>
      </w:pPr>
      <w:r>
        <w:rPr>
          <w:rFonts w:hint="eastAsia"/>
        </w:rPr>
        <w:t>使用多執行緒執行。</w:t>
      </w:r>
      <w:bookmarkStart w:id="0" w:name="_GoBack"/>
      <w:bookmarkEnd w:id="0"/>
    </w:p>
    <w:p w:rsidR="00CD0DAE" w:rsidRDefault="00CD0DAE" w:rsidP="00CD0DAE">
      <w:pPr>
        <w:pStyle w:val="ad"/>
        <w:ind w:left="240" w:hanging="24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CD0DAE" w:rsidRDefault="00CD0DAE" w:rsidP="00CD0DAE">
      <w:pPr>
        <w:pStyle w:val="ad"/>
        <w:ind w:left="240" w:hanging="240"/>
      </w:pPr>
      <w:r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CD0DAE" w:rsidRDefault="00CD0DAE" w:rsidP="00CD0DAE">
      <w:pPr>
        <w:pStyle w:val="ad"/>
        <w:ind w:left="240" w:hanging="240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CD0DAE" w:rsidRDefault="00CD0DAE" w:rsidP="00CD0DAE">
      <w:pPr>
        <w:pStyle w:val="ad"/>
        <w:ind w:left="240" w:hanging="2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D0DAE" w:rsidRDefault="00CD0DAE" w:rsidP="00CD0DAE">
      <w:pPr>
        <w:pStyle w:val="ad"/>
        <w:ind w:left="240" w:hanging="240"/>
      </w:pPr>
    </w:p>
    <w:p w:rsidR="00CD0DAE" w:rsidRDefault="00CD0DAE" w:rsidP="00CD0DAE">
      <w:pPr>
        <w:pStyle w:val="ad"/>
        <w:ind w:left="240" w:hanging="240"/>
      </w:pPr>
      <w:r>
        <w:t xml:space="preserve">public class </w:t>
      </w:r>
      <w:proofErr w:type="spellStart"/>
      <w:r>
        <w:t>EchoThread</w:t>
      </w:r>
      <w:proofErr w:type="spellEnd"/>
      <w:r>
        <w:t xml:space="preserve"> implements Runnable {</w:t>
      </w:r>
    </w:p>
    <w:p w:rsidR="00CD0DAE" w:rsidRDefault="00CD0DAE" w:rsidP="00CD0DAE">
      <w:pPr>
        <w:pStyle w:val="ad"/>
        <w:ind w:left="240" w:hanging="240"/>
      </w:pPr>
      <w:r>
        <w:tab/>
        <w:t>private Socket client = null;</w:t>
      </w:r>
    </w:p>
    <w:p w:rsidR="00CD0DAE" w:rsidRDefault="00CD0DAE" w:rsidP="00CD0DAE">
      <w:pPr>
        <w:pStyle w:val="ad"/>
        <w:ind w:left="240" w:hanging="240"/>
      </w:pPr>
      <w:r>
        <w:tab/>
        <w:t xml:space="preserve">public </w:t>
      </w:r>
      <w:proofErr w:type="spellStart"/>
      <w:proofErr w:type="gramStart"/>
      <w:r>
        <w:t>EchoThread</w:t>
      </w:r>
      <w:proofErr w:type="spellEnd"/>
      <w:r>
        <w:t>(</w:t>
      </w:r>
      <w:proofErr w:type="gramEnd"/>
      <w:r>
        <w:t>Socket client){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proofErr w:type="spellStart"/>
      <w:proofErr w:type="gramStart"/>
      <w:r>
        <w:t>this.client</w:t>
      </w:r>
      <w:proofErr w:type="spellEnd"/>
      <w:proofErr w:type="gramEnd"/>
      <w:r>
        <w:t xml:space="preserve"> = client;</w:t>
      </w:r>
    </w:p>
    <w:p w:rsidR="00CD0DAE" w:rsidRDefault="00CD0DAE" w:rsidP="00CD0DAE">
      <w:pPr>
        <w:pStyle w:val="ad"/>
        <w:ind w:left="240" w:hanging="240"/>
      </w:pPr>
      <w:r>
        <w:tab/>
        <w:t>}</w:t>
      </w:r>
    </w:p>
    <w:p w:rsidR="00CD0DAE" w:rsidRDefault="00CD0DAE" w:rsidP="00CD0DAE">
      <w:pPr>
        <w:pStyle w:val="ad"/>
        <w:ind w:left="240" w:hanging="240"/>
      </w:pPr>
      <w:r>
        <w:tab/>
        <w:t>@Override</w:t>
      </w:r>
    </w:p>
    <w:p w:rsidR="00CD0DAE" w:rsidRDefault="00CD0DAE" w:rsidP="00CD0DAE">
      <w:pPr>
        <w:pStyle w:val="ad"/>
        <w:ind w:left="240" w:hanging="240"/>
      </w:pP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  <w:t>// TODO Auto-generated method stub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flag = true;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  <w:t>try {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  <w:t>while (flag) {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  <w:t xml:space="preserve">Scanner </w:t>
      </w:r>
      <w:proofErr w:type="spellStart"/>
      <w:r>
        <w:t>clientScan</w:t>
      </w:r>
      <w:proofErr w:type="spellEnd"/>
      <w:r>
        <w:t xml:space="preserve"> = new Scanner(</w:t>
      </w:r>
      <w:proofErr w:type="spellStart"/>
      <w:proofErr w:type="gramStart"/>
      <w:r>
        <w:t>client.getInputStream</w:t>
      </w:r>
      <w:proofErr w:type="spellEnd"/>
      <w:proofErr w:type="gramEnd"/>
      <w:r>
        <w:t>());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  <w:t>if (</w:t>
      </w:r>
      <w:proofErr w:type="spellStart"/>
      <w:r>
        <w:t>clientScan.hasNext</w:t>
      </w:r>
      <w:proofErr w:type="spellEnd"/>
      <w:r>
        <w:t>()) {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clientScan.next</w:t>
      </w:r>
      <w:proofErr w:type="spellEnd"/>
      <w:r>
        <w:t>();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>
        <w:tab/>
        <w:t>if ("bye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)) {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>
        <w:tab/>
      </w:r>
      <w:r>
        <w:tab/>
        <w:t>flag = false;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D0DAE" w:rsidRDefault="00CD0DAE" w:rsidP="00CD0DAE">
      <w:pPr>
        <w:pStyle w:val="ad"/>
        <w:ind w:left="240" w:hanging="24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clientPrint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client.getOutputStream</w:t>
      </w:r>
      <w:proofErr w:type="spellEnd"/>
      <w:proofErr w:type="gramEnd"/>
      <w:r>
        <w:t>());</w:t>
      </w:r>
    </w:p>
    <w:p w:rsidR="00CD0DAE" w:rsidRDefault="00CD0DAE" w:rsidP="00CD0DA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clientPrint.println</w:t>
      </w:r>
      <w:proofErr w:type="spellEnd"/>
      <w:r>
        <w:rPr>
          <w:rFonts w:hint="eastAsia"/>
        </w:rPr>
        <w:t>("ECHO</w:t>
      </w:r>
      <w:r>
        <w:rPr>
          <w:rFonts w:hint="eastAsia"/>
        </w:rPr>
        <w:t>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  <w:t>}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  <w:t>}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proofErr w:type="spellStart"/>
      <w:proofErr w:type="gramStart"/>
      <w:r>
        <w:t>this.client</w:t>
      </w:r>
      <w:proofErr w:type="gramEnd"/>
      <w:r>
        <w:t>.close</w:t>
      </w:r>
      <w:proofErr w:type="spellEnd"/>
      <w:r>
        <w:t>();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  <w:t>// TODO Auto-generated catch block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  <w:t>}</w:t>
      </w:r>
    </w:p>
    <w:p w:rsidR="00CD0DAE" w:rsidRDefault="00CD0DAE" w:rsidP="00CD0DAE">
      <w:pPr>
        <w:pStyle w:val="ad"/>
        <w:ind w:left="240" w:hanging="240"/>
      </w:pPr>
      <w:r>
        <w:tab/>
        <w:t>}</w:t>
      </w:r>
    </w:p>
    <w:p w:rsidR="00554C27" w:rsidRDefault="00CD0DAE" w:rsidP="00CD0DAE">
      <w:pPr>
        <w:pStyle w:val="ad"/>
        <w:ind w:left="240" w:hanging="240"/>
      </w:pPr>
      <w:r>
        <w:t>}</w:t>
      </w:r>
    </w:p>
    <w:p w:rsidR="00CD0DAE" w:rsidRDefault="00CD0DAE" w:rsidP="00CD0DAE">
      <w:pPr>
        <w:pStyle w:val="af0"/>
        <w:ind w:firstLine="240"/>
      </w:pPr>
    </w:p>
    <w:p w:rsidR="00CD0DAE" w:rsidRDefault="00CD0DAE" w:rsidP="00CD0DAE">
      <w:pPr>
        <w:pStyle w:val="ad"/>
        <w:ind w:left="240" w:hanging="24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CD0DAE" w:rsidRDefault="00CD0DAE" w:rsidP="00CD0DAE">
      <w:pPr>
        <w:pStyle w:val="ad"/>
        <w:ind w:left="240" w:hanging="240"/>
      </w:pPr>
      <w:r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CD0DAE" w:rsidRDefault="00CD0DAE" w:rsidP="00CD0DAE">
      <w:pPr>
        <w:pStyle w:val="ad"/>
        <w:ind w:left="240" w:hanging="240"/>
      </w:pPr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:rsidR="00CD0DAE" w:rsidRDefault="00CD0DAE" w:rsidP="00CD0DAE">
      <w:pPr>
        <w:pStyle w:val="ad"/>
        <w:ind w:left="240" w:hanging="240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CD0DAE" w:rsidRDefault="00CD0DAE" w:rsidP="00CD0DAE">
      <w:pPr>
        <w:pStyle w:val="ad"/>
        <w:ind w:left="240" w:hanging="2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D0DAE" w:rsidRDefault="00CD0DAE" w:rsidP="00CD0DAE">
      <w:pPr>
        <w:pStyle w:val="ad"/>
        <w:ind w:left="240" w:hanging="240"/>
      </w:pPr>
    </w:p>
    <w:p w:rsidR="00CD0DAE" w:rsidRDefault="00CD0DAE" w:rsidP="00CD0DAE">
      <w:pPr>
        <w:pStyle w:val="ad"/>
        <w:ind w:left="240" w:hanging="240"/>
      </w:pPr>
      <w:r>
        <w:t xml:space="preserve">public class </w:t>
      </w:r>
      <w:proofErr w:type="spellStart"/>
      <w:r>
        <w:t>EchoServer</w:t>
      </w:r>
      <w:proofErr w:type="spellEnd"/>
      <w:r>
        <w:t xml:space="preserve"> {</w:t>
      </w:r>
    </w:p>
    <w:p w:rsidR="00CD0DAE" w:rsidRDefault="00CD0DAE" w:rsidP="00CD0DAE">
      <w:pPr>
        <w:pStyle w:val="ad"/>
        <w:ind w:left="240" w:hanging="24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proofErr w:type="spellStart"/>
      <w:r>
        <w:t>ServerSocket</w:t>
      </w:r>
      <w:proofErr w:type="spellEnd"/>
      <w:r>
        <w:t xml:space="preserve"> server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1234);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flag = true;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  <w:t>while (flag) {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  <w:t xml:space="preserve">Socket client = 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r>
        <w:tab/>
      </w:r>
      <w:r>
        <w:tab/>
        <w:t xml:space="preserve">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EchoThread</w:t>
      </w:r>
      <w:proofErr w:type="spellEnd"/>
      <w:r>
        <w:t>(client)).start();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  <w:t>}</w:t>
      </w:r>
    </w:p>
    <w:p w:rsidR="00CD0DAE" w:rsidRDefault="00CD0DAE" w:rsidP="00CD0DAE">
      <w:pPr>
        <w:pStyle w:val="ad"/>
        <w:ind w:left="240" w:hanging="240"/>
      </w:pPr>
      <w:r>
        <w:tab/>
      </w:r>
      <w:r>
        <w:tab/>
      </w:r>
      <w:proofErr w:type="spellStart"/>
      <w:proofErr w:type="gramStart"/>
      <w:r>
        <w:t>server.close</w:t>
      </w:r>
      <w:proofErr w:type="spellEnd"/>
      <w:proofErr w:type="gramEnd"/>
      <w:r>
        <w:t>();</w:t>
      </w:r>
    </w:p>
    <w:p w:rsidR="00CD0DAE" w:rsidRDefault="00CD0DAE" w:rsidP="00CD0DAE">
      <w:pPr>
        <w:pStyle w:val="ad"/>
        <w:ind w:left="240" w:hanging="240"/>
      </w:pPr>
      <w:r>
        <w:tab/>
        <w:t>}</w:t>
      </w:r>
    </w:p>
    <w:p w:rsidR="00CD0DAE" w:rsidRDefault="00CD0DAE" w:rsidP="00CD0DAE">
      <w:pPr>
        <w:pStyle w:val="ad"/>
        <w:ind w:left="240" w:hanging="240"/>
      </w:pPr>
      <w:r>
        <w:t>}</w:t>
      </w:r>
    </w:p>
    <w:sectPr w:rsidR="00CD0DAE" w:rsidSect="00CF266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 w:code="9"/>
      <w:pgMar w:top="567" w:right="567" w:bottom="567" w:left="567" w:header="284" w:footer="284" w:gutter="0"/>
      <w:cols w:num="2"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F53" w:rsidRDefault="00001F53" w:rsidP="00697497">
      <w:pPr>
        <w:ind w:firstLine="240"/>
      </w:pPr>
      <w:r>
        <w:separator/>
      </w:r>
    </w:p>
  </w:endnote>
  <w:endnote w:type="continuationSeparator" w:id="0">
    <w:p w:rsidR="00001F53" w:rsidRDefault="00001F53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全真新中明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98F" w:rsidRDefault="006C798F" w:rsidP="00FE4C2D">
    <w:pPr>
      <w:pStyle w:val="a9"/>
    </w:pPr>
    <w:r>
      <w:rPr>
        <w:rStyle w:val="a8"/>
      </w:rPr>
      <w:t xml:space="preserve">–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0F56AE">
      <w:rPr>
        <w:rStyle w:val="a8"/>
      </w:rPr>
      <w:t>2</w:t>
    </w:r>
    <w:r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98F" w:rsidRDefault="006C798F" w:rsidP="00FE4C2D">
    <w:pPr>
      <w:pStyle w:val="a9"/>
    </w:pPr>
    <w:r>
      <w:rPr>
        <w:rStyle w:val="a8"/>
      </w:rPr>
      <w:t xml:space="preserve">–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0F56AE">
      <w:rPr>
        <w:rStyle w:val="a8"/>
      </w:rPr>
      <w:t>1</w:t>
    </w:r>
    <w:r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F53" w:rsidRDefault="00001F53" w:rsidP="00697497">
      <w:pPr>
        <w:ind w:firstLine="240"/>
      </w:pPr>
      <w:r>
        <w:separator/>
      </w:r>
    </w:p>
  </w:footnote>
  <w:footnote w:type="continuationSeparator" w:id="0">
    <w:p w:rsidR="00001F53" w:rsidRDefault="00001F53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98F" w:rsidRDefault="006C798F" w:rsidP="00FE4C2D">
    <w:pPr>
      <w:pStyle w:val="a7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98F" w:rsidRDefault="006C798F">
    <w:pPr>
      <w:pStyle w:val="a7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982D32"/>
    <w:multiLevelType w:val="multilevel"/>
    <w:tmpl w:val="1F22B6B4"/>
    <w:lvl w:ilvl="0">
      <w:start w:val="1"/>
      <w:numFmt w:val="decimal"/>
      <w:lvlText w:val="CH %1  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1">
      <w:start w:val="1"/>
      <w:numFmt w:val="decimal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 w15:restartNumberingAfterBreak="0">
    <w:nsid w:val="44A951B9"/>
    <w:multiLevelType w:val="hybridMultilevel"/>
    <w:tmpl w:val="DDACB60A"/>
    <w:lvl w:ilvl="0" w:tplc="8FBA4EFC">
      <w:start w:val="1"/>
      <w:numFmt w:val="bullet"/>
      <w:pStyle w:val="a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3135A10"/>
    <w:multiLevelType w:val="hybridMultilevel"/>
    <w:tmpl w:val="FC2A6BD6"/>
    <w:lvl w:ilvl="0" w:tplc="9F2CF452">
      <w:start w:val="1"/>
      <w:numFmt w:val="bullet"/>
      <w:pStyle w:val="3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7DA6A5D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185E23F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B62AFEE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C723F66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B585584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984E08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462EFE4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0E032C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45B68DB"/>
    <w:multiLevelType w:val="hybridMultilevel"/>
    <w:tmpl w:val="AA1687AE"/>
    <w:lvl w:ilvl="0" w:tplc="7174118A">
      <w:start w:val="1"/>
      <w:numFmt w:val="bullet"/>
      <w:pStyle w:val="4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5442B98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7D70C68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316453E4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E52081D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A3348C70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449C9D2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A942EE0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835E1A0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6F288C"/>
    <w:multiLevelType w:val="hybridMultilevel"/>
    <w:tmpl w:val="F25E91F0"/>
    <w:lvl w:ilvl="0" w:tplc="C36243BA">
      <w:start w:val="1"/>
      <w:numFmt w:val="bullet"/>
      <w:pStyle w:val="2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B76AB6"/>
    <w:multiLevelType w:val="multilevel"/>
    <w:tmpl w:val="448408A0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7" w15:restartNumberingAfterBreak="0">
    <w:nsid w:val="7B9F468F"/>
    <w:multiLevelType w:val="singleLevel"/>
    <w:tmpl w:val="EDB61496"/>
    <w:lvl w:ilvl="0">
      <w:start w:val="1"/>
      <w:numFmt w:val="decimal"/>
      <w:pStyle w:val="a1"/>
      <w:lvlText w:val="表5-%1"/>
      <w:lvlJc w:val="left"/>
      <w:pPr>
        <w:tabs>
          <w:tab w:val="num" w:pos="720"/>
        </w:tabs>
        <w:ind w:left="0" w:firstLine="0"/>
      </w:pPr>
      <w:rPr>
        <w:rFonts w:ascii="全真新中明" w:eastAsia="全真新中明" w:hint="eastAsia"/>
        <w:b w:val="0"/>
        <w:i w:val="0"/>
        <w:sz w:val="20"/>
      </w:rPr>
    </w:lvl>
  </w:abstractNum>
  <w:abstractNum w:abstractNumId="8" w15:restartNumberingAfterBreak="0">
    <w:nsid w:val="7BF07D20"/>
    <w:multiLevelType w:val="multilevel"/>
    <w:tmpl w:val="2F727A90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proofState w:spelling="clean" w:grammar="clean"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59"/>
    <w:rsid w:val="0000071F"/>
    <w:rsid w:val="00001482"/>
    <w:rsid w:val="00001939"/>
    <w:rsid w:val="00001F53"/>
    <w:rsid w:val="000042E1"/>
    <w:rsid w:val="000055CF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1380"/>
    <w:rsid w:val="000213F4"/>
    <w:rsid w:val="00021BB2"/>
    <w:rsid w:val="00023EB9"/>
    <w:rsid w:val="00024B76"/>
    <w:rsid w:val="00025922"/>
    <w:rsid w:val="000270A0"/>
    <w:rsid w:val="00030851"/>
    <w:rsid w:val="000308AA"/>
    <w:rsid w:val="000339B8"/>
    <w:rsid w:val="00033DBD"/>
    <w:rsid w:val="0003553C"/>
    <w:rsid w:val="00037CDF"/>
    <w:rsid w:val="00037F92"/>
    <w:rsid w:val="000412D8"/>
    <w:rsid w:val="0004150F"/>
    <w:rsid w:val="00042E98"/>
    <w:rsid w:val="0005200A"/>
    <w:rsid w:val="00054615"/>
    <w:rsid w:val="00057637"/>
    <w:rsid w:val="000576F5"/>
    <w:rsid w:val="000603C5"/>
    <w:rsid w:val="00060C6F"/>
    <w:rsid w:val="0006196A"/>
    <w:rsid w:val="00061DAC"/>
    <w:rsid w:val="00062964"/>
    <w:rsid w:val="0006337F"/>
    <w:rsid w:val="00064F30"/>
    <w:rsid w:val="000669BC"/>
    <w:rsid w:val="00067591"/>
    <w:rsid w:val="00070D96"/>
    <w:rsid w:val="00074C51"/>
    <w:rsid w:val="00074D9A"/>
    <w:rsid w:val="0007553E"/>
    <w:rsid w:val="000774B6"/>
    <w:rsid w:val="00080010"/>
    <w:rsid w:val="00081805"/>
    <w:rsid w:val="00084104"/>
    <w:rsid w:val="000921D9"/>
    <w:rsid w:val="000935BA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3B35"/>
    <w:rsid w:val="000B5523"/>
    <w:rsid w:val="000B59D6"/>
    <w:rsid w:val="000B5DCD"/>
    <w:rsid w:val="000B6EA2"/>
    <w:rsid w:val="000B6FE2"/>
    <w:rsid w:val="000C1DE2"/>
    <w:rsid w:val="000C28F9"/>
    <w:rsid w:val="000C454E"/>
    <w:rsid w:val="000D0A65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2F73"/>
    <w:rsid w:val="000F3048"/>
    <w:rsid w:val="000F38AA"/>
    <w:rsid w:val="000F487F"/>
    <w:rsid w:val="000F56AE"/>
    <w:rsid w:val="00100A88"/>
    <w:rsid w:val="00100ADB"/>
    <w:rsid w:val="0010245F"/>
    <w:rsid w:val="00104323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3F03"/>
    <w:rsid w:val="00124D98"/>
    <w:rsid w:val="00127401"/>
    <w:rsid w:val="001304E2"/>
    <w:rsid w:val="00133520"/>
    <w:rsid w:val="00134CB6"/>
    <w:rsid w:val="00137568"/>
    <w:rsid w:val="0013768E"/>
    <w:rsid w:val="00137B45"/>
    <w:rsid w:val="00137B7B"/>
    <w:rsid w:val="00141F32"/>
    <w:rsid w:val="001446A2"/>
    <w:rsid w:val="00144BE6"/>
    <w:rsid w:val="00145BB2"/>
    <w:rsid w:val="00146C7A"/>
    <w:rsid w:val="00146DAE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5298"/>
    <w:rsid w:val="00165D7F"/>
    <w:rsid w:val="00166D85"/>
    <w:rsid w:val="00167A12"/>
    <w:rsid w:val="00171A78"/>
    <w:rsid w:val="0017437B"/>
    <w:rsid w:val="0017476E"/>
    <w:rsid w:val="00175CFB"/>
    <w:rsid w:val="0017612B"/>
    <w:rsid w:val="0018050C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681A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1E3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0F3"/>
    <w:rsid w:val="001D1A86"/>
    <w:rsid w:val="001D3DB6"/>
    <w:rsid w:val="001E031E"/>
    <w:rsid w:val="001E1207"/>
    <w:rsid w:val="001E16DF"/>
    <w:rsid w:val="001E199E"/>
    <w:rsid w:val="001E36B8"/>
    <w:rsid w:val="001E45C0"/>
    <w:rsid w:val="001E5DE8"/>
    <w:rsid w:val="001F0ECB"/>
    <w:rsid w:val="001F200A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5F0E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6067"/>
    <w:rsid w:val="0025709A"/>
    <w:rsid w:val="00260C7E"/>
    <w:rsid w:val="00260F1C"/>
    <w:rsid w:val="00263C14"/>
    <w:rsid w:val="00264BC1"/>
    <w:rsid w:val="002665E5"/>
    <w:rsid w:val="00266AFC"/>
    <w:rsid w:val="00273009"/>
    <w:rsid w:val="00274841"/>
    <w:rsid w:val="00274951"/>
    <w:rsid w:val="00274EA3"/>
    <w:rsid w:val="002757E5"/>
    <w:rsid w:val="0027733D"/>
    <w:rsid w:val="002806FC"/>
    <w:rsid w:val="00281C52"/>
    <w:rsid w:val="00281F09"/>
    <w:rsid w:val="002824A0"/>
    <w:rsid w:val="00282A06"/>
    <w:rsid w:val="00282A6C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A7C42"/>
    <w:rsid w:val="002B05B1"/>
    <w:rsid w:val="002B0D52"/>
    <w:rsid w:val="002B3E02"/>
    <w:rsid w:val="002B4920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1CFE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4C3"/>
    <w:rsid w:val="00323E43"/>
    <w:rsid w:val="00323FAB"/>
    <w:rsid w:val="00324983"/>
    <w:rsid w:val="0032505B"/>
    <w:rsid w:val="003252F7"/>
    <w:rsid w:val="00325D56"/>
    <w:rsid w:val="00326224"/>
    <w:rsid w:val="00326A90"/>
    <w:rsid w:val="00327C52"/>
    <w:rsid w:val="00332152"/>
    <w:rsid w:val="00332BF8"/>
    <w:rsid w:val="00341497"/>
    <w:rsid w:val="0034325B"/>
    <w:rsid w:val="00351153"/>
    <w:rsid w:val="003518A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428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920"/>
    <w:rsid w:val="00396A19"/>
    <w:rsid w:val="003A1EAC"/>
    <w:rsid w:val="003A38D7"/>
    <w:rsid w:val="003A3F81"/>
    <w:rsid w:val="003A4489"/>
    <w:rsid w:val="003A4B68"/>
    <w:rsid w:val="003A5867"/>
    <w:rsid w:val="003A7B3E"/>
    <w:rsid w:val="003B0398"/>
    <w:rsid w:val="003B2215"/>
    <w:rsid w:val="003B490C"/>
    <w:rsid w:val="003B4C1E"/>
    <w:rsid w:val="003B666F"/>
    <w:rsid w:val="003B68F3"/>
    <w:rsid w:val="003B7AE2"/>
    <w:rsid w:val="003C021C"/>
    <w:rsid w:val="003C46C4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E6F0F"/>
    <w:rsid w:val="003F0067"/>
    <w:rsid w:val="003F2C41"/>
    <w:rsid w:val="003F4CA0"/>
    <w:rsid w:val="003F5195"/>
    <w:rsid w:val="003F61A3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27AD7"/>
    <w:rsid w:val="00430D44"/>
    <w:rsid w:val="00432285"/>
    <w:rsid w:val="00434E76"/>
    <w:rsid w:val="0043570B"/>
    <w:rsid w:val="004369A4"/>
    <w:rsid w:val="004410C0"/>
    <w:rsid w:val="00441E6F"/>
    <w:rsid w:val="004424EC"/>
    <w:rsid w:val="0044421F"/>
    <w:rsid w:val="00444427"/>
    <w:rsid w:val="00446BC1"/>
    <w:rsid w:val="00447862"/>
    <w:rsid w:val="004508C0"/>
    <w:rsid w:val="004516E2"/>
    <w:rsid w:val="00453761"/>
    <w:rsid w:val="004542C6"/>
    <w:rsid w:val="00457AD2"/>
    <w:rsid w:val="00463C59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2F66"/>
    <w:rsid w:val="004A379D"/>
    <w:rsid w:val="004A714E"/>
    <w:rsid w:val="004B0C21"/>
    <w:rsid w:val="004B1386"/>
    <w:rsid w:val="004B1584"/>
    <w:rsid w:val="004B1F8B"/>
    <w:rsid w:val="004B2629"/>
    <w:rsid w:val="004B278B"/>
    <w:rsid w:val="004B2B9A"/>
    <w:rsid w:val="004B2C79"/>
    <w:rsid w:val="004B3A47"/>
    <w:rsid w:val="004B4510"/>
    <w:rsid w:val="004B4785"/>
    <w:rsid w:val="004B54BC"/>
    <w:rsid w:val="004B59DE"/>
    <w:rsid w:val="004B5B2D"/>
    <w:rsid w:val="004C047E"/>
    <w:rsid w:val="004C0D89"/>
    <w:rsid w:val="004C202C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3614"/>
    <w:rsid w:val="004D4F52"/>
    <w:rsid w:val="004D5097"/>
    <w:rsid w:val="004D5972"/>
    <w:rsid w:val="004D62D3"/>
    <w:rsid w:val="004D6DFA"/>
    <w:rsid w:val="004D7FFA"/>
    <w:rsid w:val="004E02EA"/>
    <w:rsid w:val="004E0573"/>
    <w:rsid w:val="004E3645"/>
    <w:rsid w:val="004E3DE6"/>
    <w:rsid w:val="004E5FAC"/>
    <w:rsid w:val="004E6907"/>
    <w:rsid w:val="004E7B18"/>
    <w:rsid w:val="004F0EB1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788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267C7"/>
    <w:rsid w:val="005268E4"/>
    <w:rsid w:val="00534D95"/>
    <w:rsid w:val="005355B2"/>
    <w:rsid w:val="00536130"/>
    <w:rsid w:val="005407FD"/>
    <w:rsid w:val="005418AB"/>
    <w:rsid w:val="00542AC6"/>
    <w:rsid w:val="00543085"/>
    <w:rsid w:val="00544180"/>
    <w:rsid w:val="00544285"/>
    <w:rsid w:val="005451E6"/>
    <w:rsid w:val="005456BC"/>
    <w:rsid w:val="00546999"/>
    <w:rsid w:val="005536A6"/>
    <w:rsid w:val="00553BD1"/>
    <w:rsid w:val="00554C27"/>
    <w:rsid w:val="005552C9"/>
    <w:rsid w:val="00555B37"/>
    <w:rsid w:val="00560A0B"/>
    <w:rsid w:val="00561348"/>
    <w:rsid w:val="00561635"/>
    <w:rsid w:val="00562945"/>
    <w:rsid w:val="00564DC1"/>
    <w:rsid w:val="0056634E"/>
    <w:rsid w:val="00566C27"/>
    <w:rsid w:val="00567E4B"/>
    <w:rsid w:val="00567F6E"/>
    <w:rsid w:val="0057097C"/>
    <w:rsid w:val="00570B3E"/>
    <w:rsid w:val="005716B1"/>
    <w:rsid w:val="005741E5"/>
    <w:rsid w:val="00575972"/>
    <w:rsid w:val="00576696"/>
    <w:rsid w:val="00576E2F"/>
    <w:rsid w:val="00576EFB"/>
    <w:rsid w:val="005802C4"/>
    <w:rsid w:val="00582571"/>
    <w:rsid w:val="00582A55"/>
    <w:rsid w:val="005861B2"/>
    <w:rsid w:val="00592ECB"/>
    <w:rsid w:val="005957A7"/>
    <w:rsid w:val="00597211"/>
    <w:rsid w:val="005A1089"/>
    <w:rsid w:val="005A2B5C"/>
    <w:rsid w:val="005A3DFC"/>
    <w:rsid w:val="005A68F5"/>
    <w:rsid w:val="005A77AC"/>
    <w:rsid w:val="005B3633"/>
    <w:rsid w:val="005B372F"/>
    <w:rsid w:val="005B6C39"/>
    <w:rsid w:val="005B6DBE"/>
    <w:rsid w:val="005B7FB6"/>
    <w:rsid w:val="005C270D"/>
    <w:rsid w:val="005C3CEA"/>
    <w:rsid w:val="005C59A6"/>
    <w:rsid w:val="005C7B36"/>
    <w:rsid w:val="005D0081"/>
    <w:rsid w:val="005D00CA"/>
    <w:rsid w:val="005D6815"/>
    <w:rsid w:val="005D6956"/>
    <w:rsid w:val="005D71B0"/>
    <w:rsid w:val="005D7C6A"/>
    <w:rsid w:val="005E1990"/>
    <w:rsid w:val="005E4BEC"/>
    <w:rsid w:val="005E58B9"/>
    <w:rsid w:val="005E65C6"/>
    <w:rsid w:val="005E7DA2"/>
    <w:rsid w:val="005F153F"/>
    <w:rsid w:val="005F26CA"/>
    <w:rsid w:val="005F3D66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34F8E"/>
    <w:rsid w:val="006404C3"/>
    <w:rsid w:val="0064080B"/>
    <w:rsid w:val="006449B7"/>
    <w:rsid w:val="00644D31"/>
    <w:rsid w:val="0064577F"/>
    <w:rsid w:val="006476B9"/>
    <w:rsid w:val="00647F01"/>
    <w:rsid w:val="006515DC"/>
    <w:rsid w:val="00651674"/>
    <w:rsid w:val="00652374"/>
    <w:rsid w:val="00653D33"/>
    <w:rsid w:val="00656269"/>
    <w:rsid w:val="00665BFC"/>
    <w:rsid w:val="00665C21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3D25"/>
    <w:rsid w:val="006841AD"/>
    <w:rsid w:val="006859DF"/>
    <w:rsid w:val="00686133"/>
    <w:rsid w:val="00686DE2"/>
    <w:rsid w:val="00686FBA"/>
    <w:rsid w:val="006911D7"/>
    <w:rsid w:val="006932A6"/>
    <w:rsid w:val="006954CD"/>
    <w:rsid w:val="00695966"/>
    <w:rsid w:val="00695B85"/>
    <w:rsid w:val="00696AC1"/>
    <w:rsid w:val="00697497"/>
    <w:rsid w:val="006A084B"/>
    <w:rsid w:val="006A08FB"/>
    <w:rsid w:val="006A2051"/>
    <w:rsid w:val="006A2DA9"/>
    <w:rsid w:val="006A2FC8"/>
    <w:rsid w:val="006A3944"/>
    <w:rsid w:val="006A4070"/>
    <w:rsid w:val="006A6A0C"/>
    <w:rsid w:val="006A77F7"/>
    <w:rsid w:val="006B1AF7"/>
    <w:rsid w:val="006B1C57"/>
    <w:rsid w:val="006B28E0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C798F"/>
    <w:rsid w:val="006D00EE"/>
    <w:rsid w:val="006D0E76"/>
    <w:rsid w:val="006D10F2"/>
    <w:rsid w:val="006D12C3"/>
    <w:rsid w:val="006D16E1"/>
    <w:rsid w:val="006D6522"/>
    <w:rsid w:val="006E1A5D"/>
    <w:rsid w:val="006E4EDC"/>
    <w:rsid w:val="006E62E7"/>
    <w:rsid w:val="006E728C"/>
    <w:rsid w:val="006F0B8B"/>
    <w:rsid w:val="006F1128"/>
    <w:rsid w:val="006F1A48"/>
    <w:rsid w:val="006F2782"/>
    <w:rsid w:val="006F2975"/>
    <w:rsid w:val="006F2A1F"/>
    <w:rsid w:val="006F2F7D"/>
    <w:rsid w:val="006F6180"/>
    <w:rsid w:val="006F68B6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4EE2"/>
    <w:rsid w:val="0072714A"/>
    <w:rsid w:val="007279B8"/>
    <w:rsid w:val="007306E6"/>
    <w:rsid w:val="00731C21"/>
    <w:rsid w:val="00733EF5"/>
    <w:rsid w:val="00734F76"/>
    <w:rsid w:val="00735D29"/>
    <w:rsid w:val="00735E3B"/>
    <w:rsid w:val="007365AB"/>
    <w:rsid w:val="00736917"/>
    <w:rsid w:val="00737D35"/>
    <w:rsid w:val="00737EB1"/>
    <w:rsid w:val="0074083C"/>
    <w:rsid w:val="00740CFF"/>
    <w:rsid w:val="007414BB"/>
    <w:rsid w:val="0074160E"/>
    <w:rsid w:val="00741BAC"/>
    <w:rsid w:val="00741BD1"/>
    <w:rsid w:val="00741E36"/>
    <w:rsid w:val="00744CDB"/>
    <w:rsid w:val="007463CE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2542"/>
    <w:rsid w:val="007772B2"/>
    <w:rsid w:val="007776EA"/>
    <w:rsid w:val="00780C71"/>
    <w:rsid w:val="00781169"/>
    <w:rsid w:val="00781C2C"/>
    <w:rsid w:val="00783A13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665F"/>
    <w:rsid w:val="007A71FD"/>
    <w:rsid w:val="007B052C"/>
    <w:rsid w:val="007B2447"/>
    <w:rsid w:val="007B34CC"/>
    <w:rsid w:val="007B4F05"/>
    <w:rsid w:val="007B5167"/>
    <w:rsid w:val="007B5AED"/>
    <w:rsid w:val="007B5E55"/>
    <w:rsid w:val="007B6DDD"/>
    <w:rsid w:val="007B78AC"/>
    <w:rsid w:val="007C0DF7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0486"/>
    <w:rsid w:val="007E1BBC"/>
    <w:rsid w:val="007E4B85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72"/>
    <w:rsid w:val="008070FF"/>
    <w:rsid w:val="008072FB"/>
    <w:rsid w:val="00807A96"/>
    <w:rsid w:val="008106D3"/>
    <w:rsid w:val="008107E3"/>
    <w:rsid w:val="00811903"/>
    <w:rsid w:val="00811E7B"/>
    <w:rsid w:val="00813325"/>
    <w:rsid w:val="008135F4"/>
    <w:rsid w:val="008135FA"/>
    <w:rsid w:val="00813A5D"/>
    <w:rsid w:val="00814D00"/>
    <w:rsid w:val="008159D5"/>
    <w:rsid w:val="008159F4"/>
    <w:rsid w:val="00817693"/>
    <w:rsid w:val="008200A0"/>
    <w:rsid w:val="0082122D"/>
    <w:rsid w:val="00822E99"/>
    <w:rsid w:val="0082560D"/>
    <w:rsid w:val="00825F2F"/>
    <w:rsid w:val="00826C74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4D3"/>
    <w:rsid w:val="00847EA0"/>
    <w:rsid w:val="00850CA7"/>
    <w:rsid w:val="0085180F"/>
    <w:rsid w:val="00851C9A"/>
    <w:rsid w:val="008553E8"/>
    <w:rsid w:val="0085655F"/>
    <w:rsid w:val="008565E9"/>
    <w:rsid w:val="00860F97"/>
    <w:rsid w:val="0086556B"/>
    <w:rsid w:val="008662BA"/>
    <w:rsid w:val="00867A8E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86821"/>
    <w:rsid w:val="00890769"/>
    <w:rsid w:val="00890DEA"/>
    <w:rsid w:val="008949B3"/>
    <w:rsid w:val="00896029"/>
    <w:rsid w:val="008967E9"/>
    <w:rsid w:val="00897AEE"/>
    <w:rsid w:val="008A032F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B6DDA"/>
    <w:rsid w:val="008C2E34"/>
    <w:rsid w:val="008C2E50"/>
    <w:rsid w:val="008C36DB"/>
    <w:rsid w:val="008C72AE"/>
    <w:rsid w:val="008C7EDB"/>
    <w:rsid w:val="008D0D02"/>
    <w:rsid w:val="008D3513"/>
    <w:rsid w:val="008D44C2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378B"/>
    <w:rsid w:val="009046C8"/>
    <w:rsid w:val="0091270F"/>
    <w:rsid w:val="00915ED2"/>
    <w:rsid w:val="00916D96"/>
    <w:rsid w:val="00917659"/>
    <w:rsid w:val="00917BEE"/>
    <w:rsid w:val="00920410"/>
    <w:rsid w:val="0092106B"/>
    <w:rsid w:val="009214B9"/>
    <w:rsid w:val="00926289"/>
    <w:rsid w:val="00927362"/>
    <w:rsid w:val="0093160A"/>
    <w:rsid w:val="00933791"/>
    <w:rsid w:val="00933B05"/>
    <w:rsid w:val="009341C4"/>
    <w:rsid w:val="00936C4A"/>
    <w:rsid w:val="009409F1"/>
    <w:rsid w:val="00941CC0"/>
    <w:rsid w:val="0094204B"/>
    <w:rsid w:val="00942145"/>
    <w:rsid w:val="00943111"/>
    <w:rsid w:val="009453D0"/>
    <w:rsid w:val="00946B6D"/>
    <w:rsid w:val="009477F8"/>
    <w:rsid w:val="00950F68"/>
    <w:rsid w:val="00952506"/>
    <w:rsid w:val="009525BD"/>
    <w:rsid w:val="00952850"/>
    <w:rsid w:val="009545EF"/>
    <w:rsid w:val="00955071"/>
    <w:rsid w:val="00956596"/>
    <w:rsid w:val="009569F1"/>
    <w:rsid w:val="0095795B"/>
    <w:rsid w:val="009601DB"/>
    <w:rsid w:val="0096023D"/>
    <w:rsid w:val="00962E06"/>
    <w:rsid w:val="00963411"/>
    <w:rsid w:val="00965CFF"/>
    <w:rsid w:val="0096634E"/>
    <w:rsid w:val="00967513"/>
    <w:rsid w:val="00974F1F"/>
    <w:rsid w:val="00975927"/>
    <w:rsid w:val="00975B21"/>
    <w:rsid w:val="00975D16"/>
    <w:rsid w:val="009760F7"/>
    <w:rsid w:val="00976791"/>
    <w:rsid w:val="00981880"/>
    <w:rsid w:val="00981B7D"/>
    <w:rsid w:val="009836F9"/>
    <w:rsid w:val="0098518F"/>
    <w:rsid w:val="0098598B"/>
    <w:rsid w:val="00985B65"/>
    <w:rsid w:val="0099000C"/>
    <w:rsid w:val="00991074"/>
    <w:rsid w:val="0099123B"/>
    <w:rsid w:val="00991346"/>
    <w:rsid w:val="00991C4F"/>
    <w:rsid w:val="00995070"/>
    <w:rsid w:val="0099552D"/>
    <w:rsid w:val="009A02A2"/>
    <w:rsid w:val="009A0719"/>
    <w:rsid w:val="009A1DDB"/>
    <w:rsid w:val="009A505D"/>
    <w:rsid w:val="009A6155"/>
    <w:rsid w:val="009A699B"/>
    <w:rsid w:val="009A7CF0"/>
    <w:rsid w:val="009A7F94"/>
    <w:rsid w:val="009B3FA7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4703"/>
    <w:rsid w:val="009D7D99"/>
    <w:rsid w:val="009E0B52"/>
    <w:rsid w:val="009E0C38"/>
    <w:rsid w:val="009E0DF5"/>
    <w:rsid w:val="009E1253"/>
    <w:rsid w:val="009E2815"/>
    <w:rsid w:val="009E3E05"/>
    <w:rsid w:val="009E45FB"/>
    <w:rsid w:val="009E74D1"/>
    <w:rsid w:val="009F42F8"/>
    <w:rsid w:val="009F753A"/>
    <w:rsid w:val="00A000A9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0675"/>
    <w:rsid w:val="00A21C70"/>
    <w:rsid w:val="00A22AD4"/>
    <w:rsid w:val="00A2343A"/>
    <w:rsid w:val="00A23BC9"/>
    <w:rsid w:val="00A2576E"/>
    <w:rsid w:val="00A25962"/>
    <w:rsid w:val="00A27352"/>
    <w:rsid w:val="00A305C0"/>
    <w:rsid w:val="00A306A3"/>
    <w:rsid w:val="00A30930"/>
    <w:rsid w:val="00A32101"/>
    <w:rsid w:val="00A32210"/>
    <w:rsid w:val="00A3475E"/>
    <w:rsid w:val="00A4026B"/>
    <w:rsid w:val="00A403E8"/>
    <w:rsid w:val="00A416F9"/>
    <w:rsid w:val="00A4335B"/>
    <w:rsid w:val="00A4335E"/>
    <w:rsid w:val="00A4445F"/>
    <w:rsid w:val="00A5052B"/>
    <w:rsid w:val="00A51511"/>
    <w:rsid w:val="00A54E3C"/>
    <w:rsid w:val="00A565B0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43D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2C44"/>
    <w:rsid w:val="00A83966"/>
    <w:rsid w:val="00A84ADC"/>
    <w:rsid w:val="00A84FBC"/>
    <w:rsid w:val="00A877A3"/>
    <w:rsid w:val="00A87A2D"/>
    <w:rsid w:val="00A90CB2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6BB"/>
    <w:rsid w:val="00AB3ED6"/>
    <w:rsid w:val="00AB480B"/>
    <w:rsid w:val="00AB4A75"/>
    <w:rsid w:val="00AB5834"/>
    <w:rsid w:val="00AB6DE3"/>
    <w:rsid w:val="00AB7FB0"/>
    <w:rsid w:val="00AC0887"/>
    <w:rsid w:val="00AC088B"/>
    <w:rsid w:val="00AC0CD8"/>
    <w:rsid w:val="00AC1230"/>
    <w:rsid w:val="00AC3489"/>
    <w:rsid w:val="00AC419B"/>
    <w:rsid w:val="00AC50FD"/>
    <w:rsid w:val="00AC6719"/>
    <w:rsid w:val="00AD015F"/>
    <w:rsid w:val="00AD0D45"/>
    <w:rsid w:val="00AD2CF0"/>
    <w:rsid w:val="00AD2DA4"/>
    <w:rsid w:val="00AD39BB"/>
    <w:rsid w:val="00AD51BF"/>
    <w:rsid w:val="00AD6E29"/>
    <w:rsid w:val="00AD7474"/>
    <w:rsid w:val="00AD7516"/>
    <w:rsid w:val="00AE0F7E"/>
    <w:rsid w:val="00AE14E3"/>
    <w:rsid w:val="00AE1B94"/>
    <w:rsid w:val="00AE7441"/>
    <w:rsid w:val="00AF0392"/>
    <w:rsid w:val="00AF2637"/>
    <w:rsid w:val="00AF2F16"/>
    <w:rsid w:val="00AF4CC6"/>
    <w:rsid w:val="00AF58DC"/>
    <w:rsid w:val="00AF5B03"/>
    <w:rsid w:val="00AF695E"/>
    <w:rsid w:val="00AF7CD4"/>
    <w:rsid w:val="00B009B5"/>
    <w:rsid w:val="00B019D7"/>
    <w:rsid w:val="00B02E2E"/>
    <w:rsid w:val="00B03117"/>
    <w:rsid w:val="00B05140"/>
    <w:rsid w:val="00B05B5D"/>
    <w:rsid w:val="00B05B81"/>
    <w:rsid w:val="00B112B3"/>
    <w:rsid w:val="00B12F92"/>
    <w:rsid w:val="00B1355E"/>
    <w:rsid w:val="00B143C6"/>
    <w:rsid w:val="00B161A6"/>
    <w:rsid w:val="00B207AF"/>
    <w:rsid w:val="00B21BF2"/>
    <w:rsid w:val="00B22846"/>
    <w:rsid w:val="00B26546"/>
    <w:rsid w:val="00B2743B"/>
    <w:rsid w:val="00B30130"/>
    <w:rsid w:val="00B30D20"/>
    <w:rsid w:val="00B31628"/>
    <w:rsid w:val="00B33CED"/>
    <w:rsid w:val="00B33EFD"/>
    <w:rsid w:val="00B340E1"/>
    <w:rsid w:val="00B3494F"/>
    <w:rsid w:val="00B34B95"/>
    <w:rsid w:val="00B42918"/>
    <w:rsid w:val="00B44D45"/>
    <w:rsid w:val="00B44D74"/>
    <w:rsid w:val="00B473CE"/>
    <w:rsid w:val="00B478D5"/>
    <w:rsid w:val="00B50D08"/>
    <w:rsid w:val="00B50E18"/>
    <w:rsid w:val="00B51C85"/>
    <w:rsid w:val="00B5447C"/>
    <w:rsid w:val="00B547CE"/>
    <w:rsid w:val="00B54A08"/>
    <w:rsid w:val="00B558BF"/>
    <w:rsid w:val="00B564AC"/>
    <w:rsid w:val="00B567E7"/>
    <w:rsid w:val="00B600BD"/>
    <w:rsid w:val="00B60ECF"/>
    <w:rsid w:val="00B625CE"/>
    <w:rsid w:val="00B637F6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28A5"/>
    <w:rsid w:val="00B830CB"/>
    <w:rsid w:val="00B832BD"/>
    <w:rsid w:val="00B83820"/>
    <w:rsid w:val="00B84C53"/>
    <w:rsid w:val="00B84E5A"/>
    <w:rsid w:val="00B86037"/>
    <w:rsid w:val="00B8677D"/>
    <w:rsid w:val="00B967CE"/>
    <w:rsid w:val="00BA0552"/>
    <w:rsid w:val="00BA2CA6"/>
    <w:rsid w:val="00BA3DA2"/>
    <w:rsid w:val="00BA476B"/>
    <w:rsid w:val="00BA6B47"/>
    <w:rsid w:val="00BB0B61"/>
    <w:rsid w:val="00BB1417"/>
    <w:rsid w:val="00BB436E"/>
    <w:rsid w:val="00BB4803"/>
    <w:rsid w:val="00BB6774"/>
    <w:rsid w:val="00BC0566"/>
    <w:rsid w:val="00BC1173"/>
    <w:rsid w:val="00BC5988"/>
    <w:rsid w:val="00BD0DB9"/>
    <w:rsid w:val="00BD184C"/>
    <w:rsid w:val="00BD2D0C"/>
    <w:rsid w:val="00BD31AD"/>
    <w:rsid w:val="00BD3583"/>
    <w:rsid w:val="00BD4883"/>
    <w:rsid w:val="00BD49FD"/>
    <w:rsid w:val="00BD52BE"/>
    <w:rsid w:val="00BD53B7"/>
    <w:rsid w:val="00BD74C2"/>
    <w:rsid w:val="00BD75B9"/>
    <w:rsid w:val="00BE0FB2"/>
    <w:rsid w:val="00BE5188"/>
    <w:rsid w:val="00BE5CD2"/>
    <w:rsid w:val="00BE6E7C"/>
    <w:rsid w:val="00BE7164"/>
    <w:rsid w:val="00BE75FF"/>
    <w:rsid w:val="00BE77CA"/>
    <w:rsid w:val="00BE7C07"/>
    <w:rsid w:val="00BF0EEC"/>
    <w:rsid w:val="00BF32FD"/>
    <w:rsid w:val="00BF47D6"/>
    <w:rsid w:val="00BF7A04"/>
    <w:rsid w:val="00C007A4"/>
    <w:rsid w:val="00C03EC3"/>
    <w:rsid w:val="00C04ED2"/>
    <w:rsid w:val="00C0508E"/>
    <w:rsid w:val="00C05BD7"/>
    <w:rsid w:val="00C07702"/>
    <w:rsid w:val="00C079CA"/>
    <w:rsid w:val="00C10698"/>
    <w:rsid w:val="00C11AA5"/>
    <w:rsid w:val="00C1273B"/>
    <w:rsid w:val="00C13A63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296D"/>
    <w:rsid w:val="00C349B7"/>
    <w:rsid w:val="00C35A0F"/>
    <w:rsid w:val="00C37176"/>
    <w:rsid w:val="00C420DE"/>
    <w:rsid w:val="00C430E6"/>
    <w:rsid w:val="00C43FB9"/>
    <w:rsid w:val="00C44017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695C"/>
    <w:rsid w:val="00C57D15"/>
    <w:rsid w:val="00C61161"/>
    <w:rsid w:val="00C62000"/>
    <w:rsid w:val="00C626B1"/>
    <w:rsid w:val="00C62C51"/>
    <w:rsid w:val="00C63E23"/>
    <w:rsid w:val="00C6489F"/>
    <w:rsid w:val="00C64A54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0C9"/>
    <w:rsid w:val="00C76AA4"/>
    <w:rsid w:val="00C77134"/>
    <w:rsid w:val="00C8017D"/>
    <w:rsid w:val="00C80CBF"/>
    <w:rsid w:val="00C83C34"/>
    <w:rsid w:val="00C8440F"/>
    <w:rsid w:val="00C851B7"/>
    <w:rsid w:val="00C860C0"/>
    <w:rsid w:val="00C862FB"/>
    <w:rsid w:val="00C8639A"/>
    <w:rsid w:val="00C864CD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A4563"/>
    <w:rsid w:val="00CB19FE"/>
    <w:rsid w:val="00CB3CCB"/>
    <w:rsid w:val="00CB4E11"/>
    <w:rsid w:val="00CB5E2B"/>
    <w:rsid w:val="00CC0B1C"/>
    <w:rsid w:val="00CC2184"/>
    <w:rsid w:val="00CC2481"/>
    <w:rsid w:val="00CC53F7"/>
    <w:rsid w:val="00CC5629"/>
    <w:rsid w:val="00CC62A7"/>
    <w:rsid w:val="00CD0B95"/>
    <w:rsid w:val="00CD0DAE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E7ED1"/>
    <w:rsid w:val="00CF0C46"/>
    <w:rsid w:val="00CF2665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4AE1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4156"/>
    <w:rsid w:val="00D341BE"/>
    <w:rsid w:val="00D356D0"/>
    <w:rsid w:val="00D36CA1"/>
    <w:rsid w:val="00D37121"/>
    <w:rsid w:val="00D41270"/>
    <w:rsid w:val="00D420D8"/>
    <w:rsid w:val="00D42186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29F9"/>
    <w:rsid w:val="00D53F94"/>
    <w:rsid w:val="00D5403B"/>
    <w:rsid w:val="00D54E9F"/>
    <w:rsid w:val="00D55457"/>
    <w:rsid w:val="00D60532"/>
    <w:rsid w:val="00D605EE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6E68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30D"/>
    <w:rsid w:val="00DB1B6C"/>
    <w:rsid w:val="00DB2E85"/>
    <w:rsid w:val="00DB5EE1"/>
    <w:rsid w:val="00DB7F71"/>
    <w:rsid w:val="00DC1CDF"/>
    <w:rsid w:val="00DC2744"/>
    <w:rsid w:val="00DC29FE"/>
    <w:rsid w:val="00DC2DA5"/>
    <w:rsid w:val="00DC360A"/>
    <w:rsid w:val="00DC6DA3"/>
    <w:rsid w:val="00DD1850"/>
    <w:rsid w:val="00DD23AA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E75AE"/>
    <w:rsid w:val="00DF4395"/>
    <w:rsid w:val="00DF6678"/>
    <w:rsid w:val="00DF6732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15F57"/>
    <w:rsid w:val="00E173B0"/>
    <w:rsid w:val="00E23897"/>
    <w:rsid w:val="00E23D2B"/>
    <w:rsid w:val="00E23F31"/>
    <w:rsid w:val="00E24DA8"/>
    <w:rsid w:val="00E25A5A"/>
    <w:rsid w:val="00E2780D"/>
    <w:rsid w:val="00E303A5"/>
    <w:rsid w:val="00E30CF6"/>
    <w:rsid w:val="00E321E4"/>
    <w:rsid w:val="00E3224E"/>
    <w:rsid w:val="00E37458"/>
    <w:rsid w:val="00E374EA"/>
    <w:rsid w:val="00E376E8"/>
    <w:rsid w:val="00E409AF"/>
    <w:rsid w:val="00E4178F"/>
    <w:rsid w:val="00E42181"/>
    <w:rsid w:val="00E45045"/>
    <w:rsid w:val="00E50DAA"/>
    <w:rsid w:val="00E513B5"/>
    <w:rsid w:val="00E5141B"/>
    <w:rsid w:val="00E51933"/>
    <w:rsid w:val="00E52217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6764D"/>
    <w:rsid w:val="00E71CB6"/>
    <w:rsid w:val="00E7293A"/>
    <w:rsid w:val="00E744EB"/>
    <w:rsid w:val="00E74809"/>
    <w:rsid w:val="00E752A2"/>
    <w:rsid w:val="00E82CB0"/>
    <w:rsid w:val="00E83775"/>
    <w:rsid w:val="00E83C07"/>
    <w:rsid w:val="00E84D4C"/>
    <w:rsid w:val="00E86452"/>
    <w:rsid w:val="00E917DA"/>
    <w:rsid w:val="00E91CFB"/>
    <w:rsid w:val="00E93893"/>
    <w:rsid w:val="00E93978"/>
    <w:rsid w:val="00E9439A"/>
    <w:rsid w:val="00EA6587"/>
    <w:rsid w:val="00EA6670"/>
    <w:rsid w:val="00EA6A09"/>
    <w:rsid w:val="00EA724C"/>
    <w:rsid w:val="00EB1AB7"/>
    <w:rsid w:val="00EB319A"/>
    <w:rsid w:val="00EB4D7F"/>
    <w:rsid w:val="00EB74FB"/>
    <w:rsid w:val="00EC11E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0D31"/>
    <w:rsid w:val="00EE3439"/>
    <w:rsid w:val="00EE3808"/>
    <w:rsid w:val="00EE6A33"/>
    <w:rsid w:val="00EE78AD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25E30"/>
    <w:rsid w:val="00F31382"/>
    <w:rsid w:val="00F355D0"/>
    <w:rsid w:val="00F371AE"/>
    <w:rsid w:val="00F3777D"/>
    <w:rsid w:val="00F416FC"/>
    <w:rsid w:val="00F426DF"/>
    <w:rsid w:val="00F429F4"/>
    <w:rsid w:val="00F43202"/>
    <w:rsid w:val="00F43582"/>
    <w:rsid w:val="00F45476"/>
    <w:rsid w:val="00F458AB"/>
    <w:rsid w:val="00F45BB7"/>
    <w:rsid w:val="00F50E62"/>
    <w:rsid w:val="00F527B6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77F34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95829"/>
    <w:rsid w:val="00FA099C"/>
    <w:rsid w:val="00FA4764"/>
    <w:rsid w:val="00FA57E7"/>
    <w:rsid w:val="00FB24D2"/>
    <w:rsid w:val="00FB2892"/>
    <w:rsid w:val="00FB4972"/>
    <w:rsid w:val="00FC0073"/>
    <w:rsid w:val="00FC132D"/>
    <w:rsid w:val="00FC24B8"/>
    <w:rsid w:val="00FC2CE9"/>
    <w:rsid w:val="00FC4957"/>
    <w:rsid w:val="00FD04FA"/>
    <w:rsid w:val="00FD0565"/>
    <w:rsid w:val="00FD0B80"/>
    <w:rsid w:val="00FD1986"/>
    <w:rsid w:val="00FD208B"/>
    <w:rsid w:val="00FD3CF7"/>
    <w:rsid w:val="00FD5D37"/>
    <w:rsid w:val="00FD6533"/>
    <w:rsid w:val="00FE2B07"/>
    <w:rsid w:val="00FE3A64"/>
    <w:rsid w:val="00FE4126"/>
    <w:rsid w:val="00FE4C2D"/>
    <w:rsid w:val="00FE5682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DA6280"/>
  <w15:docId w15:val="{71110DFB-E607-4F10-A3EC-BCE2E500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F2F16"/>
    <w:pPr>
      <w:widowControl w:val="0"/>
      <w:suppressAutoHyphens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uiPriority w:val="9"/>
    <w:qFormat/>
    <w:rsid w:val="00CB3CCB"/>
    <w:pPr>
      <w:numPr>
        <w:numId w:val="6"/>
      </w:numPr>
      <w:adjustRightInd w:val="0"/>
      <w:snapToGrid w:val="0"/>
      <w:spacing w:afterLines="5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3"/>
    <w:uiPriority w:val="9"/>
    <w:qFormat/>
    <w:rsid w:val="00CE7ED1"/>
    <w:pPr>
      <w:numPr>
        <w:ilvl w:val="1"/>
      </w:numPr>
      <w:spacing w:beforeLines="50" w:afterLines="1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uiPriority w:val="9"/>
    <w:qFormat/>
    <w:rsid w:val="00124D98"/>
    <w:pPr>
      <w:keepNext/>
      <w:numPr>
        <w:ilvl w:val="2"/>
      </w:numPr>
      <w:snapToGrid/>
      <w:spacing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uiPriority w:val="9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2"/>
    <w:next w:val="a2"/>
    <w:qFormat/>
    <w:rsid w:val="00962E06"/>
    <w:pPr>
      <w:keepNext/>
      <w:numPr>
        <w:ilvl w:val="6"/>
        <w:numId w:val="6"/>
      </w:numPr>
      <w:suppressAutoHyphens w:val="0"/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2"/>
    <w:next w:val="a2"/>
    <w:qFormat/>
    <w:rsid w:val="00890DEA"/>
    <w:pPr>
      <w:keepNext/>
      <w:widowControl/>
      <w:numPr>
        <w:ilvl w:val="7"/>
        <w:numId w:val="8"/>
      </w:numPr>
      <w:suppressAutoHyphens w:val="0"/>
      <w:adjustRightInd w:val="0"/>
      <w:snapToGrid w:val="0"/>
      <w:spacing w:beforeLines="50" w:afterLines="25" w:line="400" w:lineRule="atLeast"/>
      <w:ind w:firstLineChars="0" w:firstLine="0"/>
      <w:jc w:val="center"/>
      <w:textAlignment w:val="baseline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3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">
    <w:name w:val="List Bullet"/>
    <w:autoRedefine/>
    <w:rsid w:val="002D053B"/>
    <w:pPr>
      <w:numPr>
        <w:numId w:val="5"/>
      </w:numPr>
      <w:snapToGrid w:val="0"/>
      <w:jc w:val="both"/>
    </w:pPr>
    <w:rPr>
      <w:sz w:val="24"/>
    </w:rPr>
  </w:style>
  <w:style w:type="paragraph" w:styleId="2">
    <w:name w:val="List Bullet 2"/>
    <w:basedOn w:val="a"/>
    <w:autoRedefine/>
    <w:rsid w:val="002D053B"/>
    <w:pPr>
      <w:numPr>
        <w:numId w:val="1"/>
      </w:numPr>
      <w:tabs>
        <w:tab w:val="left" w:pos="680"/>
      </w:tabs>
    </w:pPr>
  </w:style>
  <w:style w:type="paragraph" w:styleId="3">
    <w:name w:val="List Bullet 3"/>
    <w:basedOn w:val="a"/>
    <w:autoRedefine/>
    <w:rsid w:val="002D053B"/>
    <w:pPr>
      <w:numPr>
        <w:numId w:val="2"/>
      </w:numPr>
      <w:tabs>
        <w:tab w:val="left" w:pos="1021"/>
      </w:tabs>
    </w:pPr>
  </w:style>
  <w:style w:type="paragraph" w:styleId="4">
    <w:name w:val="List Bullet 4"/>
    <w:basedOn w:val="a"/>
    <w:autoRedefine/>
    <w:rsid w:val="002D053B"/>
    <w:pPr>
      <w:numPr>
        <w:numId w:val="4"/>
      </w:numPr>
      <w:tabs>
        <w:tab w:val="left" w:pos="1361"/>
      </w:tabs>
    </w:pPr>
  </w:style>
  <w:style w:type="paragraph" w:styleId="5">
    <w:name w:val="List Bullet 5"/>
    <w:basedOn w:val="a"/>
    <w:autoRedefine/>
    <w:rsid w:val="002D053B"/>
    <w:pPr>
      <w:numPr>
        <w:numId w:val="3"/>
      </w:numPr>
      <w:tabs>
        <w:tab w:val="left" w:pos="1701"/>
      </w:tabs>
      <w:adjustRightInd w:val="0"/>
      <w:textAlignment w:val="baseline"/>
    </w:pPr>
  </w:style>
  <w:style w:type="paragraph" w:styleId="a0">
    <w:name w:val="List Number"/>
    <w:rsid w:val="00C44017"/>
    <w:pPr>
      <w:numPr>
        <w:numId w:val="7"/>
      </w:numPr>
      <w:adjustRightIn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0"/>
    <w:rsid w:val="002D053B"/>
    <w:pPr>
      <w:numPr>
        <w:ilvl w:val="1"/>
      </w:numPr>
    </w:pPr>
  </w:style>
  <w:style w:type="paragraph" w:styleId="30">
    <w:name w:val="List Number 3"/>
    <w:basedOn w:val="a0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0"/>
    <w:rsid w:val="002D053B"/>
    <w:pPr>
      <w:numPr>
        <w:ilvl w:val="3"/>
      </w:numPr>
    </w:pPr>
  </w:style>
  <w:style w:type="paragraph" w:styleId="50">
    <w:name w:val="List Number 5"/>
    <w:basedOn w:val="a0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5"/>
    <w:rsid w:val="00962E06"/>
    <w:pPr>
      <w:widowControl w:val="0"/>
      <w:snapToGrid w:val="0"/>
      <w:spacing w:afterLines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圖"/>
    <w:next w:val="9"/>
    <w:rsid w:val="00EE3439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2"/>
    <w:rsid w:val="00CF2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uppressAutoHyphens w:val="0"/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uiPriority w:val="99"/>
    <w:rsid w:val="00962E06"/>
    <w:rPr>
      <w:rFonts w:cs="Times New Roman"/>
      <w:color w:val="0000FF"/>
      <w:u w:val="single"/>
    </w:rPr>
  </w:style>
  <w:style w:type="paragraph" w:styleId="af">
    <w:name w:val="Title"/>
    <w:next w:val="a2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0">
    <w:name w:val="Body Text"/>
    <w:basedOn w:val="a2"/>
    <w:link w:val="af1"/>
    <w:rsid w:val="00C44017"/>
    <w:pPr>
      <w:suppressAutoHyphens w:val="0"/>
    </w:pPr>
  </w:style>
  <w:style w:type="paragraph" w:styleId="10">
    <w:name w:val="toc 1"/>
    <w:next w:val="a2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2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2"/>
    <w:autoRedefine/>
    <w:rsid w:val="00962E06"/>
    <w:pPr>
      <w:tabs>
        <w:tab w:val="clear" w:pos="851"/>
        <w:tab w:val="left" w:pos="993"/>
      </w:tabs>
    </w:pPr>
  </w:style>
  <w:style w:type="paragraph" w:customStyle="1" w:styleId="af2">
    <w:name w:val="表格"/>
    <w:rsid w:val="00975D16"/>
    <w:pPr>
      <w:widowControl w:val="0"/>
      <w:snapToGrid w:val="0"/>
      <w:ind w:leftChars="20" w:left="48" w:rightChars="20" w:right="48"/>
    </w:pPr>
    <w:rPr>
      <w:sz w:val="24"/>
      <w:szCs w:val="24"/>
    </w:rPr>
  </w:style>
  <w:style w:type="paragraph" w:customStyle="1" w:styleId="af3">
    <w:name w:val="表格置中"/>
    <w:basedOn w:val="a2"/>
    <w:rsid w:val="00962E06"/>
    <w:pPr>
      <w:suppressAutoHyphens w:val="0"/>
      <w:jc w:val="center"/>
    </w:pPr>
  </w:style>
  <w:style w:type="character" w:customStyle="1" w:styleId="32">
    <w:name w:val="標題 3 字元"/>
    <w:basedOn w:val="a4"/>
    <w:link w:val="31"/>
    <w:uiPriority w:val="9"/>
    <w:rsid w:val="00124D98"/>
    <w:rPr>
      <w:rFonts w:ascii="Arial" w:eastAsia="標楷體" w:hAnsi="Arial"/>
      <w:i/>
      <w:noProof/>
      <w:kern w:val="2"/>
      <w:sz w:val="28"/>
      <w:szCs w:val="24"/>
    </w:rPr>
  </w:style>
  <w:style w:type="paragraph" w:styleId="Web">
    <w:name w:val="Normal (Web)"/>
    <w:basedOn w:val="a2"/>
    <w:uiPriority w:val="99"/>
    <w:semiHidden/>
    <w:unhideWhenUsed/>
    <w:rsid w:val="00274841"/>
    <w:pPr>
      <w:widowControl/>
      <w:suppressAutoHyphens w:val="0"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  <w:style w:type="paragraph" w:customStyle="1" w:styleId="a1">
    <w:name w:val="表格序"/>
    <w:basedOn w:val="af2"/>
    <w:rsid w:val="00890DEA"/>
    <w:pPr>
      <w:widowControl/>
      <w:numPr>
        <w:numId w:val="9"/>
      </w:numPr>
      <w:tabs>
        <w:tab w:val="clear" w:pos="720"/>
        <w:tab w:val="num" w:pos="840"/>
      </w:tabs>
      <w:kinsoku w:val="0"/>
      <w:wordWrap w:val="0"/>
      <w:overflowPunct w:val="0"/>
      <w:autoSpaceDE w:val="0"/>
      <w:autoSpaceDN w:val="0"/>
      <w:snapToGrid/>
      <w:spacing w:before="120" w:after="120" w:line="240" w:lineRule="exact"/>
      <w:ind w:leftChars="0" w:rightChars="0" w:right="0"/>
      <w:jc w:val="center"/>
    </w:pPr>
    <w:rPr>
      <w:rFonts w:eastAsia="全真中明體"/>
      <w:noProof/>
      <w:sz w:val="20"/>
      <w:szCs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323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Chars="0" w:firstLine="0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4"/>
    <w:link w:val="HTML"/>
    <w:uiPriority w:val="99"/>
    <w:semiHidden/>
    <w:rsid w:val="00323FAB"/>
    <w:rPr>
      <w:rFonts w:ascii="細明體" w:eastAsia="細明體" w:hAnsi="細明體" w:cs="細明體"/>
      <w:sz w:val="24"/>
      <w:szCs w:val="24"/>
    </w:rPr>
  </w:style>
  <w:style w:type="paragraph" w:styleId="af4">
    <w:name w:val="Balloon Text"/>
    <w:basedOn w:val="a2"/>
    <w:link w:val="af5"/>
    <w:semiHidden/>
    <w:unhideWhenUsed/>
    <w:rsid w:val="00C05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4"/>
    <w:link w:val="af4"/>
    <w:semiHidden/>
    <w:rsid w:val="00C0508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6">
    <w:name w:val="List Paragraph"/>
    <w:basedOn w:val="a2"/>
    <w:uiPriority w:val="34"/>
    <w:qFormat/>
    <w:rsid w:val="003518A3"/>
    <w:pPr>
      <w:widowControl/>
      <w:suppressAutoHyphens w:val="0"/>
      <w:ind w:leftChars="200" w:left="480" w:firstLineChars="0" w:firstLine="0"/>
      <w:jc w:val="left"/>
    </w:pPr>
    <w:rPr>
      <w:rFonts w:ascii="新細明體" w:hAnsi="新細明體" w:cs="新細明體"/>
      <w:kern w:val="0"/>
    </w:rPr>
  </w:style>
  <w:style w:type="character" w:styleId="HTML1">
    <w:name w:val="HTML Code"/>
    <w:basedOn w:val="a4"/>
    <w:uiPriority w:val="99"/>
    <w:semiHidden/>
    <w:unhideWhenUsed/>
    <w:rsid w:val="005741E5"/>
    <w:rPr>
      <w:rFonts w:ascii="細明體" w:eastAsia="細明體" w:hAnsi="細明體" w:cs="細明體"/>
      <w:sz w:val="24"/>
      <w:szCs w:val="24"/>
    </w:rPr>
  </w:style>
  <w:style w:type="character" w:customStyle="1" w:styleId="af1">
    <w:name w:val="本文 字元"/>
    <w:basedOn w:val="a4"/>
    <w:link w:val="af0"/>
    <w:rsid w:val="002D1CF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4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4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3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100</TotalTime>
  <Pages>2</Pages>
  <Words>454</Words>
  <Characters>2589</Characters>
  <Application>Microsoft Office Word</Application>
  <DocSecurity>0</DocSecurity>
  <Lines>21</Lines>
  <Paragraphs>6</Paragraphs>
  <ScaleCrop>false</ScaleCrop>
  <Company>Howhy Workshop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Jinni</dc:creator>
  <cp:lastModifiedBy>Jinni Tsay</cp:lastModifiedBy>
  <cp:revision>7</cp:revision>
  <cp:lastPrinted>2017-11-13T08:07:00Z</cp:lastPrinted>
  <dcterms:created xsi:type="dcterms:W3CDTF">2018-06-01T12:00:00Z</dcterms:created>
  <dcterms:modified xsi:type="dcterms:W3CDTF">2018-06-04T09:01:00Z</dcterms:modified>
</cp:coreProperties>
</file>